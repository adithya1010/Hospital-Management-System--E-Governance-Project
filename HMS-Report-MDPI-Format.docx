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5A66B" w14:textId="7E57EA9D" w:rsidR="00E93210" w:rsidRPr="006453D9" w:rsidRDefault="00E05C19" w:rsidP="00E93210">
      <w:pPr>
        <w:pStyle w:val="MDPI11articletype"/>
      </w:pPr>
      <w:r>
        <w:t>Article</w:t>
      </w:r>
    </w:p>
    <w:p w14:paraId="39498F37" w14:textId="77777777" w:rsidR="00AE4465" w:rsidRDefault="00AE4465" w:rsidP="00E93210">
      <w:pPr>
        <w:pStyle w:val="MDPI13authornames"/>
        <w:rPr>
          <w:snapToGrid w:val="0"/>
          <w:sz w:val="36"/>
          <w:szCs w:val="20"/>
        </w:rPr>
      </w:pPr>
      <w:r w:rsidRPr="00AE4465">
        <w:rPr>
          <w:snapToGrid w:val="0"/>
          <w:sz w:val="36"/>
          <w:szCs w:val="20"/>
        </w:rPr>
        <w:t xml:space="preserve">HOSPITAL MANAGEMENT SYSTEM </w:t>
      </w:r>
    </w:p>
    <w:p w14:paraId="587ABAA7" w14:textId="5E9E0469" w:rsidR="00DC04F0" w:rsidRDefault="00E863A9" w:rsidP="00E93210">
      <w:pPr>
        <w:pStyle w:val="MDPI13authornames"/>
      </w:pPr>
      <w:r w:rsidRPr="00B00B17">
        <w:t xml:space="preserve">Adithya S.T </w:t>
      </w:r>
      <w:r w:rsidR="00B00B17" w:rsidRPr="00B00B17">
        <w:t>(18MIS1025)</w:t>
      </w:r>
      <w:r w:rsidR="00E93210" w:rsidRPr="00D945EC">
        <w:t xml:space="preserve"> </w:t>
      </w:r>
      <w:r w:rsidR="00E93210" w:rsidRPr="001F31D1">
        <w:rPr>
          <w:vertAlign w:val="superscript"/>
        </w:rPr>
        <w:t>1</w:t>
      </w:r>
      <w:r w:rsidR="00E93210" w:rsidRPr="00D945EC">
        <w:t xml:space="preserve">, </w:t>
      </w:r>
      <w:proofErr w:type="spellStart"/>
      <w:r w:rsidRPr="00B00B17">
        <w:t>Harishkumar</w:t>
      </w:r>
      <w:proofErr w:type="spellEnd"/>
      <w:r w:rsidRPr="00B00B17">
        <w:t xml:space="preserve"> M</w:t>
      </w:r>
      <w:r w:rsidR="00B00B17" w:rsidRPr="00B00B17">
        <w:t xml:space="preserve"> (18MIS1031) </w:t>
      </w:r>
      <w:proofErr w:type="gramStart"/>
      <w:r w:rsidR="00E93210" w:rsidRPr="001F31D1">
        <w:rPr>
          <w:vertAlign w:val="superscript"/>
        </w:rPr>
        <w:t>2</w:t>
      </w:r>
      <w:r w:rsidR="00E93210" w:rsidRPr="00D945EC">
        <w:t xml:space="preserve"> </w:t>
      </w:r>
      <w:r w:rsidR="00B00B17">
        <w:t>,</w:t>
      </w:r>
      <w:r w:rsidRPr="00B00B17">
        <w:t>Praveen</w:t>
      </w:r>
      <w:proofErr w:type="gramEnd"/>
      <w:r w:rsidRPr="00B00B17">
        <w:t xml:space="preserve"> G.K.</w:t>
      </w:r>
      <w:r w:rsidR="00B00B17" w:rsidRPr="00B00B17">
        <w:t xml:space="preserve"> (18MIS1034)</w:t>
      </w:r>
      <w:r w:rsidR="00E93210" w:rsidRPr="001F31D1">
        <w:rPr>
          <w:vertAlign w:val="superscript"/>
        </w:rPr>
        <w:t>2,</w:t>
      </w:r>
      <w:r w:rsidR="00E93210" w:rsidRPr="00331633">
        <w:t>*</w:t>
      </w:r>
      <w:r w:rsidR="00B00B17">
        <w:t xml:space="preserve"> and </w:t>
      </w:r>
      <w:proofErr w:type="spellStart"/>
      <w:r w:rsidRPr="00B00B17">
        <w:t>Dhilipkumar</w:t>
      </w:r>
      <w:proofErr w:type="spellEnd"/>
      <w:r w:rsidRPr="00B00B17">
        <w:t xml:space="preserve"> M</w:t>
      </w:r>
      <w:r w:rsidR="00B00B17" w:rsidRPr="00B00B17">
        <w:t xml:space="preserve"> (18MIS1112)</w:t>
      </w:r>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DC04F0" w:rsidRPr="00EF08AF" w14:paraId="59E3216E" w14:textId="77777777" w:rsidTr="00380BEC">
        <w:tc>
          <w:tcPr>
            <w:tcW w:w="2410" w:type="dxa"/>
            <w:shd w:val="clear" w:color="auto" w:fill="auto"/>
          </w:tcPr>
          <w:p w14:paraId="7757859C" w14:textId="77777777" w:rsidR="00DC04F0" w:rsidRPr="00070792" w:rsidRDefault="00DC04F0" w:rsidP="00380BEC">
            <w:pPr>
              <w:pStyle w:val="MDPI61Citation"/>
              <w:spacing w:after="120" w:line="240" w:lineRule="exact"/>
            </w:pPr>
            <w:r w:rsidRPr="00070792">
              <w:rPr>
                <w:b/>
              </w:rPr>
              <w:t>Citation:</w:t>
            </w:r>
            <w:r w:rsidRPr="00EF08AF">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Sensors </w:t>
            </w:r>
            <w:r>
              <w:rPr>
                <w:b/>
              </w:rPr>
              <w:t>2022</w:t>
            </w:r>
            <w:r>
              <w:t>,</w:t>
            </w:r>
            <w:r>
              <w:rPr>
                <w:i/>
              </w:rPr>
              <w:t xml:space="preserve"> 22</w:t>
            </w:r>
            <w:r>
              <w:t>, x. https://doi.org/10.3390/xxxxx</w:t>
            </w:r>
          </w:p>
          <w:p w14:paraId="73ADB5EB" w14:textId="77777777" w:rsidR="00DC04F0" w:rsidRDefault="00DC04F0" w:rsidP="00380BEC">
            <w:pPr>
              <w:pStyle w:val="MDPI14history"/>
              <w:spacing w:before="120" w:after="120"/>
              <w:rPr>
                <w:rFonts w:ascii="SimSun" w:eastAsia="SimSun" w:hAnsi="SimSun" w:cs="SimSun"/>
                <w:lang w:eastAsia="zh-CN"/>
              </w:rPr>
            </w:pPr>
            <w:r>
              <w:t xml:space="preserve">Academic Editor: </w:t>
            </w:r>
            <w:proofErr w:type="spellStart"/>
            <w:r>
              <w:t>Firstname</w:t>
            </w:r>
            <w:proofErr w:type="spellEnd"/>
            <w:r>
              <w:t xml:space="preserve"> </w:t>
            </w:r>
            <w:proofErr w:type="spellStart"/>
            <w:r>
              <w:t>Lastname</w:t>
            </w:r>
            <w:proofErr w:type="spellEnd"/>
          </w:p>
          <w:p w14:paraId="6A28E923" w14:textId="77777777" w:rsidR="00DC04F0" w:rsidRDefault="00DC04F0" w:rsidP="00380BEC">
            <w:pPr>
              <w:pStyle w:val="MDPI14history"/>
              <w:spacing w:before="120"/>
              <w:rPr>
                <w:rFonts w:ascii="SimSun" w:eastAsia="SimSun" w:hAnsi="SimSun" w:cs="SimSun"/>
              </w:rPr>
            </w:pPr>
            <w:r>
              <w:rPr>
                <w:szCs w:val="14"/>
              </w:rPr>
              <w:t>Received: date</w:t>
            </w:r>
          </w:p>
          <w:p w14:paraId="3E84CBCA" w14:textId="77777777" w:rsidR="00DC04F0" w:rsidRDefault="00DC04F0" w:rsidP="00380BEC">
            <w:pPr>
              <w:pStyle w:val="MDPI14history"/>
              <w:rPr>
                <w:szCs w:val="14"/>
              </w:rPr>
            </w:pPr>
            <w:r>
              <w:rPr>
                <w:szCs w:val="14"/>
              </w:rPr>
              <w:t>Accepted: date</w:t>
            </w:r>
          </w:p>
          <w:p w14:paraId="078AE9B1" w14:textId="77777777" w:rsidR="00DC04F0" w:rsidRDefault="00DC04F0" w:rsidP="00380BEC">
            <w:pPr>
              <w:pStyle w:val="MDPI14history"/>
              <w:spacing w:after="120"/>
              <w:rPr>
                <w:szCs w:val="14"/>
              </w:rPr>
            </w:pPr>
            <w:r>
              <w:rPr>
                <w:szCs w:val="14"/>
              </w:rPr>
              <w:t>Published: date</w:t>
            </w:r>
          </w:p>
          <w:p w14:paraId="7733CE97" w14:textId="77777777" w:rsidR="00DC04F0" w:rsidRPr="00EF08AF" w:rsidRDefault="00DC04F0" w:rsidP="00380BEC">
            <w:pPr>
              <w:pStyle w:val="MDPI63Notes"/>
              <w:jc w:val="both"/>
            </w:pPr>
            <w:r w:rsidRPr="00EF08AF">
              <w:rPr>
                <w:b/>
              </w:rPr>
              <w:t>Publisher’s Note:</w:t>
            </w:r>
            <w:r w:rsidRPr="00EF08AF">
              <w:t xml:space="preserve"> MDPI stays neutral with regard to jurisdictional claims in published maps and institutional affiliations.</w:t>
            </w:r>
          </w:p>
          <w:p w14:paraId="198965E7" w14:textId="77777777" w:rsidR="00DC04F0" w:rsidRPr="00EF08AF" w:rsidRDefault="00DC04F0" w:rsidP="00380BEC">
            <w:pPr>
              <w:adjustRightInd w:val="0"/>
              <w:snapToGrid w:val="0"/>
              <w:spacing w:before="120" w:line="240" w:lineRule="atLeast"/>
              <w:ind w:right="113"/>
              <w:jc w:val="left"/>
              <w:rPr>
                <w:rFonts w:eastAsia="DengXian"/>
                <w:bCs/>
                <w:sz w:val="14"/>
                <w:szCs w:val="14"/>
                <w:lang w:bidi="en-US"/>
              </w:rPr>
            </w:pPr>
            <w:r w:rsidRPr="00EF08AF">
              <w:rPr>
                <w:rFonts w:eastAsia="DengXian"/>
              </w:rPr>
              <w:drawing>
                <wp:inline distT="0" distB="0" distL="0" distR="0" wp14:anchorId="0D4B2DE5" wp14:editId="182C73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71709E3" w14:textId="77777777" w:rsidR="00DC04F0" w:rsidRPr="00EF08AF" w:rsidRDefault="00DC04F0" w:rsidP="00380BEC">
            <w:pPr>
              <w:adjustRightInd w:val="0"/>
              <w:snapToGrid w:val="0"/>
              <w:spacing w:before="60" w:line="240" w:lineRule="atLeast"/>
              <w:ind w:right="113"/>
              <w:rPr>
                <w:rFonts w:eastAsia="DengXian"/>
                <w:bCs/>
                <w:sz w:val="14"/>
                <w:szCs w:val="14"/>
                <w:lang w:bidi="en-US"/>
              </w:rPr>
            </w:pPr>
            <w:r w:rsidRPr="00EF08AF">
              <w:rPr>
                <w:rFonts w:eastAsia="DengXian"/>
                <w:b/>
                <w:bCs/>
                <w:sz w:val="14"/>
                <w:szCs w:val="14"/>
                <w:lang w:bidi="en-US"/>
              </w:rPr>
              <w:t>Copyright:</w:t>
            </w:r>
            <w:r w:rsidRPr="00EF08AF">
              <w:rPr>
                <w:rFonts w:eastAsia="DengXian"/>
                <w:bCs/>
                <w:sz w:val="14"/>
                <w:szCs w:val="14"/>
                <w:lang w:bidi="en-US"/>
              </w:rPr>
              <w:t xml:space="preserve"> </w:t>
            </w:r>
            <w:r>
              <w:rPr>
                <w:rFonts w:eastAsia="DengXian"/>
                <w:bCs/>
                <w:sz w:val="14"/>
                <w:szCs w:val="14"/>
                <w:lang w:bidi="en-US"/>
              </w:rPr>
              <w:t>© 2022</w:t>
            </w:r>
            <w:r w:rsidRPr="00EF08AF">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EF08AF">
              <w:rPr>
                <w:rFonts w:eastAsia="DengXian"/>
                <w:bCs/>
                <w:sz w:val="14"/>
                <w:szCs w:val="14"/>
                <w:lang w:bidi="en-US"/>
              </w:rPr>
              <w:t>Attribution (CC BY) license (</w:t>
            </w:r>
            <w:r>
              <w:rPr>
                <w:rFonts w:eastAsia="DengXian"/>
                <w:bCs/>
                <w:sz w:val="14"/>
                <w:szCs w:val="14"/>
                <w:lang w:bidi="en-US"/>
              </w:rPr>
              <w:t>https://</w:t>
            </w:r>
            <w:r w:rsidRPr="00EF08AF">
              <w:rPr>
                <w:rFonts w:eastAsia="DengXian"/>
                <w:bCs/>
                <w:sz w:val="14"/>
                <w:szCs w:val="14"/>
                <w:lang w:bidi="en-US"/>
              </w:rPr>
              <w:t>creativecommons.org/licenses/by/4.0/).</w:t>
            </w:r>
          </w:p>
        </w:tc>
      </w:tr>
    </w:tbl>
    <w:p w14:paraId="79865C3D" w14:textId="77777777" w:rsidR="00E93210" w:rsidRPr="00D945EC" w:rsidRDefault="00897848" w:rsidP="00E93210">
      <w:pPr>
        <w:pStyle w:val="MDPI16affiliation"/>
      </w:pPr>
      <w:r w:rsidRPr="00897848">
        <w:rPr>
          <w:vertAlign w:val="superscript"/>
        </w:rPr>
        <w:t>1</w:t>
      </w:r>
      <w:r w:rsidR="00E93210" w:rsidRPr="00D945EC">
        <w:tab/>
        <w:t>Affiliation 1; e-mail@e-mail.com</w:t>
      </w:r>
    </w:p>
    <w:p w14:paraId="328D83DA" w14:textId="77777777" w:rsidR="00E93210" w:rsidRPr="00D945EC" w:rsidRDefault="00E93210" w:rsidP="00E93210">
      <w:pPr>
        <w:pStyle w:val="MDPI16affiliation"/>
      </w:pPr>
      <w:r w:rsidRPr="00D945EC">
        <w:rPr>
          <w:vertAlign w:val="superscript"/>
        </w:rPr>
        <w:t>2</w:t>
      </w:r>
      <w:r w:rsidRPr="00D945EC">
        <w:tab/>
        <w:t>Affiliation 2; e-mail@e-mail.com</w:t>
      </w:r>
    </w:p>
    <w:p w14:paraId="7A08070D"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4E445193" w14:textId="77777777" w:rsidR="00315E53" w:rsidRPr="00315E53" w:rsidRDefault="00E93210" w:rsidP="00315E53">
      <w:pPr>
        <w:pStyle w:val="MDPI17abstract"/>
        <w:rPr>
          <w:szCs w:val="18"/>
        </w:rPr>
      </w:pPr>
      <w:r w:rsidRPr="00550626">
        <w:rPr>
          <w:b/>
          <w:szCs w:val="18"/>
        </w:rPr>
        <w:t xml:space="preserve">Abstract: </w:t>
      </w:r>
      <w:r w:rsidR="00315E53" w:rsidRPr="00315E53">
        <w:rPr>
          <w:szCs w:val="18"/>
        </w:rPr>
        <w:t xml:space="preserve">The purpose of the project entitled as “Hospital Management System” is to computerize the Front Office Management of Hospital to develop software which is user friendly simple, fast, and price – effective. It deals with the gathering of patient’s information, diagnosis details, etc. Traditionally, it was done manually. The main function of the system is register and store patient details and doctor details and retrieve these details as and when required, and also to control these details meaningfully System input contains patient details, diagnosis details, while system output is to urge these details on to the screen. The Hospital Management System are often entered employing a username and password. It is accessible either by an administrator or receptionist. Only they will add data into the database. The data can be retrieved easily. The data are well protected for private use and makes the info processing in no </w:t>
      </w:r>
      <w:proofErr w:type="gramStart"/>
      <w:r w:rsidR="00315E53" w:rsidRPr="00315E53">
        <w:rPr>
          <w:szCs w:val="18"/>
        </w:rPr>
        <w:t>time .</w:t>
      </w:r>
      <w:proofErr w:type="gramEnd"/>
    </w:p>
    <w:p w14:paraId="21037B28" w14:textId="2DFA5BE1" w:rsidR="00E93210" w:rsidRPr="00550626" w:rsidRDefault="00315E53" w:rsidP="00315E53">
      <w:pPr>
        <w:pStyle w:val="MDPI17abstract"/>
        <w:rPr>
          <w:szCs w:val="18"/>
        </w:rPr>
      </w:pPr>
      <w:r w:rsidRPr="00315E53">
        <w:rPr>
          <w:szCs w:val="18"/>
        </w:rPr>
        <w:t>.</w:t>
      </w:r>
      <w:r w:rsidR="004846E4">
        <w:rPr>
          <w:szCs w:val="18"/>
        </w:rPr>
        <w:t>.</w:t>
      </w:r>
    </w:p>
    <w:p w14:paraId="1D9863B5" w14:textId="77777777" w:rsidR="00E93210" w:rsidRPr="00550626" w:rsidRDefault="00E93210" w:rsidP="00E93210">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CD4B8A">
        <w:rPr>
          <w:szCs w:val="18"/>
        </w:rPr>
        <w:t xml:space="preserve">specific to the article yet </w:t>
      </w:r>
      <w:r w:rsidRPr="00D945EC">
        <w:rPr>
          <w:szCs w:val="18"/>
        </w:rPr>
        <w:t>reasonably common within the subject discipline.)</w:t>
      </w:r>
    </w:p>
    <w:p w14:paraId="7A35D6BD" w14:textId="77777777" w:rsidR="00E93210" w:rsidRPr="00550626" w:rsidRDefault="00E93210" w:rsidP="00E93210">
      <w:pPr>
        <w:pStyle w:val="MDPI19line"/>
      </w:pPr>
    </w:p>
    <w:p w14:paraId="58A4788F" w14:textId="25771366" w:rsidR="00E93210" w:rsidRDefault="00E93210" w:rsidP="00996792">
      <w:pPr>
        <w:pStyle w:val="MDPI21heading1"/>
      </w:pPr>
    </w:p>
    <w:p w14:paraId="38B1EE53" w14:textId="77777777" w:rsidR="00E93210" w:rsidRDefault="00E93210" w:rsidP="00E93210">
      <w:pPr>
        <w:pStyle w:val="MDPI21heading1"/>
        <w:rPr>
          <w:lang w:eastAsia="zh-CN"/>
        </w:rPr>
      </w:pPr>
      <w:r w:rsidRPr="007F2582">
        <w:rPr>
          <w:lang w:eastAsia="zh-CN"/>
        </w:rPr>
        <w:t>1. Introduction</w:t>
      </w:r>
    </w:p>
    <w:p w14:paraId="0324C765" w14:textId="77777777" w:rsidR="00996792" w:rsidRPr="00996792" w:rsidRDefault="00996792" w:rsidP="00996792">
      <w:pPr>
        <w:pStyle w:val="MDPI21heading1"/>
        <w:rPr>
          <w:b w:val="0"/>
          <w:bCs/>
        </w:rPr>
      </w:pPr>
      <w:r w:rsidRPr="00996792">
        <w:rPr>
          <w:b w:val="0"/>
          <w:bCs/>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14:paraId="35022AC2" w14:textId="77777777" w:rsidR="00996792" w:rsidRPr="00996792" w:rsidRDefault="00996792" w:rsidP="00996792">
      <w:pPr>
        <w:pStyle w:val="MDPI21heading1"/>
        <w:rPr>
          <w:b w:val="0"/>
          <w:bCs/>
        </w:rPr>
      </w:pPr>
      <w:r w:rsidRPr="00996792">
        <w:rPr>
          <w:b w:val="0"/>
          <w:bCs/>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14:paraId="2F2F2FBE" w14:textId="77777777" w:rsidR="00996792" w:rsidRPr="00996792" w:rsidRDefault="00996792" w:rsidP="00996792">
      <w:pPr>
        <w:pStyle w:val="MDPI21heading1"/>
        <w:rPr>
          <w:b w:val="0"/>
          <w:bCs/>
        </w:rPr>
      </w:pPr>
      <w:r w:rsidRPr="00996792">
        <w:rPr>
          <w:b w:val="0"/>
          <w:bCs/>
        </w:rPr>
        <w:t>Hospital Management System is powerful, flexible, and easy to use and is designed and developed to deliver real conceivable benefits to hospitals.</w:t>
      </w:r>
    </w:p>
    <w:p w14:paraId="40475FA5" w14:textId="14353554" w:rsidR="00996792" w:rsidRPr="00996792" w:rsidRDefault="00996792" w:rsidP="00996792">
      <w:pPr>
        <w:pStyle w:val="MDPI21heading1"/>
        <w:rPr>
          <w:b w:val="0"/>
          <w:bCs/>
        </w:rPr>
      </w:pPr>
      <w:r w:rsidRPr="00996792">
        <w:rPr>
          <w:b w:val="0"/>
          <w:bCs/>
        </w:rPr>
        <w:t xml:space="preserve">Hospital Management System is designed for </w:t>
      </w:r>
      <w:r w:rsidR="00E05C19" w:rsidRPr="00996792">
        <w:rPr>
          <w:b w:val="0"/>
          <w:bCs/>
        </w:rPr>
        <w:t>multispecialty</w:t>
      </w:r>
      <w:r w:rsidRPr="00996792">
        <w:rPr>
          <w:b w:val="0"/>
          <w:bCs/>
        </w:rPr>
        <w:t xml:space="preserve"> hospitals, to cover a wide range of hospital administration and management processes. It is an integrated end-to-end Hospital Management System that provides relevant information across the </w:t>
      </w:r>
      <w:r w:rsidRPr="00996792">
        <w:rPr>
          <w:b w:val="0"/>
          <w:bCs/>
        </w:rPr>
        <w:lastRenderedPageBreak/>
        <w:t>hospital to support effective decision making for patient care, hospital administration and critical financial accounting, in a seamless flow.</w:t>
      </w:r>
    </w:p>
    <w:p w14:paraId="0D2D0BB2" w14:textId="77777777" w:rsidR="00996792" w:rsidRPr="00996792" w:rsidRDefault="00996792" w:rsidP="00996792">
      <w:pPr>
        <w:pStyle w:val="MDPI21heading1"/>
        <w:rPr>
          <w:b w:val="0"/>
          <w:bCs/>
        </w:rPr>
      </w:pPr>
      <w:r w:rsidRPr="00996792">
        <w:rPr>
          <w:b w:val="0"/>
          <w:bCs/>
        </w:rPr>
        <w:t>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w:t>
      </w:r>
    </w:p>
    <w:p w14:paraId="14265B79" w14:textId="77777777" w:rsidR="00996792" w:rsidRPr="00996792" w:rsidRDefault="00996792" w:rsidP="00996792">
      <w:pPr>
        <w:pStyle w:val="MDPI21heading1"/>
        <w:rPr>
          <w:b w:val="0"/>
          <w:bCs/>
          <w:u w:val="single"/>
        </w:rPr>
      </w:pPr>
    </w:p>
    <w:p w14:paraId="1E8FE017" w14:textId="77777777" w:rsidR="00996792" w:rsidRPr="00996792" w:rsidRDefault="00996792" w:rsidP="00996792">
      <w:pPr>
        <w:pStyle w:val="MDPI21heading1"/>
      </w:pPr>
      <w:r w:rsidRPr="00996792">
        <w:t>1.2 Problem Introduction:</w:t>
      </w:r>
    </w:p>
    <w:p w14:paraId="10948F80" w14:textId="77777777" w:rsidR="00996792" w:rsidRPr="00996792" w:rsidRDefault="00996792" w:rsidP="00996792">
      <w:pPr>
        <w:pStyle w:val="MDPI21heading1"/>
        <w:rPr>
          <w:b w:val="0"/>
          <w:bCs/>
        </w:rPr>
      </w:pPr>
    </w:p>
    <w:p w14:paraId="2E51DD5E" w14:textId="77777777" w:rsidR="00996792" w:rsidRPr="00996792" w:rsidRDefault="00996792" w:rsidP="00996792">
      <w:pPr>
        <w:pStyle w:val="MDPI21heading1"/>
      </w:pPr>
      <w:r w:rsidRPr="00996792">
        <w:t>Lack of immediate retrievals: -</w:t>
      </w:r>
    </w:p>
    <w:p w14:paraId="15A63E03" w14:textId="27B2DECD" w:rsidR="00996792" w:rsidRPr="00996792" w:rsidRDefault="00996792" w:rsidP="00996792">
      <w:pPr>
        <w:pStyle w:val="MDPI21heading1"/>
        <w:rPr>
          <w:b w:val="0"/>
          <w:bCs/>
        </w:rPr>
      </w:pPr>
      <w:r w:rsidRPr="00996792">
        <w:rPr>
          <w:b w:val="0"/>
          <w:bCs/>
        </w:rPr>
        <w:t xml:space="preserve">The information is very difficult to retrieve and to find particular information like- E.g. - To find out about the patient’s history, the user has to go through various registers. This results in </w:t>
      </w:r>
      <w:r w:rsidR="00E05C19" w:rsidRPr="00996792">
        <w:rPr>
          <w:b w:val="0"/>
          <w:bCs/>
        </w:rPr>
        <w:t>in convenience</w:t>
      </w:r>
      <w:r w:rsidRPr="00996792">
        <w:rPr>
          <w:b w:val="0"/>
          <w:bCs/>
        </w:rPr>
        <w:t xml:space="preserve"> and wastage of time.</w:t>
      </w:r>
    </w:p>
    <w:p w14:paraId="25A5AAEB" w14:textId="77777777" w:rsidR="00996792" w:rsidRPr="00996792" w:rsidRDefault="00996792" w:rsidP="00996792">
      <w:pPr>
        <w:pStyle w:val="MDPI21heading1"/>
      </w:pPr>
      <w:r w:rsidRPr="00996792">
        <w:t>Lack of immediate information storage: -</w:t>
      </w:r>
    </w:p>
    <w:p w14:paraId="5F9ACB31" w14:textId="77777777" w:rsidR="00996792" w:rsidRPr="00996792" w:rsidRDefault="00996792" w:rsidP="00996792">
      <w:pPr>
        <w:pStyle w:val="MDPI21heading1"/>
        <w:rPr>
          <w:b w:val="0"/>
          <w:bCs/>
        </w:rPr>
      </w:pPr>
      <w:r w:rsidRPr="00996792">
        <w:rPr>
          <w:b w:val="0"/>
          <w:bCs/>
        </w:rPr>
        <w:t>The information generated by various transactions takes time and efforts to be stored at right place.</w:t>
      </w:r>
    </w:p>
    <w:p w14:paraId="5071FE20" w14:textId="77777777" w:rsidR="00996792" w:rsidRPr="00996792" w:rsidRDefault="00996792" w:rsidP="00996792">
      <w:pPr>
        <w:pStyle w:val="MDPI21heading1"/>
      </w:pPr>
      <w:r w:rsidRPr="00996792">
        <w:t>Lack of prompt updating: -</w:t>
      </w:r>
    </w:p>
    <w:p w14:paraId="402EFDF9" w14:textId="77777777" w:rsidR="00996792" w:rsidRPr="00996792" w:rsidRDefault="00996792" w:rsidP="00996792">
      <w:pPr>
        <w:pStyle w:val="MDPI21heading1"/>
        <w:rPr>
          <w:b w:val="0"/>
          <w:bCs/>
        </w:rPr>
      </w:pPr>
      <w:r w:rsidRPr="00996792">
        <w:rPr>
          <w:b w:val="0"/>
          <w:bCs/>
        </w:rPr>
        <w:t xml:space="preserve"> Various changes to information like patient details or immunization details of child are difficult to make as paper work is involved.</w:t>
      </w:r>
    </w:p>
    <w:p w14:paraId="65D205F5" w14:textId="77777777" w:rsidR="00996792" w:rsidRPr="00996792" w:rsidRDefault="00996792" w:rsidP="00996792">
      <w:pPr>
        <w:pStyle w:val="MDPI21heading1"/>
      </w:pPr>
      <w:r w:rsidRPr="00996792">
        <w:t>Error prone manual calculation: -</w:t>
      </w:r>
    </w:p>
    <w:p w14:paraId="453B734D" w14:textId="7AC5D08E" w:rsidR="00996792" w:rsidRPr="00996792" w:rsidRDefault="00996792" w:rsidP="00996792">
      <w:pPr>
        <w:pStyle w:val="MDPI21heading1"/>
        <w:rPr>
          <w:b w:val="0"/>
          <w:bCs/>
        </w:rPr>
      </w:pPr>
      <w:r w:rsidRPr="00996792">
        <w:rPr>
          <w:b w:val="0"/>
          <w:bCs/>
        </w:rPr>
        <w:t xml:space="preserve">Manual calculations are error prone and take a lot of time this may result in incorrect information. For </w:t>
      </w:r>
      <w:r w:rsidR="00E05C19" w:rsidRPr="00996792">
        <w:rPr>
          <w:b w:val="0"/>
          <w:bCs/>
        </w:rPr>
        <w:t>example,</w:t>
      </w:r>
      <w:r w:rsidRPr="00996792">
        <w:rPr>
          <w:b w:val="0"/>
          <w:bCs/>
        </w:rPr>
        <w:t xml:space="preserve"> calculation of patient’s bill based on various treatments.</w:t>
      </w:r>
    </w:p>
    <w:p w14:paraId="14C32F03" w14:textId="77777777" w:rsidR="00996792" w:rsidRPr="00996792" w:rsidRDefault="00996792" w:rsidP="00996792">
      <w:pPr>
        <w:pStyle w:val="MDPI21heading1"/>
        <w:rPr>
          <w:b w:val="0"/>
          <w:bCs/>
        </w:rPr>
      </w:pPr>
      <w:r w:rsidRPr="00996792">
        <w:rPr>
          <w:b w:val="0"/>
          <w:bCs/>
        </w:rPr>
        <w:t>Preparation of accurate and prompt reports: -</w:t>
      </w:r>
    </w:p>
    <w:p w14:paraId="1EEF37FF" w14:textId="77777777" w:rsidR="00996792" w:rsidRPr="00996792" w:rsidRDefault="00996792" w:rsidP="00996792">
      <w:pPr>
        <w:pStyle w:val="MDPI21heading1"/>
        <w:rPr>
          <w:b w:val="0"/>
          <w:bCs/>
        </w:rPr>
      </w:pPr>
      <w:r w:rsidRPr="00996792">
        <w:rPr>
          <w:b w:val="0"/>
          <w:bCs/>
        </w:rPr>
        <w:t>This becomes a difficult task as information is difficult to collect from various register.</w:t>
      </w:r>
    </w:p>
    <w:p w14:paraId="5A43E410" w14:textId="77777777" w:rsidR="00996792" w:rsidRPr="00996792" w:rsidRDefault="00996792" w:rsidP="00996792">
      <w:pPr>
        <w:pStyle w:val="MDPI21heading1"/>
        <w:rPr>
          <w:b w:val="0"/>
          <w:bCs/>
        </w:rPr>
      </w:pPr>
    </w:p>
    <w:p w14:paraId="79911D04" w14:textId="5C57F793" w:rsidR="00996792" w:rsidRPr="00996792" w:rsidRDefault="00E05C19" w:rsidP="00996792">
      <w:pPr>
        <w:pStyle w:val="MDPI21heading1"/>
      </w:pPr>
      <w:r w:rsidRPr="00996792">
        <w:t>Objective: -</w:t>
      </w:r>
    </w:p>
    <w:p w14:paraId="4F130F2C" w14:textId="77777777" w:rsidR="00996792" w:rsidRPr="00996792" w:rsidRDefault="00996792" w:rsidP="00996792">
      <w:pPr>
        <w:pStyle w:val="MDPI21heading1"/>
        <w:numPr>
          <w:ilvl w:val="0"/>
          <w:numId w:val="24"/>
        </w:numPr>
        <w:rPr>
          <w:b w:val="0"/>
          <w:bCs/>
          <w:lang w:val="en-IN"/>
        </w:rPr>
      </w:pPr>
      <w:r w:rsidRPr="00996792">
        <w:rPr>
          <w:b w:val="0"/>
          <w:bCs/>
          <w:lang w:val="en-IN"/>
        </w:rPr>
        <w:t>Define hospital</w:t>
      </w:r>
    </w:p>
    <w:p w14:paraId="2939FA68" w14:textId="77777777" w:rsidR="00996792" w:rsidRPr="00996792" w:rsidRDefault="00996792" w:rsidP="00996792">
      <w:pPr>
        <w:pStyle w:val="MDPI21heading1"/>
        <w:numPr>
          <w:ilvl w:val="0"/>
          <w:numId w:val="24"/>
        </w:numPr>
        <w:rPr>
          <w:b w:val="0"/>
          <w:bCs/>
          <w:lang w:val="en-IN"/>
        </w:rPr>
      </w:pPr>
      <w:r w:rsidRPr="00996792">
        <w:rPr>
          <w:b w:val="0"/>
          <w:bCs/>
          <w:lang w:val="en-IN"/>
        </w:rPr>
        <w:t>Recording information about the Patients that come.</w:t>
      </w:r>
    </w:p>
    <w:p w14:paraId="30481F14" w14:textId="77777777" w:rsidR="00996792" w:rsidRPr="00996792" w:rsidRDefault="00996792" w:rsidP="00996792">
      <w:pPr>
        <w:pStyle w:val="MDPI21heading1"/>
        <w:numPr>
          <w:ilvl w:val="0"/>
          <w:numId w:val="24"/>
        </w:numPr>
        <w:rPr>
          <w:b w:val="0"/>
          <w:bCs/>
          <w:lang w:val="en-IN"/>
        </w:rPr>
      </w:pPr>
      <w:r w:rsidRPr="00996792">
        <w:rPr>
          <w:b w:val="0"/>
          <w:bCs/>
          <w:lang w:val="en-IN"/>
        </w:rPr>
        <w:t>Generating bills.</w:t>
      </w:r>
    </w:p>
    <w:p w14:paraId="59DD1E0D" w14:textId="77777777" w:rsidR="00996792" w:rsidRPr="00996792" w:rsidRDefault="00996792" w:rsidP="00996792">
      <w:pPr>
        <w:pStyle w:val="MDPI21heading1"/>
        <w:numPr>
          <w:ilvl w:val="0"/>
          <w:numId w:val="24"/>
        </w:numPr>
        <w:rPr>
          <w:b w:val="0"/>
          <w:bCs/>
          <w:lang w:val="en-IN"/>
        </w:rPr>
      </w:pPr>
      <w:r w:rsidRPr="00996792">
        <w:rPr>
          <w:b w:val="0"/>
          <w:bCs/>
          <w:lang w:val="en-IN"/>
        </w:rPr>
        <w:t xml:space="preserve">Recording information related to diagnosis given to </w:t>
      </w:r>
      <w:proofErr w:type="gramStart"/>
      <w:r w:rsidRPr="00996792">
        <w:rPr>
          <w:b w:val="0"/>
          <w:bCs/>
          <w:lang w:val="en-IN"/>
        </w:rPr>
        <w:t>Patients</w:t>
      </w:r>
      <w:proofErr w:type="gramEnd"/>
      <w:r w:rsidRPr="00996792">
        <w:rPr>
          <w:b w:val="0"/>
          <w:bCs/>
          <w:lang w:val="en-IN"/>
        </w:rPr>
        <w:t>.</w:t>
      </w:r>
    </w:p>
    <w:p w14:paraId="12D6C61F" w14:textId="77777777" w:rsidR="00996792" w:rsidRPr="00996792" w:rsidRDefault="00996792" w:rsidP="00996792">
      <w:pPr>
        <w:pStyle w:val="MDPI21heading1"/>
        <w:numPr>
          <w:ilvl w:val="0"/>
          <w:numId w:val="24"/>
        </w:numPr>
        <w:rPr>
          <w:b w:val="0"/>
          <w:bCs/>
          <w:lang w:val="en-IN"/>
        </w:rPr>
      </w:pPr>
      <w:r w:rsidRPr="00996792">
        <w:rPr>
          <w:b w:val="0"/>
          <w:bCs/>
          <w:lang w:val="en-IN"/>
        </w:rPr>
        <w:t xml:space="preserve">Keeping record of the </w:t>
      </w:r>
      <w:proofErr w:type="gramStart"/>
      <w:r w:rsidRPr="00996792">
        <w:rPr>
          <w:b w:val="0"/>
          <w:bCs/>
          <w:lang w:val="en-IN"/>
        </w:rPr>
        <w:t>Immunization</w:t>
      </w:r>
      <w:proofErr w:type="gramEnd"/>
      <w:r w:rsidRPr="00996792">
        <w:rPr>
          <w:b w:val="0"/>
          <w:bCs/>
          <w:lang w:val="en-IN"/>
        </w:rPr>
        <w:t xml:space="preserve"> provided to children/patients.</w:t>
      </w:r>
    </w:p>
    <w:p w14:paraId="547B4E3B" w14:textId="77777777" w:rsidR="00996792" w:rsidRPr="00996792" w:rsidRDefault="00996792" w:rsidP="00996792">
      <w:pPr>
        <w:pStyle w:val="MDPI21heading1"/>
        <w:numPr>
          <w:ilvl w:val="0"/>
          <w:numId w:val="24"/>
        </w:numPr>
        <w:rPr>
          <w:b w:val="0"/>
          <w:bCs/>
          <w:lang w:val="en-IN"/>
        </w:rPr>
      </w:pPr>
      <w:r w:rsidRPr="00996792">
        <w:rPr>
          <w:b w:val="0"/>
          <w:bCs/>
          <w:lang w:val="en-IN"/>
        </w:rPr>
        <w:lastRenderedPageBreak/>
        <w:t>Keeping information about various diseases and medicines available to cure them.</w:t>
      </w:r>
    </w:p>
    <w:p w14:paraId="19750567" w14:textId="77777777" w:rsidR="00996792" w:rsidRPr="00996792" w:rsidRDefault="00996792" w:rsidP="00996792">
      <w:pPr>
        <w:pStyle w:val="MDPI21heading1"/>
        <w:rPr>
          <w:b w:val="0"/>
          <w:bCs/>
        </w:rPr>
      </w:pPr>
      <w:r w:rsidRPr="00996792">
        <w:rPr>
          <w:b w:val="0"/>
          <w:bCs/>
        </w:rPr>
        <w:t xml:space="preserve">These are the various jobs that need to be done in a </w:t>
      </w:r>
      <w:proofErr w:type="gramStart"/>
      <w:r w:rsidRPr="00996792">
        <w:rPr>
          <w:b w:val="0"/>
          <w:bCs/>
        </w:rPr>
        <w:t>Hospital</w:t>
      </w:r>
      <w:proofErr w:type="gramEnd"/>
      <w:r w:rsidRPr="00996792">
        <w:rPr>
          <w:b w:val="0"/>
          <w:bCs/>
        </w:rPr>
        <w:t xml:space="preserve"> by the operational staff </w:t>
      </w:r>
      <w:proofErr w:type="spellStart"/>
      <w:r w:rsidRPr="00996792">
        <w:rPr>
          <w:b w:val="0"/>
          <w:bCs/>
        </w:rPr>
        <w:t>andDoctors</w:t>
      </w:r>
      <w:proofErr w:type="spellEnd"/>
      <w:r w:rsidRPr="00996792">
        <w:rPr>
          <w:b w:val="0"/>
          <w:bCs/>
        </w:rPr>
        <w:t>. All these works are done on papers.</w:t>
      </w:r>
    </w:p>
    <w:p w14:paraId="395CFD56" w14:textId="77777777" w:rsidR="00996792" w:rsidRPr="00996792" w:rsidRDefault="00996792" w:rsidP="00996792">
      <w:pPr>
        <w:pStyle w:val="MDPI21heading1"/>
        <w:rPr>
          <w:b w:val="0"/>
          <w:bCs/>
        </w:rPr>
      </w:pPr>
      <w:r w:rsidRPr="00996792">
        <w:rPr>
          <w:b w:val="0"/>
          <w:bCs/>
          <w:iCs/>
        </w:rPr>
        <w:t xml:space="preserve">Scope of the </w:t>
      </w:r>
      <w:proofErr w:type="gramStart"/>
      <w:r w:rsidRPr="00996792">
        <w:rPr>
          <w:b w:val="0"/>
          <w:bCs/>
          <w:iCs/>
        </w:rPr>
        <w:t>Project</w:t>
      </w:r>
      <w:r w:rsidRPr="00996792">
        <w:rPr>
          <w:b w:val="0"/>
          <w:bCs/>
        </w:rPr>
        <w:t>:-</w:t>
      </w:r>
      <w:proofErr w:type="gramEnd"/>
    </w:p>
    <w:p w14:paraId="3F6F9992" w14:textId="77777777" w:rsidR="00996792" w:rsidRPr="00996792" w:rsidRDefault="00996792" w:rsidP="00996792">
      <w:pPr>
        <w:pStyle w:val="MDPI21heading1"/>
        <w:numPr>
          <w:ilvl w:val="0"/>
          <w:numId w:val="25"/>
        </w:numPr>
        <w:rPr>
          <w:b w:val="0"/>
          <w:bCs/>
          <w:lang w:val="en-IN"/>
        </w:rPr>
      </w:pPr>
      <w:r w:rsidRPr="00996792">
        <w:rPr>
          <w:b w:val="0"/>
          <w:bCs/>
          <w:lang w:val="en-IN"/>
        </w:rPr>
        <w:t>Information about Patients is done by just writing the Patients name, age and gender. Whenever the Patient comes up his information is stored freshly.</w:t>
      </w:r>
    </w:p>
    <w:p w14:paraId="37633AE6" w14:textId="77777777" w:rsidR="00996792" w:rsidRPr="00996792" w:rsidRDefault="00996792" w:rsidP="00996792">
      <w:pPr>
        <w:pStyle w:val="MDPI21heading1"/>
        <w:numPr>
          <w:ilvl w:val="0"/>
          <w:numId w:val="25"/>
        </w:numPr>
        <w:rPr>
          <w:b w:val="0"/>
          <w:bCs/>
          <w:lang w:val="en-IN"/>
        </w:rPr>
      </w:pPr>
      <w:r w:rsidRPr="00996792">
        <w:rPr>
          <w:b w:val="0"/>
          <w:bCs/>
          <w:lang w:val="en-IN"/>
        </w:rPr>
        <w:t xml:space="preserve">Bills are generated by recording price for each facility provided to </w:t>
      </w:r>
      <w:proofErr w:type="gramStart"/>
      <w:r w:rsidRPr="00996792">
        <w:rPr>
          <w:b w:val="0"/>
          <w:bCs/>
          <w:lang w:val="en-IN"/>
        </w:rPr>
        <w:t>Patient</w:t>
      </w:r>
      <w:proofErr w:type="gramEnd"/>
      <w:r w:rsidRPr="00996792">
        <w:rPr>
          <w:b w:val="0"/>
          <w:bCs/>
          <w:lang w:val="en-IN"/>
        </w:rPr>
        <w:t xml:space="preserve"> on a separate sheet and at last they all are summed up.</w:t>
      </w:r>
    </w:p>
    <w:p w14:paraId="74D7609E" w14:textId="77777777" w:rsidR="00996792" w:rsidRPr="00996792" w:rsidRDefault="00996792" w:rsidP="00996792">
      <w:pPr>
        <w:pStyle w:val="MDPI21heading1"/>
        <w:numPr>
          <w:ilvl w:val="0"/>
          <w:numId w:val="25"/>
        </w:numPr>
        <w:rPr>
          <w:b w:val="0"/>
          <w:bCs/>
          <w:lang w:val="en-IN"/>
        </w:rPr>
      </w:pPr>
      <w:r w:rsidRPr="00996792">
        <w:rPr>
          <w:b w:val="0"/>
          <w:bCs/>
          <w:lang w:val="en-IN"/>
        </w:rPr>
        <w:t>Diagnosis information to patients is generally recorded on the document, which contains Patient information. It is destroyed after some time period to decrease the paper load in the office.</w:t>
      </w:r>
    </w:p>
    <w:p w14:paraId="05A29027" w14:textId="77777777" w:rsidR="00996792" w:rsidRPr="00996792" w:rsidRDefault="00996792" w:rsidP="00996792">
      <w:pPr>
        <w:pStyle w:val="MDPI21heading1"/>
        <w:numPr>
          <w:ilvl w:val="0"/>
          <w:numId w:val="25"/>
        </w:numPr>
        <w:rPr>
          <w:b w:val="0"/>
          <w:bCs/>
          <w:lang w:val="en-IN"/>
        </w:rPr>
      </w:pPr>
      <w:r w:rsidRPr="00996792">
        <w:rPr>
          <w:b w:val="0"/>
          <w:bCs/>
          <w:lang w:val="en-IN"/>
        </w:rPr>
        <w:t>Immunization records of children are maintained in pre-formatted sheets, which are kept in a file.</w:t>
      </w:r>
    </w:p>
    <w:p w14:paraId="4880DA4B" w14:textId="77777777" w:rsidR="00996792" w:rsidRPr="00996792" w:rsidRDefault="00996792" w:rsidP="00996792">
      <w:pPr>
        <w:pStyle w:val="MDPI21heading1"/>
        <w:numPr>
          <w:ilvl w:val="0"/>
          <w:numId w:val="25"/>
        </w:numPr>
        <w:rPr>
          <w:b w:val="0"/>
          <w:bCs/>
          <w:lang w:val="en-IN"/>
        </w:rPr>
      </w:pPr>
      <w:r w:rsidRPr="00996792">
        <w:rPr>
          <w:b w:val="0"/>
          <w:bCs/>
          <w:lang w:val="en-IN"/>
        </w:rPr>
        <w:t xml:space="preserve"> Information about various diseases is not kept as any document. Doctors themselves do this job by remembering various medicines.</w:t>
      </w:r>
    </w:p>
    <w:p w14:paraId="12435CF2" w14:textId="77777777" w:rsidR="00996792" w:rsidRPr="00996792" w:rsidRDefault="00996792" w:rsidP="00996792">
      <w:pPr>
        <w:pStyle w:val="MDPI21heading1"/>
        <w:rPr>
          <w:b w:val="0"/>
          <w:bCs/>
        </w:rPr>
      </w:pPr>
      <w:r w:rsidRPr="00996792">
        <w:rPr>
          <w:b w:val="0"/>
          <w:bCs/>
        </w:rPr>
        <w:t>All this work is done manually by the receptionist and other operational staff and lot of papers are needed to be handled and taken care of. Doctors have to remember various medicines available for diagnosis and sometimes miss better alternatives as they can’t remember them at that time.</w:t>
      </w:r>
    </w:p>
    <w:p w14:paraId="3D516065" w14:textId="77777777" w:rsidR="00996792" w:rsidRPr="00996792" w:rsidRDefault="00996792" w:rsidP="00996792">
      <w:pPr>
        <w:pStyle w:val="MDPI21heading1"/>
        <w:rPr>
          <w:b w:val="0"/>
          <w:bCs/>
        </w:rPr>
      </w:pPr>
    </w:p>
    <w:p w14:paraId="75EBCA2C" w14:textId="3BB8D29D" w:rsidR="00996792" w:rsidRPr="00996792" w:rsidRDefault="00996792" w:rsidP="00996792">
      <w:pPr>
        <w:pStyle w:val="MDPI21heading1"/>
      </w:pPr>
      <w:r w:rsidRPr="00996792">
        <w:t xml:space="preserve">1.3 </w:t>
      </w:r>
      <w:r w:rsidR="00E05C19" w:rsidRPr="00996792">
        <w:t>Modules:</w:t>
      </w:r>
    </w:p>
    <w:p w14:paraId="71B7DEC3" w14:textId="77777777" w:rsidR="00996792" w:rsidRPr="00996792" w:rsidRDefault="00996792" w:rsidP="00996792">
      <w:pPr>
        <w:pStyle w:val="MDPI21heading1"/>
        <w:rPr>
          <w:b w:val="0"/>
          <w:bCs/>
        </w:rPr>
      </w:pPr>
      <w:r w:rsidRPr="00996792">
        <w:rPr>
          <w:b w:val="0"/>
          <w:bCs/>
        </w:rPr>
        <w:t>The entire project mainly consists of 7 modules, which are</w:t>
      </w:r>
    </w:p>
    <w:p w14:paraId="35E9C485" w14:textId="77777777" w:rsidR="00996792" w:rsidRPr="00996792" w:rsidRDefault="00996792" w:rsidP="00996792">
      <w:pPr>
        <w:pStyle w:val="MDPI21heading1"/>
        <w:numPr>
          <w:ilvl w:val="0"/>
          <w:numId w:val="33"/>
        </w:numPr>
        <w:rPr>
          <w:b w:val="0"/>
          <w:bCs/>
          <w:lang w:val="en-IN"/>
        </w:rPr>
      </w:pPr>
      <w:r w:rsidRPr="00996792">
        <w:rPr>
          <w:b w:val="0"/>
          <w:bCs/>
          <w:lang w:val="en-IN"/>
        </w:rPr>
        <w:t>Admin module</w:t>
      </w:r>
    </w:p>
    <w:p w14:paraId="6424E886" w14:textId="77777777" w:rsidR="00996792" w:rsidRPr="00996792" w:rsidRDefault="00996792" w:rsidP="00996792">
      <w:pPr>
        <w:pStyle w:val="MDPI21heading1"/>
        <w:numPr>
          <w:ilvl w:val="0"/>
          <w:numId w:val="33"/>
        </w:numPr>
        <w:rPr>
          <w:b w:val="0"/>
          <w:bCs/>
          <w:lang w:val="en-IN"/>
        </w:rPr>
      </w:pPr>
      <w:r w:rsidRPr="00996792">
        <w:rPr>
          <w:b w:val="0"/>
          <w:bCs/>
          <w:lang w:val="en-IN"/>
        </w:rPr>
        <w:t>User module (patient)</w:t>
      </w:r>
    </w:p>
    <w:p w14:paraId="76F93E15" w14:textId="77777777" w:rsidR="00996792" w:rsidRPr="00996792" w:rsidRDefault="00996792" w:rsidP="00996792">
      <w:pPr>
        <w:pStyle w:val="MDPI21heading1"/>
        <w:numPr>
          <w:ilvl w:val="0"/>
          <w:numId w:val="33"/>
        </w:numPr>
        <w:rPr>
          <w:b w:val="0"/>
          <w:bCs/>
          <w:lang w:val="en-IN"/>
        </w:rPr>
      </w:pPr>
      <w:r w:rsidRPr="00996792">
        <w:rPr>
          <w:b w:val="0"/>
          <w:bCs/>
          <w:lang w:val="en-IN"/>
        </w:rPr>
        <w:t>Doctor module</w:t>
      </w:r>
    </w:p>
    <w:p w14:paraId="52CFB0ED" w14:textId="77777777" w:rsidR="00996792" w:rsidRPr="00996792" w:rsidRDefault="00996792" w:rsidP="00996792">
      <w:pPr>
        <w:pStyle w:val="MDPI21heading1"/>
        <w:numPr>
          <w:ilvl w:val="0"/>
          <w:numId w:val="33"/>
        </w:numPr>
        <w:rPr>
          <w:b w:val="0"/>
          <w:bCs/>
          <w:lang w:val="en-IN"/>
        </w:rPr>
      </w:pPr>
      <w:r w:rsidRPr="00996792">
        <w:rPr>
          <w:b w:val="0"/>
          <w:bCs/>
          <w:lang w:val="en-IN"/>
        </w:rPr>
        <w:t>Nurse module</w:t>
      </w:r>
    </w:p>
    <w:p w14:paraId="04C35356" w14:textId="77777777" w:rsidR="00996792" w:rsidRPr="00996792" w:rsidRDefault="00996792" w:rsidP="00996792">
      <w:pPr>
        <w:pStyle w:val="MDPI21heading1"/>
        <w:numPr>
          <w:ilvl w:val="0"/>
          <w:numId w:val="33"/>
        </w:numPr>
        <w:rPr>
          <w:b w:val="0"/>
          <w:bCs/>
          <w:lang w:val="en-IN"/>
        </w:rPr>
      </w:pPr>
      <w:r w:rsidRPr="00996792">
        <w:rPr>
          <w:b w:val="0"/>
          <w:bCs/>
          <w:lang w:val="en-IN"/>
        </w:rPr>
        <w:t>Pharmacist module</w:t>
      </w:r>
    </w:p>
    <w:p w14:paraId="5460B88C" w14:textId="77777777" w:rsidR="00996792" w:rsidRPr="00996792" w:rsidRDefault="00996792" w:rsidP="00996792">
      <w:pPr>
        <w:pStyle w:val="MDPI21heading1"/>
        <w:numPr>
          <w:ilvl w:val="0"/>
          <w:numId w:val="33"/>
        </w:numPr>
        <w:rPr>
          <w:b w:val="0"/>
          <w:bCs/>
          <w:lang w:val="en-IN"/>
        </w:rPr>
      </w:pPr>
      <w:proofErr w:type="spellStart"/>
      <w:r w:rsidRPr="00996792">
        <w:rPr>
          <w:b w:val="0"/>
          <w:bCs/>
          <w:lang w:val="en-IN"/>
        </w:rPr>
        <w:t>Laboratorist</w:t>
      </w:r>
      <w:proofErr w:type="spellEnd"/>
      <w:r w:rsidRPr="00996792">
        <w:rPr>
          <w:b w:val="0"/>
          <w:bCs/>
          <w:lang w:val="en-IN"/>
        </w:rPr>
        <w:t xml:space="preserve"> module</w:t>
      </w:r>
    </w:p>
    <w:p w14:paraId="1D94B671" w14:textId="77777777" w:rsidR="00996792" w:rsidRPr="00996792" w:rsidRDefault="00996792" w:rsidP="00996792">
      <w:pPr>
        <w:pStyle w:val="MDPI21heading1"/>
        <w:numPr>
          <w:ilvl w:val="0"/>
          <w:numId w:val="33"/>
        </w:numPr>
        <w:rPr>
          <w:b w:val="0"/>
          <w:bCs/>
          <w:lang w:val="en-IN"/>
        </w:rPr>
      </w:pPr>
      <w:r w:rsidRPr="00996792">
        <w:rPr>
          <w:b w:val="0"/>
          <w:bCs/>
          <w:lang w:val="en-IN"/>
        </w:rPr>
        <w:t>Accountant module</w:t>
      </w:r>
    </w:p>
    <w:p w14:paraId="6D27CFE2" w14:textId="77777777" w:rsidR="00996792" w:rsidRPr="00996792" w:rsidRDefault="00996792" w:rsidP="00996792">
      <w:pPr>
        <w:pStyle w:val="MDPI21heading1"/>
        <w:rPr>
          <w:b w:val="0"/>
          <w:bCs/>
        </w:rPr>
      </w:pPr>
    </w:p>
    <w:p w14:paraId="2B5F1234" w14:textId="77777777" w:rsidR="00996792" w:rsidRPr="00996792" w:rsidRDefault="00996792" w:rsidP="00996792">
      <w:pPr>
        <w:pStyle w:val="MDPI21heading1"/>
        <w:rPr>
          <w:lang w:val="en-IN"/>
        </w:rPr>
      </w:pPr>
      <w:r w:rsidRPr="00996792">
        <w:t>1.3.1 Admin module:</w:t>
      </w:r>
    </w:p>
    <w:p w14:paraId="794A2D87" w14:textId="77777777" w:rsidR="00996792" w:rsidRPr="00996792" w:rsidRDefault="00996792" w:rsidP="00996792">
      <w:pPr>
        <w:pStyle w:val="MDPI21heading1"/>
        <w:numPr>
          <w:ilvl w:val="0"/>
          <w:numId w:val="26"/>
        </w:numPr>
        <w:rPr>
          <w:b w:val="0"/>
          <w:bCs/>
          <w:lang w:val="en-IN"/>
        </w:rPr>
      </w:pPr>
      <w:r w:rsidRPr="00996792">
        <w:rPr>
          <w:b w:val="0"/>
          <w:bCs/>
        </w:rPr>
        <w:t xml:space="preserve">manage department of hospitals, user, doctor, nurse, pharmacist, </w:t>
      </w:r>
      <w:proofErr w:type="spellStart"/>
      <w:proofErr w:type="gramStart"/>
      <w:r w:rsidRPr="00996792">
        <w:rPr>
          <w:b w:val="0"/>
          <w:bCs/>
        </w:rPr>
        <w:t>laboratorist</w:t>
      </w:r>
      <w:proofErr w:type="spellEnd"/>
      <w:r w:rsidRPr="00996792">
        <w:rPr>
          <w:b w:val="0"/>
          <w:bCs/>
        </w:rPr>
        <w:t xml:space="preserve">  accounts</w:t>
      </w:r>
      <w:proofErr w:type="gramEnd"/>
      <w:r w:rsidRPr="00996792">
        <w:rPr>
          <w:b w:val="0"/>
          <w:bCs/>
        </w:rPr>
        <w:t>.</w:t>
      </w:r>
    </w:p>
    <w:p w14:paraId="2DC18FAD" w14:textId="77777777" w:rsidR="00996792" w:rsidRPr="00996792" w:rsidRDefault="00996792" w:rsidP="00996792">
      <w:pPr>
        <w:pStyle w:val="MDPI21heading1"/>
        <w:numPr>
          <w:ilvl w:val="0"/>
          <w:numId w:val="26"/>
        </w:numPr>
        <w:rPr>
          <w:b w:val="0"/>
          <w:bCs/>
          <w:lang w:val="en-IN"/>
        </w:rPr>
      </w:pPr>
      <w:r w:rsidRPr="00996792">
        <w:rPr>
          <w:b w:val="0"/>
          <w:bCs/>
          <w:lang w:val="en-IN"/>
        </w:rPr>
        <w:t>watch appointment of doctors</w:t>
      </w:r>
    </w:p>
    <w:p w14:paraId="75B1AE98" w14:textId="77777777" w:rsidR="00996792" w:rsidRPr="00996792" w:rsidRDefault="00996792" w:rsidP="00996792">
      <w:pPr>
        <w:pStyle w:val="MDPI21heading1"/>
        <w:numPr>
          <w:ilvl w:val="0"/>
          <w:numId w:val="26"/>
        </w:numPr>
        <w:rPr>
          <w:b w:val="0"/>
          <w:bCs/>
          <w:lang w:val="en-IN"/>
        </w:rPr>
      </w:pPr>
      <w:r w:rsidRPr="00996792">
        <w:rPr>
          <w:b w:val="0"/>
          <w:bCs/>
          <w:lang w:val="en-IN"/>
        </w:rPr>
        <w:t>watch transaction reports of patient payment</w:t>
      </w:r>
    </w:p>
    <w:p w14:paraId="3C83F9C0" w14:textId="77777777" w:rsidR="00996792" w:rsidRPr="00996792" w:rsidRDefault="00996792" w:rsidP="00996792">
      <w:pPr>
        <w:pStyle w:val="MDPI21heading1"/>
        <w:numPr>
          <w:ilvl w:val="0"/>
          <w:numId w:val="26"/>
        </w:numPr>
        <w:rPr>
          <w:b w:val="0"/>
          <w:bCs/>
          <w:lang w:val="en-IN"/>
        </w:rPr>
      </w:pPr>
      <w:proofErr w:type="gramStart"/>
      <w:r w:rsidRPr="00996792">
        <w:rPr>
          <w:b w:val="0"/>
          <w:bCs/>
          <w:lang w:val="en-IN"/>
        </w:rPr>
        <w:lastRenderedPageBreak/>
        <w:t>Bed ,ward</w:t>
      </w:r>
      <w:proofErr w:type="gramEnd"/>
      <w:r w:rsidRPr="00996792">
        <w:rPr>
          <w:b w:val="0"/>
          <w:bCs/>
          <w:lang w:val="en-IN"/>
        </w:rPr>
        <w:t>, cabin status</w:t>
      </w:r>
    </w:p>
    <w:p w14:paraId="2E111065" w14:textId="77777777" w:rsidR="00996792" w:rsidRPr="00996792" w:rsidRDefault="00996792" w:rsidP="00996792">
      <w:pPr>
        <w:pStyle w:val="MDPI21heading1"/>
        <w:numPr>
          <w:ilvl w:val="0"/>
          <w:numId w:val="26"/>
        </w:numPr>
        <w:rPr>
          <w:b w:val="0"/>
          <w:bCs/>
          <w:lang w:val="en-IN"/>
        </w:rPr>
      </w:pPr>
      <w:r w:rsidRPr="00996792">
        <w:rPr>
          <w:b w:val="0"/>
          <w:bCs/>
          <w:lang w:val="en-IN"/>
        </w:rPr>
        <w:t>watch blood bank report</w:t>
      </w:r>
    </w:p>
    <w:p w14:paraId="5FAEBDC5" w14:textId="77777777" w:rsidR="00996792" w:rsidRPr="00996792" w:rsidRDefault="00996792" w:rsidP="00996792">
      <w:pPr>
        <w:pStyle w:val="MDPI21heading1"/>
        <w:numPr>
          <w:ilvl w:val="0"/>
          <w:numId w:val="26"/>
        </w:numPr>
        <w:rPr>
          <w:b w:val="0"/>
          <w:bCs/>
          <w:lang w:val="en-IN"/>
        </w:rPr>
      </w:pPr>
      <w:r w:rsidRPr="00996792">
        <w:rPr>
          <w:b w:val="0"/>
          <w:bCs/>
          <w:lang w:val="en-IN"/>
        </w:rPr>
        <w:t>watch medicine status of hospital stock</w:t>
      </w:r>
    </w:p>
    <w:p w14:paraId="4DB3088E" w14:textId="77777777" w:rsidR="00996792" w:rsidRPr="00996792" w:rsidRDefault="00996792" w:rsidP="00996792">
      <w:pPr>
        <w:pStyle w:val="MDPI21heading1"/>
        <w:numPr>
          <w:ilvl w:val="0"/>
          <w:numId w:val="26"/>
        </w:numPr>
        <w:rPr>
          <w:b w:val="0"/>
          <w:bCs/>
          <w:lang w:val="en-IN"/>
        </w:rPr>
      </w:pPr>
      <w:r w:rsidRPr="00996792">
        <w:rPr>
          <w:b w:val="0"/>
          <w:bCs/>
          <w:lang w:val="en-IN"/>
        </w:rPr>
        <w:t>watch operation report</w:t>
      </w:r>
    </w:p>
    <w:p w14:paraId="685C0F31" w14:textId="77777777" w:rsidR="00996792" w:rsidRPr="00996792" w:rsidRDefault="00996792" w:rsidP="00996792">
      <w:pPr>
        <w:pStyle w:val="MDPI21heading1"/>
        <w:numPr>
          <w:ilvl w:val="0"/>
          <w:numId w:val="26"/>
        </w:numPr>
        <w:rPr>
          <w:b w:val="0"/>
          <w:bCs/>
          <w:lang w:val="en-IN"/>
        </w:rPr>
      </w:pPr>
      <w:r w:rsidRPr="00996792">
        <w:rPr>
          <w:b w:val="0"/>
          <w:bCs/>
          <w:lang w:val="en-IN"/>
        </w:rPr>
        <w:t>watch birth report</w:t>
      </w:r>
    </w:p>
    <w:p w14:paraId="2EBFC250" w14:textId="77777777" w:rsidR="00996792" w:rsidRPr="00996792" w:rsidRDefault="00996792" w:rsidP="00996792">
      <w:pPr>
        <w:pStyle w:val="MDPI21heading1"/>
        <w:numPr>
          <w:ilvl w:val="0"/>
          <w:numId w:val="26"/>
        </w:numPr>
        <w:rPr>
          <w:b w:val="0"/>
          <w:bCs/>
          <w:lang w:val="en-IN"/>
        </w:rPr>
      </w:pPr>
      <w:r w:rsidRPr="00996792">
        <w:rPr>
          <w:b w:val="0"/>
          <w:bCs/>
          <w:lang w:val="en-IN"/>
        </w:rPr>
        <w:t>watch diagnosis report</w:t>
      </w:r>
    </w:p>
    <w:p w14:paraId="0D8E460A" w14:textId="77777777" w:rsidR="00996792" w:rsidRPr="00996792" w:rsidRDefault="00996792" w:rsidP="00996792">
      <w:pPr>
        <w:pStyle w:val="MDPI21heading1"/>
        <w:numPr>
          <w:ilvl w:val="0"/>
          <w:numId w:val="26"/>
        </w:numPr>
        <w:rPr>
          <w:b w:val="0"/>
          <w:bCs/>
          <w:lang w:val="en-IN"/>
        </w:rPr>
      </w:pPr>
      <w:r w:rsidRPr="00996792">
        <w:rPr>
          <w:b w:val="0"/>
          <w:bCs/>
          <w:lang w:val="en-IN"/>
        </w:rPr>
        <w:t>watch death report</w:t>
      </w:r>
    </w:p>
    <w:p w14:paraId="2621B258" w14:textId="77777777" w:rsidR="00996792" w:rsidRPr="00996792" w:rsidRDefault="00996792" w:rsidP="00996792">
      <w:pPr>
        <w:pStyle w:val="MDPI21heading1"/>
        <w:rPr>
          <w:b w:val="0"/>
          <w:bCs/>
          <w:lang w:val="en-IN"/>
        </w:rPr>
      </w:pPr>
    </w:p>
    <w:p w14:paraId="75C3A319" w14:textId="77777777" w:rsidR="00996792" w:rsidRPr="00996792" w:rsidRDefault="00996792" w:rsidP="00996792">
      <w:pPr>
        <w:pStyle w:val="MDPI21heading1"/>
        <w:rPr>
          <w:lang w:val="en-IN"/>
        </w:rPr>
      </w:pPr>
      <w:r w:rsidRPr="00996792">
        <w:t>1.3.2 user module(patient):</w:t>
      </w:r>
    </w:p>
    <w:p w14:paraId="6D54DAB5" w14:textId="77777777" w:rsidR="00996792" w:rsidRPr="00996792" w:rsidRDefault="00996792" w:rsidP="00996792">
      <w:pPr>
        <w:pStyle w:val="MDPI21heading1"/>
        <w:rPr>
          <w:b w:val="0"/>
          <w:bCs/>
          <w:lang w:val="en-IN"/>
        </w:rPr>
      </w:pPr>
    </w:p>
    <w:p w14:paraId="6B574FDB" w14:textId="77777777" w:rsidR="00996792" w:rsidRPr="00996792" w:rsidRDefault="00996792" w:rsidP="00996792">
      <w:pPr>
        <w:pStyle w:val="MDPI21heading1"/>
        <w:numPr>
          <w:ilvl w:val="0"/>
          <w:numId w:val="29"/>
        </w:numPr>
        <w:rPr>
          <w:b w:val="0"/>
          <w:bCs/>
          <w:lang w:val="en-IN"/>
        </w:rPr>
      </w:pPr>
      <w:r w:rsidRPr="00996792">
        <w:rPr>
          <w:b w:val="0"/>
          <w:bCs/>
        </w:rPr>
        <w:t xml:space="preserve"> </w:t>
      </w:r>
      <w:r w:rsidRPr="00996792">
        <w:rPr>
          <w:b w:val="0"/>
          <w:bCs/>
          <w:lang w:val="en-IN"/>
        </w:rPr>
        <w:t>View appointment list and status with doctors</w:t>
      </w:r>
    </w:p>
    <w:p w14:paraId="0F9F7960" w14:textId="77777777" w:rsidR="00996792" w:rsidRPr="00996792" w:rsidRDefault="00996792" w:rsidP="00996792">
      <w:pPr>
        <w:pStyle w:val="MDPI21heading1"/>
        <w:numPr>
          <w:ilvl w:val="0"/>
          <w:numId w:val="29"/>
        </w:numPr>
        <w:rPr>
          <w:b w:val="0"/>
          <w:bCs/>
          <w:lang w:val="en-IN"/>
        </w:rPr>
      </w:pPr>
      <w:r w:rsidRPr="00996792">
        <w:rPr>
          <w:b w:val="0"/>
          <w:bCs/>
          <w:lang w:val="en-IN"/>
        </w:rPr>
        <w:t>View prescription details</w:t>
      </w:r>
    </w:p>
    <w:p w14:paraId="7400123E" w14:textId="77777777" w:rsidR="00996792" w:rsidRPr="00996792" w:rsidRDefault="00996792" w:rsidP="00996792">
      <w:pPr>
        <w:pStyle w:val="MDPI21heading1"/>
        <w:numPr>
          <w:ilvl w:val="0"/>
          <w:numId w:val="29"/>
        </w:numPr>
        <w:rPr>
          <w:b w:val="0"/>
          <w:bCs/>
          <w:lang w:val="en-IN"/>
        </w:rPr>
      </w:pPr>
      <w:r w:rsidRPr="00996792">
        <w:rPr>
          <w:b w:val="0"/>
          <w:bCs/>
          <w:lang w:val="en-IN"/>
        </w:rPr>
        <w:t>View medication from doctor</w:t>
      </w:r>
    </w:p>
    <w:p w14:paraId="41C8C178" w14:textId="77777777" w:rsidR="00996792" w:rsidRPr="00996792" w:rsidRDefault="00996792" w:rsidP="00996792">
      <w:pPr>
        <w:pStyle w:val="MDPI21heading1"/>
        <w:numPr>
          <w:ilvl w:val="0"/>
          <w:numId w:val="29"/>
        </w:numPr>
        <w:rPr>
          <w:b w:val="0"/>
          <w:bCs/>
          <w:lang w:val="en-IN"/>
        </w:rPr>
      </w:pPr>
      <w:r w:rsidRPr="00996792">
        <w:rPr>
          <w:b w:val="0"/>
          <w:bCs/>
          <w:lang w:val="en-IN"/>
        </w:rPr>
        <w:t>View doctor list</w:t>
      </w:r>
    </w:p>
    <w:p w14:paraId="4DB2F6A1" w14:textId="77777777" w:rsidR="00996792" w:rsidRPr="00996792" w:rsidRDefault="00996792" w:rsidP="00996792">
      <w:pPr>
        <w:pStyle w:val="MDPI21heading1"/>
        <w:numPr>
          <w:ilvl w:val="0"/>
          <w:numId w:val="29"/>
        </w:numPr>
        <w:rPr>
          <w:b w:val="0"/>
          <w:bCs/>
          <w:lang w:val="en-IN"/>
        </w:rPr>
      </w:pPr>
      <w:r w:rsidRPr="00996792">
        <w:rPr>
          <w:b w:val="0"/>
          <w:bCs/>
          <w:lang w:val="en-IN"/>
        </w:rPr>
        <w:t>View blood bank status</w:t>
      </w:r>
    </w:p>
    <w:p w14:paraId="65AC56C0" w14:textId="77777777" w:rsidR="00996792" w:rsidRPr="00996792" w:rsidRDefault="00996792" w:rsidP="00996792">
      <w:pPr>
        <w:pStyle w:val="MDPI21heading1"/>
        <w:numPr>
          <w:ilvl w:val="0"/>
          <w:numId w:val="29"/>
        </w:numPr>
        <w:rPr>
          <w:b w:val="0"/>
          <w:bCs/>
          <w:lang w:val="en-IN"/>
        </w:rPr>
      </w:pPr>
      <w:r w:rsidRPr="00996792">
        <w:rPr>
          <w:b w:val="0"/>
          <w:bCs/>
          <w:lang w:val="en-IN"/>
        </w:rPr>
        <w:t>View operation history</w:t>
      </w:r>
    </w:p>
    <w:p w14:paraId="1F8902E8" w14:textId="77777777" w:rsidR="00996792" w:rsidRPr="00996792" w:rsidRDefault="00996792" w:rsidP="00996792">
      <w:pPr>
        <w:pStyle w:val="MDPI21heading1"/>
        <w:numPr>
          <w:ilvl w:val="0"/>
          <w:numId w:val="29"/>
        </w:numPr>
        <w:rPr>
          <w:b w:val="0"/>
          <w:bCs/>
          <w:lang w:val="en-IN"/>
        </w:rPr>
      </w:pPr>
      <w:r w:rsidRPr="00996792">
        <w:rPr>
          <w:b w:val="0"/>
          <w:bCs/>
          <w:lang w:val="en-IN"/>
        </w:rPr>
        <w:t xml:space="preserve">View admit history. like bed, ward </w:t>
      </w:r>
      <w:proofErr w:type="spellStart"/>
      <w:r w:rsidRPr="00996792">
        <w:rPr>
          <w:b w:val="0"/>
          <w:bCs/>
          <w:lang w:val="en-IN"/>
        </w:rPr>
        <w:t>icu</w:t>
      </w:r>
      <w:proofErr w:type="spellEnd"/>
      <w:r w:rsidRPr="00996792">
        <w:rPr>
          <w:b w:val="0"/>
          <w:bCs/>
          <w:lang w:val="en-IN"/>
        </w:rPr>
        <w:t xml:space="preserve"> etc</w:t>
      </w:r>
    </w:p>
    <w:p w14:paraId="66413B1F" w14:textId="77777777" w:rsidR="00996792" w:rsidRPr="00996792" w:rsidRDefault="00996792" w:rsidP="00996792">
      <w:pPr>
        <w:pStyle w:val="MDPI21heading1"/>
        <w:numPr>
          <w:ilvl w:val="0"/>
          <w:numId w:val="29"/>
        </w:numPr>
        <w:rPr>
          <w:b w:val="0"/>
          <w:bCs/>
          <w:lang w:val="en-IN"/>
        </w:rPr>
      </w:pPr>
      <w:r w:rsidRPr="00996792">
        <w:rPr>
          <w:b w:val="0"/>
          <w:bCs/>
          <w:lang w:val="en-IN"/>
        </w:rPr>
        <w:t>Manage own profile</w:t>
      </w:r>
    </w:p>
    <w:p w14:paraId="6F8600FB" w14:textId="77777777" w:rsidR="00996792" w:rsidRPr="00996792" w:rsidRDefault="00996792" w:rsidP="00996792">
      <w:pPr>
        <w:pStyle w:val="MDPI21heading1"/>
        <w:rPr>
          <w:b w:val="0"/>
          <w:bCs/>
        </w:rPr>
      </w:pPr>
    </w:p>
    <w:p w14:paraId="02E08C88" w14:textId="77777777" w:rsidR="00996792" w:rsidRPr="00996792" w:rsidRDefault="00996792" w:rsidP="00996792">
      <w:pPr>
        <w:pStyle w:val="MDPI21heading1"/>
      </w:pPr>
      <w:r w:rsidRPr="00996792">
        <w:t>1.3.3 Doctor module:</w:t>
      </w:r>
    </w:p>
    <w:p w14:paraId="7B7BEDE2" w14:textId="77777777" w:rsidR="00996792" w:rsidRPr="00996792" w:rsidRDefault="00996792" w:rsidP="00996792">
      <w:pPr>
        <w:pStyle w:val="MDPI21heading1"/>
        <w:numPr>
          <w:ilvl w:val="0"/>
          <w:numId w:val="27"/>
        </w:numPr>
        <w:rPr>
          <w:b w:val="0"/>
          <w:bCs/>
          <w:lang w:val="en-IN"/>
        </w:rPr>
      </w:pPr>
      <w:r w:rsidRPr="00996792">
        <w:rPr>
          <w:b w:val="0"/>
          <w:bCs/>
          <w:lang w:val="en-IN"/>
        </w:rPr>
        <w:t>Manage patient. account opening and updating</w:t>
      </w:r>
    </w:p>
    <w:p w14:paraId="5C61E4F3" w14:textId="77777777" w:rsidR="00996792" w:rsidRPr="00996792" w:rsidRDefault="00996792" w:rsidP="00996792">
      <w:pPr>
        <w:pStyle w:val="MDPI21heading1"/>
        <w:numPr>
          <w:ilvl w:val="0"/>
          <w:numId w:val="27"/>
        </w:numPr>
        <w:rPr>
          <w:b w:val="0"/>
          <w:bCs/>
          <w:lang w:val="en-IN"/>
        </w:rPr>
      </w:pPr>
      <w:r w:rsidRPr="00996792">
        <w:rPr>
          <w:b w:val="0"/>
          <w:bCs/>
          <w:lang w:val="en-IN"/>
        </w:rPr>
        <w:t>Create, manage appointment with patient</w:t>
      </w:r>
    </w:p>
    <w:p w14:paraId="329913C6" w14:textId="77777777" w:rsidR="00996792" w:rsidRPr="00996792" w:rsidRDefault="00996792" w:rsidP="00996792">
      <w:pPr>
        <w:pStyle w:val="MDPI21heading1"/>
        <w:numPr>
          <w:ilvl w:val="0"/>
          <w:numId w:val="27"/>
        </w:numPr>
        <w:rPr>
          <w:b w:val="0"/>
          <w:bCs/>
          <w:lang w:val="en-IN"/>
        </w:rPr>
      </w:pPr>
      <w:r w:rsidRPr="00996792">
        <w:rPr>
          <w:b w:val="0"/>
          <w:bCs/>
          <w:lang w:val="en-IN"/>
        </w:rPr>
        <w:t>Create prescription for patient</w:t>
      </w:r>
    </w:p>
    <w:p w14:paraId="35985012" w14:textId="77777777" w:rsidR="00996792" w:rsidRPr="00996792" w:rsidRDefault="00996792" w:rsidP="00996792">
      <w:pPr>
        <w:pStyle w:val="MDPI21heading1"/>
        <w:numPr>
          <w:ilvl w:val="0"/>
          <w:numId w:val="27"/>
        </w:numPr>
        <w:rPr>
          <w:b w:val="0"/>
          <w:bCs/>
          <w:lang w:val="en-IN"/>
        </w:rPr>
      </w:pPr>
      <w:r w:rsidRPr="00996792">
        <w:rPr>
          <w:b w:val="0"/>
          <w:bCs/>
          <w:lang w:val="en-IN"/>
        </w:rPr>
        <w:t>Provide medication for patients</w:t>
      </w:r>
    </w:p>
    <w:p w14:paraId="2F44A4C5" w14:textId="77777777" w:rsidR="00996792" w:rsidRPr="00996792" w:rsidRDefault="00996792" w:rsidP="00996792">
      <w:pPr>
        <w:pStyle w:val="MDPI21heading1"/>
        <w:numPr>
          <w:ilvl w:val="0"/>
          <w:numId w:val="27"/>
        </w:numPr>
        <w:rPr>
          <w:b w:val="0"/>
          <w:bCs/>
          <w:lang w:val="en-IN"/>
        </w:rPr>
      </w:pPr>
      <w:r w:rsidRPr="00996792">
        <w:rPr>
          <w:b w:val="0"/>
          <w:bCs/>
          <w:lang w:val="en-IN"/>
        </w:rPr>
        <w:t>Issue for operation of patients and creates operation report</w:t>
      </w:r>
    </w:p>
    <w:p w14:paraId="7771F86C" w14:textId="4D9AAFFF" w:rsidR="00996792" w:rsidRDefault="00996792" w:rsidP="00996792">
      <w:pPr>
        <w:pStyle w:val="MDPI21heading1"/>
        <w:numPr>
          <w:ilvl w:val="0"/>
          <w:numId w:val="27"/>
        </w:numPr>
        <w:rPr>
          <w:b w:val="0"/>
          <w:bCs/>
          <w:lang w:val="en-IN"/>
        </w:rPr>
      </w:pPr>
      <w:r w:rsidRPr="00996792">
        <w:rPr>
          <w:b w:val="0"/>
          <w:bCs/>
          <w:lang w:val="en-IN"/>
        </w:rPr>
        <w:t>Manage own profile</w:t>
      </w:r>
    </w:p>
    <w:p w14:paraId="425EB78F" w14:textId="77777777" w:rsidR="00E05C19" w:rsidRPr="00996792" w:rsidRDefault="00E05C19" w:rsidP="00E05C19">
      <w:pPr>
        <w:pStyle w:val="MDPI21heading1"/>
        <w:ind w:left="720"/>
        <w:rPr>
          <w:b w:val="0"/>
          <w:bCs/>
          <w:lang w:val="en-IN"/>
        </w:rPr>
      </w:pPr>
    </w:p>
    <w:p w14:paraId="6A5445C9" w14:textId="77777777" w:rsidR="00996792" w:rsidRPr="00996792" w:rsidRDefault="00996792" w:rsidP="00996792">
      <w:pPr>
        <w:pStyle w:val="MDPI21heading1"/>
        <w:rPr>
          <w:b w:val="0"/>
          <w:bCs/>
          <w:lang w:val="en-IN"/>
        </w:rPr>
      </w:pPr>
    </w:p>
    <w:p w14:paraId="3E062848" w14:textId="77777777" w:rsidR="00996792" w:rsidRPr="00996792" w:rsidRDefault="00996792" w:rsidP="00996792">
      <w:pPr>
        <w:pStyle w:val="MDPI21heading1"/>
        <w:rPr>
          <w:lang w:val="en-IN"/>
        </w:rPr>
      </w:pPr>
      <w:r w:rsidRPr="00996792">
        <w:rPr>
          <w:lang w:val="en-IN"/>
        </w:rPr>
        <w:lastRenderedPageBreak/>
        <w:t>1.3.4 Nurse module:</w:t>
      </w:r>
    </w:p>
    <w:p w14:paraId="0D441A17" w14:textId="77777777" w:rsidR="00996792" w:rsidRPr="00996792" w:rsidRDefault="00996792" w:rsidP="00996792">
      <w:pPr>
        <w:pStyle w:val="MDPI21heading1"/>
        <w:rPr>
          <w:b w:val="0"/>
          <w:bCs/>
          <w:lang w:val="en-IN"/>
        </w:rPr>
      </w:pPr>
    </w:p>
    <w:p w14:paraId="08A9A639" w14:textId="77777777" w:rsidR="00996792" w:rsidRPr="00996792" w:rsidRDefault="00996792" w:rsidP="00996792">
      <w:pPr>
        <w:pStyle w:val="MDPI21heading1"/>
        <w:numPr>
          <w:ilvl w:val="0"/>
          <w:numId w:val="28"/>
        </w:numPr>
        <w:rPr>
          <w:b w:val="0"/>
          <w:bCs/>
          <w:lang w:val="en-IN"/>
        </w:rPr>
      </w:pPr>
      <w:r w:rsidRPr="00996792">
        <w:rPr>
          <w:b w:val="0"/>
          <w:bCs/>
          <w:lang w:val="en-IN"/>
        </w:rPr>
        <w:t>Manage patient. account opening and updating</w:t>
      </w:r>
    </w:p>
    <w:p w14:paraId="6F5A7F38" w14:textId="77777777" w:rsidR="00996792" w:rsidRPr="00996792" w:rsidRDefault="00996792" w:rsidP="00996792">
      <w:pPr>
        <w:pStyle w:val="MDPI21heading1"/>
        <w:numPr>
          <w:ilvl w:val="0"/>
          <w:numId w:val="28"/>
        </w:numPr>
        <w:rPr>
          <w:b w:val="0"/>
          <w:bCs/>
          <w:lang w:val="en-IN"/>
        </w:rPr>
      </w:pPr>
      <w:r w:rsidRPr="00996792">
        <w:rPr>
          <w:b w:val="0"/>
          <w:bCs/>
          <w:lang w:val="en-IN"/>
        </w:rPr>
        <w:t>Allot bed, ward, cabin for patients</w:t>
      </w:r>
    </w:p>
    <w:p w14:paraId="7DCF6F1E" w14:textId="77777777" w:rsidR="00996792" w:rsidRPr="00996792" w:rsidRDefault="00996792" w:rsidP="00996792">
      <w:pPr>
        <w:pStyle w:val="MDPI21heading1"/>
        <w:numPr>
          <w:ilvl w:val="0"/>
          <w:numId w:val="28"/>
        </w:numPr>
        <w:rPr>
          <w:b w:val="0"/>
          <w:bCs/>
          <w:lang w:val="en-IN"/>
        </w:rPr>
      </w:pPr>
      <w:r w:rsidRPr="00996792">
        <w:rPr>
          <w:b w:val="0"/>
          <w:bCs/>
          <w:lang w:val="en-IN"/>
        </w:rPr>
        <w:t>Provide medication according to patient prescription</w:t>
      </w:r>
    </w:p>
    <w:p w14:paraId="19E6C1C5" w14:textId="77777777" w:rsidR="00996792" w:rsidRPr="00996792" w:rsidRDefault="00996792" w:rsidP="00996792">
      <w:pPr>
        <w:pStyle w:val="MDPI21heading1"/>
        <w:numPr>
          <w:ilvl w:val="0"/>
          <w:numId w:val="28"/>
        </w:numPr>
        <w:rPr>
          <w:b w:val="0"/>
          <w:bCs/>
          <w:lang w:val="en-IN"/>
        </w:rPr>
      </w:pPr>
      <w:r w:rsidRPr="00996792">
        <w:rPr>
          <w:b w:val="0"/>
          <w:bCs/>
          <w:lang w:val="en-IN"/>
        </w:rPr>
        <w:t>Manage blood bank and update status</w:t>
      </w:r>
    </w:p>
    <w:p w14:paraId="44A45D63" w14:textId="77777777" w:rsidR="00996792" w:rsidRPr="00996792" w:rsidRDefault="00996792" w:rsidP="00996792">
      <w:pPr>
        <w:pStyle w:val="MDPI21heading1"/>
        <w:numPr>
          <w:ilvl w:val="0"/>
          <w:numId w:val="28"/>
        </w:numPr>
        <w:rPr>
          <w:b w:val="0"/>
          <w:bCs/>
          <w:lang w:val="en-IN"/>
        </w:rPr>
      </w:pPr>
      <w:r w:rsidRPr="00996792">
        <w:rPr>
          <w:b w:val="0"/>
          <w:bCs/>
          <w:lang w:val="en-IN"/>
        </w:rPr>
        <w:t>Keep record of patient operation, baby born and death of patient</w:t>
      </w:r>
    </w:p>
    <w:p w14:paraId="709F68FE" w14:textId="77777777" w:rsidR="00996792" w:rsidRPr="00996792" w:rsidRDefault="00996792" w:rsidP="00996792">
      <w:pPr>
        <w:pStyle w:val="MDPI21heading1"/>
        <w:numPr>
          <w:ilvl w:val="0"/>
          <w:numId w:val="28"/>
        </w:numPr>
        <w:rPr>
          <w:b w:val="0"/>
          <w:bCs/>
          <w:lang w:val="en-IN"/>
        </w:rPr>
      </w:pPr>
      <w:r w:rsidRPr="00996792">
        <w:rPr>
          <w:b w:val="0"/>
          <w:bCs/>
          <w:lang w:val="en-IN"/>
        </w:rPr>
        <w:t>Manage own profile</w:t>
      </w:r>
    </w:p>
    <w:p w14:paraId="2E8BC3CC" w14:textId="77777777" w:rsidR="00996792" w:rsidRPr="00996792" w:rsidRDefault="00996792" w:rsidP="00996792">
      <w:pPr>
        <w:pStyle w:val="MDPI21heading1"/>
        <w:rPr>
          <w:b w:val="0"/>
          <w:bCs/>
        </w:rPr>
      </w:pPr>
    </w:p>
    <w:p w14:paraId="42E335C3" w14:textId="77777777" w:rsidR="00996792" w:rsidRPr="00996792" w:rsidRDefault="00996792" w:rsidP="00996792">
      <w:pPr>
        <w:pStyle w:val="MDPI21heading1"/>
      </w:pPr>
      <w:r w:rsidRPr="00996792">
        <w:t>1.3.5 Pharmacist module:</w:t>
      </w:r>
    </w:p>
    <w:p w14:paraId="21924CB6" w14:textId="77777777" w:rsidR="00996792" w:rsidRPr="00996792" w:rsidRDefault="00996792" w:rsidP="00996792">
      <w:pPr>
        <w:pStyle w:val="MDPI21heading1"/>
        <w:numPr>
          <w:ilvl w:val="0"/>
          <w:numId w:val="30"/>
        </w:numPr>
        <w:rPr>
          <w:b w:val="0"/>
          <w:bCs/>
          <w:lang w:val="en-IN"/>
        </w:rPr>
      </w:pPr>
      <w:r w:rsidRPr="00996792">
        <w:rPr>
          <w:b w:val="0"/>
          <w:bCs/>
          <w:lang w:val="en-IN"/>
        </w:rPr>
        <w:t>Maintain medicine</w:t>
      </w:r>
    </w:p>
    <w:p w14:paraId="0495B7EA" w14:textId="77777777" w:rsidR="00996792" w:rsidRPr="00996792" w:rsidRDefault="00996792" w:rsidP="00996792">
      <w:pPr>
        <w:pStyle w:val="MDPI21heading1"/>
        <w:numPr>
          <w:ilvl w:val="0"/>
          <w:numId w:val="30"/>
        </w:numPr>
        <w:rPr>
          <w:b w:val="0"/>
          <w:bCs/>
          <w:lang w:val="en-IN"/>
        </w:rPr>
      </w:pPr>
      <w:r w:rsidRPr="00996792">
        <w:rPr>
          <w:b w:val="0"/>
          <w:bCs/>
          <w:lang w:val="en-IN"/>
        </w:rPr>
        <w:t>Keep records of hospitals stock medicines and status</w:t>
      </w:r>
    </w:p>
    <w:p w14:paraId="7EBD3EA8" w14:textId="77777777" w:rsidR="00996792" w:rsidRPr="00996792" w:rsidRDefault="00996792" w:rsidP="00996792">
      <w:pPr>
        <w:pStyle w:val="MDPI21heading1"/>
        <w:numPr>
          <w:ilvl w:val="0"/>
          <w:numId w:val="30"/>
        </w:numPr>
        <w:rPr>
          <w:b w:val="0"/>
          <w:bCs/>
          <w:lang w:val="en-IN"/>
        </w:rPr>
      </w:pPr>
      <w:r w:rsidRPr="00996792">
        <w:rPr>
          <w:b w:val="0"/>
          <w:bCs/>
          <w:lang w:val="en-IN"/>
        </w:rPr>
        <w:t>Manage medicine categories</w:t>
      </w:r>
    </w:p>
    <w:p w14:paraId="3D19AB24" w14:textId="77777777" w:rsidR="00996792" w:rsidRPr="00996792" w:rsidRDefault="00996792" w:rsidP="00996792">
      <w:pPr>
        <w:pStyle w:val="MDPI21heading1"/>
        <w:numPr>
          <w:ilvl w:val="0"/>
          <w:numId w:val="30"/>
        </w:numPr>
        <w:rPr>
          <w:b w:val="0"/>
          <w:bCs/>
          <w:lang w:val="en-IN"/>
        </w:rPr>
      </w:pPr>
      <w:r w:rsidRPr="00996792">
        <w:rPr>
          <w:b w:val="0"/>
          <w:bCs/>
          <w:lang w:val="en-IN"/>
        </w:rPr>
        <w:t>Watch prescription of patient</w:t>
      </w:r>
    </w:p>
    <w:p w14:paraId="1CC76483" w14:textId="77777777" w:rsidR="00996792" w:rsidRPr="00996792" w:rsidRDefault="00996792" w:rsidP="00996792">
      <w:pPr>
        <w:pStyle w:val="MDPI21heading1"/>
        <w:numPr>
          <w:ilvl w:val="0"/>
          <w:numId w:val="30"/>
        </w:numPr>
        <w:rPr>
          <w:b w:val="0"/>
          <w:bCs/>
          <w:lang w:val="en-IN"/>
        </w:rPr>
      </w:pPr>
      <w:r w:rsidRPr="00996792">
        <w:rPr>
          <w:b w:val="0"/>
          <w:bCs/>
          <w:lang w:val="en-IN"/>
        </w:rPr>
        <w:t>Provide medication to prescriptions</w:t>
      </w:r>
    </w:p>
    <w:p w14:paraId="2867C6AA" w14:textId="77777777" w:rsidR="00996792" w:rsidRPr="00996792" w:rsidRDefault="00996792" w:rsidP="00996792">
      <w:pPr>
        <w:pStyle w:val="MDPI21heading1"/>
        <w:rPr>
          <w:b w:val="0"/>
          <w:bCs/>
        </w:rPr>
      </w:pPr>
    </w:p>
    <w:p w14:paraId="303D2FC4" w14:textId="77777777" w:rsidR="00996792" w:rsidRPr="00996792" w:rsidRDefault="00996792" w:rsidP="00996792">
      <w:pPr>
        <w:pStyle w:val="MDPI21heading1"/>
      </w:pPr>
      <w:r w:rsidRPr="00996792">
        <w:t xml:space="preserve">1.3.6 </w:t>
      </w:r>
      <w:proofErr w:type="spellStart"/>
      <w:r w:rsidRPr="00996792">
        <w:t>Laboratorist</w:t>
      </w:r>
      <w:proofErr w:type="spellEnd"/>
      <w:r w:rsidRPr="00996792">
        <w:t xml:space="preserve"> module:</w:t>
      </w:r>
    </w:p>
    <w:p w14:paraId="365E3B09" w14:textId="77777777" w:rsidR="00996792" w:rsidRPr="00996792" w:rsidRDefault="00996792" w:rsidP="00996792">
      <w:pPr>
        <w:pStyle w:val="MDPI21heading1"/>
        <w:numPr>
          <w:ilvl w:val="0"/>
          <w:numId w:val="31"/>
        </w:numPr>
        <w:rPr>
          <w:b w:val="0"/>
          <w:bCs/>
          <w:lang w:val="en-IN"/>
        </w:rPr>
      </w:pPr>
      <w:r w:rsidRPr="00996792">
        <w:rPr>
          <w:b w:val="0"/>
          <w:bCs/>
          <w:lang w:val="en-IN"/>
        </w:rPr>
        <w:t>Watch prescription list</w:t>
      </w:r>
    </w:p>
    <w:p w14:paraId="580B9106" w14:textId="77777777" w:rsidR="00996792" w:rsidRPr="00996792" w:rsidRDefault="00996792" w:rsidP="00996792">
      <w:pPr>
        <w:pStyle w:val="MDPI21heading1"/>
        <w:numPr>
          <w:ilvl w:val="0"/>
          <w:numId w:val="31"/>
        </w:numPr>
        <w:rPr>
          <w:b w:val="0"/>
          <w:bCs/>
          <w:lang w:val="en-IN"/>
        </w:rPr>
      </w:pPr>
      <w:r w:rsidRPr="00996792">
        <w:rPr>
          <w:b w:val="0"/>
          <w:bCs/>
          <w:lang w:val="en-IN"/>
        </w:rPr>
        <w:t>Upload diagnostic report</w:t>
      </w:r>
    </w:p>
    <w:p w14:paraId="4EC77B54" w14:textId="77777777" w:rsidR="00996792" w:rsidRPr="00996792" w:rsidRDefault="00996792" w:rsidP="00996792">
      <w:pPr>
        <w:pStyle w:val="MDPI21heading1"/>
        <w:numPr>
          <w:ilvl w:val="0"/>
          <w:numId w:val="31"/>
        </w:numPr>
        <w:rPr>
          <w:b w:val="0"/>
          <w:bCs/>
          <w:lang w:val="en-IN"/>
        </w:rPr>
      </w:pPr>
      <w:r w:rsidRPr="00996792">
        <w:rPr>
          <w:b w:val="0"/>
          <w:bCs/>
          <w:lang w:val="en-IN"/>
        </w:rPr>
        <w:t xml:space="preserve">Preview of report files. like </w:t>
      </w:r>
      <w:proofErr w:type="spellStart"/>
      <w:r w:rsidRPr="00996792">
        <w:rPr>
          <w:b w:val="0"/>
          <w:bCs/>
          <w:lang w:val="en-IN"/>
        </w:rPr>
        <w:t>xray</w:t>
      </w:r>
      <w:proofErr w:type="spellEnd"/>
      <w:r w:rsidRPr="00996792">
        <w:rPr>
          <w:b w:val="0"/>
          <w:bCs/>
          <w:lang w:val="en-IN"/>
        </w:rPr>
        <w:t xml:space="preserve"> images, </w:t>
      </w:r>
      <w:proofErr w:type="spellStart"/>
      <w:r w:rsidRPr="00996792">
        <w:rPr>
          <w:b w:val="0"/>
          <w:bCs/>
          <w:lang w:val="en-IN"/>
        </w:rPr>
        <w:t>ct</w:t>
      </w:r>
      <w:proofErr w:type="spellEnd"/>
      <w:r w:rsidRPr="00996792">
        <w:rPr>
          <w:b w:val="0"/>
          <w:bCs/>
          <w:lang w:val="en-IN"/>
        </w:rPr>
        <w:t xml:space="preserve"> scan, </w:t>
      </w:r>
      <w:proofErr w:type="spellStart"/>
      <w:r w:rsidRPr="00996792">
        <w:rPr>
          <w:b w:val="0"/>
          <w:bCs/>
          <w:lang w:val="en-IN"/>
        </w:rPr>
        <w:t>mri</w:t>
      </w:r>
      <w:proofErr w:type="spellEnd"/>
      <w:r w:rsidRPr="00996792">
        <w:rPr>
          <w:b w:val="0"/>
          <w:bCs/>
          <w:lang w:val="en-IN"/>
        </w:rPr>
        <w:t xml:space="preserve"> reports</w:t>
      </w:r>
    </w:p>
    <w:p w14:paraId="55D331C9" w14:textId="77777777" w:rsidR="00996792" w:rsidRPr="00996792" w:rsidRDefault="00996792" w:rsidP="00996792">
      <w:pPr>
        <w:pStyle w:val="MDPI21heading1"/>
        <w:numPr>
          <w:ilvl w:val="0"/>
          <w:numId w:val="31"/>
        </w:numPr>
        <w:rPr>
          <w:b w:val="0"/>
          <w:bCs/>
        </w:rPr>
      </w:pPr>
      <w:r w:rsidRPr="00996792">
        <w:rPr>
          <w:b w:val="0"/>
          <w:bCs/>
          <w:lang w:val="en-IN"/>
        </w:rPr>
        <w:t>Manage own profile</w:t>
      </w:r>
    </w:p>
    <w:p w14:paraId="2229D7EB" w14:textId="77777777" w:rsidR="00996792" w:rsidRPr="00996792" w:rsidRDefault="00996792" w:rsidP="00996792">
      <w:pPr>
        <w:pStyle w:val="MDPI21heading1"/>
        <w:rPr>
          <w:b w:val="0"/>
          <w:bCs/>
          <w:lang w:val="en-IN"/>
        </w:rPr>
      </w:pPr>
    </w:p>
    <w:p w14:paraId="3A4D1B6D" w14:textId="77777777" w:rsidR="00996792" w:rsidRPr="00996792" w:rsidRDefault="00996792" w:rsidP="00996792">
      <w:pPr>
        <w:pStyle w:val="MDPI21heading1"/>
        <w:rPr>
          <w:lang w:val="en-IN"/>
        </w:rPr>
      </w:pPr>
      <w:r w:rsidRPr="00996792">
        <w:rPr>
          <w:lang w:val="en-IN"/>
        </w:rPr>
        <w:t>1.3.7 Accountant module:</w:t>
      </w:r>
    </w:p>
    <w:p w14:paraId="3B220242" w14:textId="77777777" w:rsidR="00996792" w:rsidRPr="00996792" w:rsidRDefault="00996792" w:rsidP="00996792">
      <w:pPr>
        <w:pStyle w:val="MDPI21heading1"/>
        <w:rPr>
          <w:b w:val="0"/>
          <w:bCs/>
        </w:rPr>
      </w:pPr>
    </w:p>
    <w:p w14:paraId="22BD79C4" w14:textId="77777777" w:rsidR="00996792" w:rsidRPr="00996792" w:rsidRDefault="00996792" w:rsidP="00996792">
      <w:pPr>
        <w:pStyle w:val="MDPI21heading1"/>
        <w:numPr>
          <w:ilvl w:val="0"/>
          <w:numId w:val="32"/>
        </w:numPr>
        <w:rPr>
          <w:b w:val="0"/>
          <w:bCs/>
          <w:lang w:val="en-IN"/>
        </w:rPr>
      </w:pPr>
      <w:r w:rsidRPr="00996792">
        <w:rPr>
          <w:b w:val="0"/>
          <w:bCs/>
          <w:lang w:val="en-IN"/>
        </w:rPr>
        <w:t>Create invoice for payment</w:t>
      </w:r>
    </w:p>
    <w:p w14:paraId="59F51B3C" w14:textId="77777777" w:rsidR="00996792" w:rsidRPr="00996792" w:rsidRDefault="00996792" w:rsidP="00996792">
      <w:pPr>
        <w:pStyle w:val="MDPI21heading1"/>
        <w:numPr>
          <w:ilvl w:val="0"/>
          <w:numId w:val="32"/>
        </w:numPr>
        <w:rPr>
          <w:b w:val="0"/>
          <w:bCs/>
          <w:lang w:val="en-IN"/>
        </w:rPr>
      </w:pPr>
      <w:r w:rsidRPr="00996792">
        <w:rPr>
          <w:b w:val="0"/>
          <w:bCs/>
          <w:lang w:val="en-IN"/>
        </w:rPr>
        <w:t>Order invoice to patient</w:t>
      </w:r>
    </w:p>
    <w:p w14:paraId="2B22AE21" w14:textId="77777777" w:rsidR="00996792" w:rsidRPr="00996792" w:rsidRDefault="00996792" w:rsidP="00996792">
      <w:pPr>
        <w:pStyle w:val="MDPI21heading1"/>
        <w:numPr>
          <w:ilvl w:val="0"/>
          <w:numId w:val="32"/>
        </w:numPr>
        <w:rPr>
          <w:b w:val="0"/>
          <w:bCs/>
          <w:lang w:val="en-IN"/>
        </w:rPr>
      </w:pPr>
      <w:r w:rsidRPr="00996792">
        <w:rPr>
          <w:b w:val="0"/>
          <w:bCs/>
          <w:lang w:val="en-IN"/>
        </w:rPr>
        <w:t>Take cash payment </w:t>
      </w:r>
    </w:p>
    <w:p w14:paraId="6C7EFFF4" w14:textId="77777777" w:rsidR="00996792" w:rsidRPr="00996792" w:rsidRDefault="00996792" w:rsidP="00996792">
      <w:pPr>
        <w:pStyle w:val="MDPI21heading1"/>
        <w:numPr>
          <w:ilvl w:val="0"/>
          <w:numId w:val="32"/>
        </w:numPr>
        <w:rPr>
          <w:b w:val="0"/>
          <w:bCs/>
          <w:lang w:val="en-IN"/>
        </w:rPr>
      </w:pPr>
      <w:r w:rsidRPr="00996792">
        <w:rPr>
          <w:b w:val="0"/>
          <w:bCs/>
          <w:lang w:val="en-IN"/>
        </w:rPr>
        <w:t>Watch payment history of patients</w:t>
      </w:r>
    </w:p>
    <w:p w14:paraId="5F2E16EB" w14:textId="77777777" w:rsidR="00996792" w:rsidRPr="00996792" w:rsidRDefault="00996792" w:rsidP="00996792">
      <w:pPr>
        <w:pStyle w:val="MDPI21heading1"/>
        <w:numPr>
          <w:ilvl w:val="0"/>
          <w:numId w:val="32"/>
        </w:numPr>
        <w:rPr>
          <w:b w:val="0"/>
          <w:bCs/>
          <w:lang w:val="en-IN"/>
        </w:rPr>
      </w:pPr>
      <w:r w:rsidRPr="00996792">
        <w:rPr>
          <w:b w:val="0"/>
          <w:bCs/>
          <w:lang w:val="en-IN"/>
        </w:rPr>
        <w:lastRenderedPageBreak/>
        <w:t>Manage own profile</w:t>
      </w:r>
    </w:p>
    <w:p w14:paraId="06322924" w14:textId="77777777" w:rsidR="00996792" w:rsidRPr="00996792" w:rsidRDefault="00996792" w:rsidP="00996792">
      <w:pPr>
        <w:pStyle w:val="MDPI21heading1"/>
        <w:rPr>
          <w:b w:val="0"/>
          <w:bCs/>
        </w:rPr>
      </w:pPr>
    </w:p>
    <w:p w14:paraId="61CA3AB0" w14:textId="08665F69" w:rsidR="00996792" w:rsidRPr="000F34BE" w:rsidRDefault="00E93210" w:rsidP="00996792">
      <w:pPr>
        <w:pStyle w:val="MDPI21heading1"/>
      </w:pPr>
      <w:r w:rsidRPr="000F34BE">
        <w:rPr>
          <w:lang w:eastAsia="zh-CN"/>
        </w:rPr>
        <w:t xml:space="preserve">2. </w:t>
      </w:r>
      <w:r w:rsidR="00B00B17" w:rsidRPr="000F34BE">
        <w:t>Requirement Specification:</w:t>
      </w:r>
    </w:p>
    <w:p w14:paraId="26C7A344" w14:textId="263A4F00" w:rsidR="00E93210" w:rsidRPr="00B00B17" w:rsidRDefault="00E93210" w:rsidP="00E93210">
      <w:pPr>
        <w:pStyle w:val="MDPI21heading1"/>
        <w:rPr>
          <w:b w:val="0"/>
          <w:bCs/>
        </w:rPr>
      </w:pPr>
    </w:p>
    <w:p w14:paraId="1A70669C" w14:textId="74AD80DE" w:rsidR="00996792" w:rsidRPr="00996792" w:rsidRDefault="00996792" w:rsidP="00996792">
      <w:pPr>
        <w:pStyle w:val="MDPI21heading1"/>
      </w:pPr>
      <w:r w:rsidRPr="00996792">
        <w:t xml:space="preserve">2.1 </w:t>
      </w:r>
      <w:r w:rsidR="000F34BE" w:rsidRPr="000F34BE">
        <w:t>Introduction</w:t>
      </w:r>
      <w:r w:rsidRPr="00996792">
        <w:t>:</w:t>
      </w:r>
    </w:p>
    <w:p w14:paraId="651D3A7F" w14:textId="77777777" w:rsidR="00996792" w:rsidRPr="00996792" w:rsidRDefault="00996792" w:rsidP="00996792">
      <w:pPr>
        <w:pStyle w:val="MDPI21heading1"/>
        <w:rPr>
          <w:b w:val="0"/>
          <w:bCs/>
        </w:rPr>
      </w:pPr>
      <w:r w:rsidRPr="00996792">
        <w:rPr>
          <w:b w:val="0"/>
          <w:bCs/>
        </w:rPr>
        <w:t xml:space="preserve">To be used efficiently, all computer software needs certain hardware components or the other software resources to be present on a computer. These pre-requisites are known 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w:t>
      </w:r>
      <w:proofErr w:type="spellStart"/>
      <w:r w:rsidRPr="00996792">
        <w:rPr>
          <w:b w:val="0"/>
          <w:bCs/>
        </w:rPr>
        <w:t>biggerpart</w:t>
      </w:r>
      <w:proofErr w:type="spellEnd"/>
      <w:r w:rsidRPr="00996792">
        <w:rPr>
          <w:b w:val="0"/>
          <w:bCs/>
        </w:rPr>
        <w:t xml:space="preserve"> in driving upgrades to existing computer systems than technological advancements.</w:t>
      </w:r>
    </w:p>
    <w:p w14:paraId="2D5A1372" w14:textId="77777777" w:rsidR="00996792" w:rsidRPr="00996792" w:rsidRDefault="00996792" w:rsidP="00996792">
      <w:pPr>
        <w:pStyle w:val="MDPI21heading1"/>
        <w:rPr>
          <w:b w:val="0"/>
          <w:bCs/>
        </w:rPr>
      </w:pPr>
    </w:p>
    <w:p w14:paraId="73A8D92C" w14:textId="16634A1B" w:rsidR="00996792" w:rsidRPr="00996792" w:rsidRDefault="00996792" w:rsidP="00996792">
      <w:pPr>
        <w:pStyle w:val="MDPI21heading1"/>
      </w:pPr>
      <w:r w:rsidRPr="00996792">
        <w:t xml:space="preserve">2.2 </w:t>
      </w:r>
      <w:r w:rsidR="000F34BE" w:rsidRPr="000F34BE">
        <w:t>Hardware Requirements</w:t>
      </w:r>
      <w:r w:rsidRPr="00996792">
        <w:t>:</w:t>
      </w:r>
    </w:p>
    <w:p w14:paraId="2FA0683E" w14:textId="77777777" w:rsidR="00996792" w:rsidRPr="00996792" w:rsidRDefault="00996792" w:rsidP="00996792">
      <w:pPr>
        <w:pStyle w:val="MDPI21heading1"/>
        <w:rPr>
          <w:b w:val="0"/>
          <w:bCs/>
        </w:rPr>
      </w:pPr>
    </w:p>
    <w:p w14:paraId="37CBE4B8" w14:textId="77777777" w:rsidR="00996792" w:rsidRPr="00996792" w:rsidRDefault="00996792" w:rsidP="00996792">
      <w:pPr>
        <w:pStyle w:val="MDPI21heading1"/>
        <w:rPr>
          <w:b w:val="0"/>
          <w:bCs/>
        </w:rPr>
      </w:pPr>
      <w:r w:rsidRPr="00996792">
        <w:rPr>
          <w:b w:val="0"/>
          <w:bCs/>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24124AA6" w14:textId="77777777" w:rsidR="00996792" w:rsidRPr="00996792" w:rsidRDefault="00996792" w:rsidP="00996792">
      <w:pPr>
        <w:pStyle w:val="MDPI21heading1"/>
        <w:rPr>
          <w:b w:val="0"/>
          <w:bCs/>
        </w:rPr>
      </w:pPr>
    </w:p>
    <w:p w14:paraId="6CC69A0B" w14:textId="09F97992" w:rsidR="00996792" w:rsidRPr="00996792" w:rsidRDefault="000F34BE" w:rsidP="00996792">
      <w:pPr>
        <w:pStyle w:val="MDPI21heading1"/>
      </w:pPr>
      <w:r w:rsidRPr="00996792">
        <w:t xml:space="preserve">Hardware Requirements </w:t>
      </w:r>
      <w:proofErr w:type="gramStart"/>
      <w:r w:rsidRPr="00996792">
        <w:t>For</w:t>
      </w:r>
      <w:proofErr w:type="gramEnd"/>
      <w:r w:rsidRPr="00996792">
        <w:t xml:space="preserve"> Present Project:</w:t>
      </w:r>
    </w:p>
    <w:p w14:paraId="1A108CBD" w14:textId="34D94B58" w:rsidR="00996792" w:rsidRPr="00996792" w:rsidRDefault="000F34BE" w:rsidP="00996792">
      <w:pPr>
        <w:pStyle w:val="MDPI21heading1"/>
      </w:pPr>
      <w:r w:rsidRPr="00996792">
        <w:t>Processor</w:t>
      </w:r>
      <w:r w:rsidR="00996792" w:rsidRPr="00996792">
        <w:t xml:space="preserve">             </w:t>
      </w:r>
      <w:proofErr w:type="gramStart"/>
      <w:r w:rsidR="00996792" w:rsidRPr="00996792">
        <w:t xml:space="preserve">  :</w:t>
      </w:r>
      <w:proofErr w:type="gramEnd"/>
      <w:r w:rsidR="00996792" w:rsidRPr="00996792">
        <w:t xml:space="preserve">     Intel dual Core ,i3</w:t>
      </w:r>
    </w:p>
    <w:p w14:paraId="07F3E224" w14:textId="630D476E" w:rsidR="00996792" w:rsidRPr="00996792" w:rsidRDefault="000F34BE" w:rsidP="00996792">
      <w:pPr>
        <w:pStyle w:val="MDPI21heading1"/>
      </w:pPr>
      <w:r w:rsidRPr="00996792">
        <w:t>Ram</w:t>
      </w:r>
      <w:r w:rsidR="00996792" w:rsidRPr="00996792">
        <w:tab/>
      </w:r>
      <w:r w:rsidR="00996792" w:rsidRPr="00996792">
        <w:tab/>
      </w:r>
      <w:r w:rsidR="00996792" w:rsidRPr="00996792">
        <w:tab/>
        <w:t xml:space="preserve">  </w:t>
      </w:r>
      <w:r w:rsidRPr="000F34BE">
        <w:t xml:space="preserve">   </w:t>
      </w:r>
      <w:proofErr w:type="gramStart"/>
      <w:r w:rsidRPr="000F34BE">
        <w:t xml:space="preserve"> </w:t>
      </w:r>
      <w:r>
        <w:t xml:space="preserve"> </w:t>
      </w:r>
      <w:r w:rsidR="00996792" w:rsidRPr="00996792">
        <w:t>:</w:t>
      </w:r>
      <w:proofErr w:type="gramEnd"/>
      <w:r w:rsidR="00996792" w:rsidRPr="00996792">
        <w:t xml:space="preserve">      1 GB</w:t>
      </w:r>
    </w:p>
    <w:p w14:paraId="32372A63" w14:textId="05B1945A" w:rsidR="00996792" w:rsidRPr="00996792" w:rsidRDefault="00E863A9" w:rsidP="00996792">
      <w:pPr>
        <w:pStyle w:val="MDPI21heading1"/>
      </w:pPr>
      <w:r w:rsidRPr="00996792">
        <w:t xml:space="preserve">Hard Disk              </w:t>
      </w:r>
      <w:proofErr w:type="gramStart"/>
      <w:r w:rsidRPr="00996792">
        <w:t xml:space="preserve">  </w:t>
      </w:r>
      <w:r w:rsidR="00996792" w:rsidRPr="00996792">
        <w:t>:</w:t>
      </w:r>
      <w:proofErr w:type="gramEnd"/>
      <w:r w:rsidR="00996792" w:rsidRPr="00996792">
        <w:t xml:space="preserve">     80 GB</w:t>
      </w:r>
    </w:p>
    <w:p w14:paraId="0961F15C" w14:textId="77777777" w:rsidR="00996792" w:rsidRPr="00996792" w:rsidRDefault="00996792" w:rsidP="00996792">
      <w:pPr>
        <w:pStyle w:val="MDPI21heading1"/>
        <w:rPr>
          <w:b w:val="0"/>
          <w:bCs/>
        </w:rPr>
      </w:pPr>
    </w:p>
    <w:p w14:paraId="0D74FE4A" w14:textId="2CC55695" w:rsidR="00996792" w:rsidRPr="00996792" w:rsidRDefault="00996792" w:rsidP="00996792">
      <w:pPr>
        <w:pStyle w:val="MDPI21heading1"/>
      </w:pPr>
      <w:r w:rsidRPr="00996792">
        <w:t xml:space="preserve">2.3 </w:t>
      </w:r>
      <w:r w:rsidR="000F34BE" w:rsidRPr="000F34BE">
        <w:t>Software Requirements</w:t>
      </w:r>
      <w:r w:rsidRPr="00996792">
        <w:t>:</w:t>
      </w:r>
    </w:p>
    <w:p w14:paraId="5C4C0245" w14:textId="77777777" w:rsidR="00996792" w:rsidRPr="00996792" w:rsidRDefault="00996792" w:rsidP="00996792">
      <w:pPr>
        <w:pStyle w:val="MDPI21heading1"/>
        <w:rPr>
          <w:b w:val="0"/>
          <w:bCs/>
        </w:rPr>
      </w:pPr>
    </w:p>
    <w:p w14:paraId="6B000368" w14:textId="174E8DC4" w:rsidR="00996792" w:rsidRDefault="00996792" w:rsidP="00996792">
      <w:pPr>
        <w:pStyle w:val="MDPI21heading1"/>
        <w:rPr>
          <w:b w:val="0"/>
          <w:bCs/>
        </w:rPr>
      </w:pPr>
      <w:r w:rsidRPr="00996792">
        <w:rPr>
          <w:b w:val="0"/>
          <w:bCs/>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3BA143D0" w14:textId="77777777" w:rsidR="000F34BE" w:rsidRPr="00996792" w:rsidRDefault="000F34BE" w:rsidP="00996792">
      <w:pPr>
        <w:pStyle w:val="MDPI21heading1"/>
        <w:rPr>
          <w:b w:val="0"/>
          <w:bCs/>
        </w:rPr>
      </w:pPr>
    </w:p>
    <w:p w14:paraId="7A8F8DA9" w14:textId="77777777" w:rsidR="00996792" w:rsidRPr="00996792" w:rsidRDefault="00996792" w:rsidP="00996792">
      <w:pPr>
        <w:pStyle w:val="MDPI21heading1"/>
        <w:rPr>
          <w:b w:val="0"/>
          <w:bCs/>
        </w:rPr>
      </w:pPr>
    </w:p>
    <w:p w14:paraId="703A8759" w14:textId="6ED81B31" w:rsidR="00996792" w:rsidRPr="00996792" w:rsidRDefault="000F34BE" w:rsidP="00996792">
      <w:pPr>
        <w:pStyle w:val="MDPI21heading1"/>
      </w:pPr>
      <w:r w:rsidRPr="00996792">
        <w:t xml:space="preserve">Software Requirements </w:t>
      </w:r>
      <w:proofErr w:type="gramStart"/>
      <w:r w:rsidRPr="00996792">
        <w:t>For</w:t>
      </w:r>
      <w:proofErr w:type="gramEnd"/>
      <w:r w:rsidRPr="00996792">
        <w:t xml:space="preserve"> Present Project:</w:t>
      </w:r>
    </w:p>
    <w:p w14:paraId="10676463" w14:textId="78BC80BD" w:rsidR="00996792" w:rsidRPr="00996792" w:rsidRDefault="000F34BE" w:rsidP="00996792">
      <w:pPr>
        <w:pStyle w:val="MDPI21heading1"/>
        <w:rPr>
          <w:b w:val="0"/>
          <w:bCs/>
        </w:rPr>
      </w:pPr>
      <w:r w:rsidRPr="00996792">
        <w:rPr>
          <w:b w:val="0"/>
          <w:bCs/>
        </w:rPr>
        <w:t xml:space="preserve">Operating System   </w:t>
      </w:r>
      <w:r>
        <w:rPr>
          <w:b w:val="0"/>
          <w:bCs/>
        </w:rPr>
        <w:t xml:space="preserve">          </w:t>
      </w:r>
      <w:proofErr w:type="gramStart"/>
      <w:r>
        <w:rPr>
          <w:b w:val="0"/>
          <w:bCs/>
        </w:rPr>
        <w:t xml:space="preserve">  </w:t>
      </w:r>
      <w:r w:rsidR="00996792" w:rsidRPr="00996792">
        <w:rPr>
          <w:b w:val="0"/>
          <w:bCs/>
        </w:rPr>
        <w:t>:</w:t>
      </w:r>
      <w:proofErr w:type="gramEnd"/>
      <w:r w:rsidR="00996792" w:rsidRPr="00996792">
        <w:rPr>
          <w:b w:val="0"/>
          <w:bCs/>
        </w:rPr>
        <w:t xml:space="preserve">     Windows 7/ XP/8</w:t>
      </w:r>
    </w:p>
    <w:p w14:paraId="6982D19A" w14:textId="28F8DCC7" w:rsidR="00996792" w:rsidRPr="00996792" w:rsidRDefault="000F34BE" w:rsidP="00996792">
      <w:pPr>
        <w:pStyle w:val="MDPI21heading1"/>
        <w:rPr>
          <w:b w:val="0"/>
          <w:bCs/>
        </w:rPr>
      </w:pPr>
      <w:r w:rsidRPr="00996792">
        <w:rPr>
          <w:b w:val="0"/>
          <w:bCs/>
        </w:rPr>
        <w:t xml:space="preserve">Front End                  </w:t>
      </w:r>
      <w:proofErr w:type="gramStart"/>
      <w:r w:rsidRPr="00996792">
        <w:rPr>
          <w:b w:val="0"/>
          <w:bCs/>
        </w:rPr>
        <w:t xml:space="preserve">  </w:t>
      </w:r>
      <w:r w:rsidR="00996792" w:rsidRPr="00996792">
        <w:rPr>
          <w:b w:val="0"/>
          <w:bCs/>
        </w:rPr>
        <w:t>:</w:t>
      </w:r>
      <w:proofErr w:type="gramEnd"/>
      <w:r w:rsidR="00996792" w:rsidRPr="00996792">
        <w:rPr>
          <w:b w:val="0"/>
          <w:bCs/>
        </w:rPr>
        <w:t xml:space="preserve">     </w:t>
      </w:r>
      <w:proofErr w:type="spellStart"/>
      <w:r w:rsidR="00996792" w:rsidRPr="00996792">
        <w:rPr>
          <w:b w:val="0"/>
          <w:bCs/>
        </w:rPr>
        <w:t>Html,css,java</w:t>
      </w:r>
      <w:proofErr w:type="spellEnd"/>
      <w:r w:rsidR="00996792" w:rsidRPr="00996792">
        <w:rPr>
          <w:b w:val="0"/>
          <w:bCs/>
        </w:rPr>
        <w:t xml:space="preserve"> script.</w:t>
      </w:r>
    </w:p>
    <w:p w14:paraId="5AAFDE28" w14:textId="77777777" w:rsidR="00996792" w:rsidRPr="00996792" w:rsidRDefault="00996792" w:rsidP="00996792">
      <w:pPr>
        <w:pStyle w:val="MDPI21heading1"/>
        <w:rPr>
          <w:b w:val="0"/>
          <w:bCs/>
        </w:rPr>
      </w:pPr>
      <w:r w:rsidRPr="00996792">
        <w:rPr>
          <w:b w:val="0"/>
          <w:bCs/>
        </w:rPr>
        <w:t xml:space="preserve">SERVER SIDE SCRIPT </w:t>
      </w:r>
      <w:proofErr w:type="gramStart"/>
      <w:r w:rsidRPr="00996792">
        <w:rPr>
          <w:b w:val="0"/>
          <w:bCs/>
        </w:rPr>
        <w:t xml:space="preserve">  :</w:t>
      </w:r>
      <w:proofErr w:type="gramEnd"/>
      <w:r w:rsidRPr="00996792">
        <w:rPr>
          <w:b w:val="0"/>
          <w:bCs/>
        </w:rPr>
        <w:t xml:space="preserve">     Php</w:t>
      </w:r>
    </w:p>
    <w:p w14:paraId="27EA7CE0" w14:textId="77777777" w:rsidR="00996792" w:rsidRPr="00996792" w:rsidRDefault="00996792" w:rsidP="00996792">
      <w:pPr>
        <w:pStyle w:val="MDPI21heading1"/>
        <w:rPr>
          <w:b w:val="0"/>
          <w:bCs/>
        </w:rPr>
      </w:pPr>
      <w:r w:rsidRPr="00996792">
        <w:rPr>
          <w:b w:val="0"/>
          <w:bCs/>
        </w:rPr>
        <w:t xml:space="preserve">DATABASE                    </w:t>
      </w:r>
      <w:proofErr w:type="gramStart"/>
      <w:r w:rsidRPr="00996792">
        <w:rPr>
          <w:b w:val="0"/>
          <w:bCs/>
        </w:rPr>
        <w:t xml:space="preserve">  :</w:t>
      </w:r>
      <w:proofErr w:type="gramEnd"/>
      <w:r w:rsidRPr="00996792">
        <w:rPr>
          <w:b w:val="0"/>
          <w:bCs/>
        </w:rPr>
        <w:t xml:space="preserve">     </w:t>
      </w:r>
      <w:proofErr w:type="spellStart"/>
      <w:r w:rsidRPr="00996792">
        <w:rPr>
          <w:b w:val="0"/>
          <w:bCs/>
        </w:rPr>
        <w:t>Mysql</w:t>
      </w:r>
      <w:proofErr w:type="spellEnd"/>
    </w:p>
    <w:p w14:paraId="69C556C5" w14:textId="77777777" w:rsidR="00996792" w:rsidRPr="00996792" w:rsidRDefault="00996792" w:rsidP="00996792">
      <w:pPr>
        <w:pStyle w:val="MDPI21heading1"/>
        <w:rPr>
          <w:b w:val="0"/>
          <w:bCs/>
        </w:rPr>
      </w:pPr>
    </w:p>
    <w:p w14:paraId="3CB1A0F0" w14:textId="2FBD3962" w:rsidR="00E93210" w:rsidRPr="001F31D1" w:rsidRDefault="00E93210" w:rsidP="002D7D5E">
      <w:pPr>
        <w:pStyle w:val="MDPI21heading1"/>
      </w:pPr>
      <w:r w:rsidRPr="001F31D1">
        <w:t xml:space="preserve">3. </w:t>
      </w:r>
      <w:r w:rsidR="00E863A9" w:rsidRPr="00996792">
        <w:t>Analysis</w:t>
      </w:r>
    </w:p>
    <w:p w14:paraId="7DA8F122" w14:textId="3953ADDF" w:rsidR="00996792" w:rsidRPr="00E863A9" w:rsidRDefault="00996792" w:rsidP="00996792">
      <w:pPr>
        <w:rPr>
          <w:b/>
        </w:rPr>
      </w:pPr>
      <w:r w:rsidRPr="00E863A9">
        <w:rPr>
          <w:b/>
        </w:rPr>
        <w:t>3.1</w:t>
      </w:r>
      <w:r w:rsidR="00E863A9">
        <w:rPr>
          <w:b/>
        </w:rPr>
        <w:t xml:space="preserve"> </w:t>
      </w:r>
      <w:r w:rsidR="00E863A9" w:rsidRPr="00E863A9">
        <w:rPr>
          <w:b/>
        </w:rPr>
        <w:t>Existing System:</w:t>
      </w:r>
    </w:p>
    <w:p w14:paraId="5537A148" w14:textId="77777777" w:rsidR="00996792" w:rsidRPr="00E863A9" w:rsidRDefault="00996792" w:rsidP="00996792">
      <w:r w:rsidRPr="00E863A9">
        <w:t>Hospitals currently use a manual system for the management and maintenance of critical information. The current system requires numerous paper forms, with data stores spread throughout the hospital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14:paraId="523331C7" w14:textId="77777777" w:rsidR="00996792" w:rsidRPr="00E863A9" w:rsidRDefault="00996792" w:rsidP="00996792">
      <w:pPr>
        <w:rPr>
          <w:b/>
        </w:rPr>
      </w:pPr>
    </w:p>
    <w:p w14:paraId="11098B58" w14:textId="4B72BE63" w:rsidR="00996792" w:rsidRPr="00E863A9" w:rsidRDefault="00996792" w:rsidP="00996792">
      <w:pPr>
        <w:rPr>
          <w:b/>
        </w:rPr>
      </w:pPr>
      <w:r w:rsidRPr="00E863A9">
        <w:rPr>
          <w:b/>
        </w:rPr>
        <w:t xml:space="preserve">3.2 </w:t>
      </w:r>
      <w:r w:rsidR="00E863A9" w:rsidRPr="00E863A9">
        <w:rPr>
          <w:b/>
        </w:rPr>
        <w:t>Proposed System</w:t>
      </w:r>
      <w:r w:rsidRPr="00E863A9">
        <w:rPr>
          <w:b/>
        </w:rPr>
        <w:t>:</w:t>
      </w:r>
    </w:p>
    <w:p w14:paraId="36335F99" w14:textId="77777777" w:rsidR="00996792" w:rsidRPr="00E863A9" w:rsidRDefault="00996792" w:rsidP="00996792">
      <w:r w:rsidRPr="00E863A9">
        <w:t>The Hospital Management System is designed for any hospital to replace their existing manual paper-based system. The new system is to control the information of patients. Room availability, staff and operating room schedules and patient invoices. These services are to be provided in an efficient, cost-effective manner, with the goal of reducing the time and resources currently required for such tasks.</w:t>
      </w:r>
    </w:p>
    <w:p w14:paraId="6BE745FF" w14:textId="77777777" w:rsidR="00996792" w:rsidRDefault="00996792" w:rsidP="00996792">
      <w:pPr>
        <w:rPr>
          <w:rFonts w:ascii="Times New Roman" w:hAnsi="Times New Roman"/>
          <w:sz w:val="24"/>
          <w:szCs w:val="24"/>
        </w:rPr>
      </w:pPr>
    </w:p>
    <w:p w14:paraId="4637C17D" w14:textId="334E7D9E" w:rsidR="00E93210" w:rsidRPr="00E863A9" w:rsidRDefault="00E93210" w:rsidP="00E93210">
      <w:pPr>
        <w:pStyle w:val="MDPI21heading1"/>
        <w:rPr>
          <w:szCs w:val="20"/>
        </w:rPr>
      </w:pPr>
      <w:r w:rsidRPr="00E863A9">
        <w:rPr>
          <w:szCs w:val="20"/>
        </w:rPr>
        <w:t xml:space="preserve">4. </w:t>
      </w:r>
      <w:r w:rsidR="00E863A9" w:rsidRPr="00E863A9">
        <w:rPr>
          <w:szCs w:val="20"/>
        </w:rPr>
        <w:t>System Design</w:t>
      </w:r>
    </w:p>
    <w:p w14:paraId="1D680BD6" w14:textId="5502B97C" w:rsidR="00996792" w:rsidRPr="00E863A9" w:rsidRDefault="00996792" w:rsidP="00996792">
      <w:pPr>
        <w:pStyle w:val="Title"/>
        <w:spacing w:before="120"/>
        <w:ind w:left="144" w:right="864"/>
        <w:jc w:val="left"/>
        <w:rPr>
          <w:rFonts w:ascii="Palatino Linotype" w:hAnsi="Palatino Linotype" w:cs="Times New Roman"/>
          <w:sz w:val="20"/>
          <w:szCs w:val="20"/>
        </w:rPr>
      </w:pPr>
      <w:r w:rsidRPr="00E863A9">
        <w:rPr>
          <w:rFonts w:ascii="Palatino Linotype" w:hAnsi="Palatino Linotype" w:cs="Times New Roman"/>
          <w:sz w:val="20"/>
          <w:szCs w:val="20"/>
        </w:rPr>
        <w:t>4.1.</w:t>
      </w:r>
      <w:r w:rsidR="00E863A9" w:rsidRPr="00E863A9">
        <w:rPr>
          <w:rFonts w:ascii="Palatino Linotype" w:hAnsi="Palatino Linotype" w:cs="Times New Roman"/>
          <w:sz w:val="20"/>
          <w:szCs w:val="20"/>
        </w:rPr>
        <w:t xml:space="preserve">1introduction To </w:t>
      </w:r>
      <w:proofErr w:type="spellStart"/>
      <w:r w:rsidR="00E863A9" w:rsidRPr="00E863A9">
        <w:rPr>
          <w:rFonts w:ascii="Palatino Linotype" w:hAnsi="Palatino Linotype" w:cs="Times New Roman"/>
          <w:sz w:val="20"/>
          <w:szCs w:val="20"/>
        </w:rPr>
        <w:t>Uml</w:t>
      </w:r>
      <w:proofErr w:type="spellEnd"/>
      <w:r w:rsidRPr="00E863A9">
        <w:rPr>
          <w:rFonts w:ascii="Palatino Linotype" w:hAnsi="Palatino Linotype" w:cs="Times New Roman"/>
          <w:sz w:val="20"/>
          <w:szCs w:val="20"/>
        </w:rPr>
        <w:t xml:space="preserve">:                  </w:t>
      </w:r>
    </w:p>
    <w:p w14:paraId="3D0BD2EA" w14:textId="77777777" w:rsidR="00E05C19" w:rsidRDefault="00E05C19" w:rsidP="00996792">
      <w:pPr>
        <w:widowControl w:val="0"/>
        <w:autoSpaceDE w:val="0"/>
        <w:autoSpaceDN w:val="0"/>
        <w:adjustRightInd w:val="0"/>
        <w:spacing w:line="240" w:lineRule="auto"/>
        <w:rPr>
          <w:b/>
          <w:bCs/>
        </w:rPr>
      </w:pPr>
    </w:p>
    <w:p w14:paraId="0226E483" w14:textId="07615BCF" w:rsidR="00996792" w:rsidRPr="00E863A9" w:rsidRDefault="00996792" w:rsidP="00996792">
      <w:pPr>
        <w:widowControl w:val="0"/>
        <w:autoSpaceDE w:val="0"/>
        <w:autoSpaceDN w:val="0"/>
        <w:adjustRightInd w:val="0"/>
        <w:spacing w:line="240" w:lineRule="auto"/>
      </w:pPr>
      <w:r w:rsidRPr="00E863A9">
        <w:rPr>
          <w:b/>
          <w:bCs/>
        </w:rPr>
        <w:t>UML Design</w:t>
      </w:r>
    </w:p>
    <w:p w14:paraId="29191669" w14:textId="77777777" w:rsidR="00996792" w:rsidRPr="00E863A9" w:rsidRDefault="00996792" w:rsidP="00996792">
      <w:pPr>
        <w:widowControl w:val="0"/>
        <w:autoSpaceDE w:val="0"/>
        <w:autoSpaceDN w:val="0"/>
        <w:adjustRightInd w:val="0"/>
        <w:spacing w:line="303" w:lineRule="exact"/>
      </w:pPr>
    </w:p>
    <w:p w14:paraId="3C4AB39A" w14:textId="77777777" w:rsidR="0040259E" w:rsidRPr="0040259E" w:rsidRDefault="0040259E" w:rsidP="0040259E">
      <w:pPr>
        <w:pStyle w:val="Title"/>
        <w:spacing w:line="360" w:lineRule="auto"/>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t>The Unified Modeling Language (UML) may be a standard language for specifying, visualizing, constructing, and documenting the software and its components. It is a graphical language , which provides a vocabulary and set of semantics and rules. The UML focuses on the conceptual and physical representation of the system. It captures the choices and understandings about systems that has got to be constructed. It is used to understand, design, configure, maintain, and control information about the systems.</w:t>
      </w:r>
    </w:p>
    <w:p w14:paraId="18D8F47D" w14:textId="77777777" w:rsidR="0040259E" w:rsidRPr="0040259E" w:rsidRDefault="0040259E" w:rsidP="0040259E">
      <w:pPr>
        <w:pStyle w:val="Title"/>
        <w:spacing w:line="360" w:lineRule="auto"/>
        <w:jc w:val="left"/>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t>The UML is a language for:</w:t>
      </w:r>
    </w:p>
    <w:p w14:paraId="56281535" w14:textId="77777777" w:rsidR="0040259E" w:rsidRPr="0040259E" w:rsidRDefault="0040259E" w:rsidP="0040259E">
      <w:pPr>
        <w:pStyle w:val="Title"/>
        <w:spacing w:line="360" w:lineRule="auto"/>
        <w:jc w:val="left"/>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t>• Visualizing</w:t>
      </w:r>
    </w:p>
    <w:p w14:paraId="5AC27C20" w14:textId="77777777" w:rsidR="0040259E" w:rsidRPr="0040259E" w:rsidRDefault="0040259E" w:rsidP="0040259E">
      <w:pPr>
        <w:pStyle w:val="Title"/>
        <w:spacing w:line="360" w:lineRule="auto"/>
        <w:jc w:val="left"/>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t>• Specifying</w:t>
      </w:r>
    </w:p>
    <w:p w14:paraId="7220CAB6" w14:textId="77777777" w:rsidR="0040259E" w:rsidRPr="0040259E" w:rsidRDefault="0040259E" w:rsidP="0040259E">
      <w:pPr>
        <w:pStyle w:val="Title"/>
        <w:spacing w:line="360" w:lineRule="auto"/>
        <w:jc w:val="left"/>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lastRenderedPageBreak/>
        <w:t>• Constructing</w:t>
      </w:r>
    </w:p>
    <w:p w14:paraId="6F0DA851" w14:textId="77777777" w:rsidR="0040259E" w:rsidRPr="0040259E" w:rsidRDefault="0040259E" w:rsidP="0040259E">
      <w:pPr>
        <w:pStyle w:val="Title"/>
        <w:spacing w:line="360" w:lineRule="auto"/>
        <w:jc w:val="left"/>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t>• Documenting</w:t>
      </w:r>
    </w:p>
    <w:p w14:paraId="79FF2388" w14:textId="77777777" w:rsidR="0040259E" w:rsidRPr="0036766E" w:rsidRDefault="0040259E" w:rsidP="0040259E">
      <w:pPr>
        <w:pStyle w:val="Title"/>
        <w:spacing w:line="360" w:lineRule="auto"/>
        <w:jc w:val="left"/>
        <w:rPr>
          <w:rFonts w:ascii="Palatino Linotype" w:eastAsia="SimSun" w:hAnsi="Palatino Linotype" w:cs="Times New Roman"/>
          <w:noProof/>
          <w:color w:val="000000"/>
          <w:sz w:val="20"/>
          <w:szCs w:val="20"/>
          <w:lang w:eastAsia="zh-CN"/>
        </w:rPr>
      </w:pPr>
      <w:r w:rsidRPr="0036766E">
        <w:rPr>
          <w:rFonts w:ascii="Palatino Linotype" w:eastAsia="SimSun" w:hAnsi="Palatino Linotype" w:cs="Times New Roman"/>
          <w:noProof/>
          <w:color w:val="000000"/>
          <w:sz w:val="20"/>
          <w:szCs w:val="20"/>
          <w:lang w:eastAsia="zh-CN"/>
        </w:rPr>
        <w:t>Visualizing</w:t>
      </w:r>
    </w:p>
    <w:p w14:paraId="4C031F34" w14:textId="77777777" w:rsidR="0040259E" w:rsidRPr="0040259E" w:rsidRDefault="0040259E" w:rsidP="00741D35">
      <w:pPr>
        <w:pStyle w:val="Title"/>
        <w:spacing w:line="360" w:lineRule="auto"/>
        <w:jc w:val="left"/>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t>Through UML we see or visualize an existing system and ultimately we visualize how the system goes to plan implementation. Unless we think, we cannot implement. UML helps to see , how the components of the system communicate and interact with one another .</w:t>
      </w:r>
    </w:p>
    <w:p w14:paraId="2ED0DF0A" w14:textId="77777777" w:rsidR="0040259E" w:rsidRPr="0036766E" w:rsidRDefault="0040259E" w:rsidP="0036766E">
      <w:pPr>
        <w:pStyle w:val="Title"/>
        <w:spacing w:line="360" w:lineRule="auto"/>
        <w:jc w:val="left"/>
        <w:rPr>
          <w:rFonts w:ascii="Palatino Linotype" w:eastAsia="SimSun" w:hAnsi="Palatino Linotype" w:cs="Times New Roman"/>
          <w:noProof/>
          <w:color w:val="000000"/>
          <w:sz w:val="20"/>
          <w:szCs w:val="20"/>
          <w:lang w:eastAsia="zh-CN"/>
        </w:rPr>
      </w:pPr>
      <w:r w:rsidRPr="0036766E">
        <w:rPr>
          <w:rFonts w:ascii="Palatino Linotype" w:eastAsia="SimSun" w:hAnsi="Palatino Linotype" w:cs="Times New Roman"/>
          <w:noProof/>
          <w:color w:val="000000"/>
          <w:sz w:val="20"/>
          <w:szCs w:val="20"/>
          <w:lang w:eastAsia="zh-CN"/>
        </w:rPr>
        <w:t>Specifying</w:t>
      </w:r>
    </w:p>
    <w:p w14:paraId="1E09519C" w14:textId="77777777" w:rsidR="0040259E" w:rsidRPr="0040259E" w:rsidRDefault="0040259E" w:rsidP="00741D35">
      <w:pPr>
        <w:pStyle w:val="Title"/>
        <w:spacing w:line="360" w:lineRule="auto"/>
        <w:jc w:val="left"/>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t>Specifying means building, models that are precise, unambiguous and complete UML addresses the specification of all the important analysis design, implementation decisions that has got to be made in developing and deploying a software system.</w:t>
      </w:r>
    </w:p>
    <w:p w14:paraId="668C9261" w14:textId="77777777" w:rsidR="0040259E" w:rsidRPr="0036766E" w:rsidRDefault="0040259E" w:rsidP="0036766E">
      <w:pPr>
        <w:pStyle w:val="Title"/>
        <w:spacing w:line="360" w:lineRule="auto"/>
        <w:jc w:val="left"/>
        <w:rPr>
          <w:rFonts w:ascii="Palatino Linotype" w:eastAsia="SimSun" w:hAnsi="Palatino Linotype" w:cs="Times New Roman"/>
          <w:noProof/>
          <w:color w:val="000000"/>
          <w:sz w:val="20"/>
          <w:szCs w:val="20"/>
          <w:lang w:eastAsia="zh-CN"/>
        </w:rPr>
      </w:pPr>
      <w:r w:rsidRPr="0036766E">
        <w:rPr>
          <w:rFonts w:ascii="Palatino Linotype" w:eastAsia="SimSun" w:hAnsi="Palatino Linotype" w:cs="Times New Roman"/>
          <w:noProof/>
          <w:color w:val="000000"/>
          <w:sz w:val="20"/>
          <w:szCs w:val="20"/>
          <w:lang w:eastAsia="zh-CN"/>
        </w:rPr>
        <w:t>Constructing</w:t>
      </w:r>
    </w:p>
    <w:p w14:paraId="39D882BB" w14:textId="77777777" w:rsidR="0040259E" w:rsidRPr="0040259E" w:rsidRDefault="0040259E" w:rsidP="0036766E">
      <w:pPr>
        <w:pStyle w:val="Title"/>
        <w:spacing w:line="360" w:lineRule="auto"/>
        <w:jc w:val="left"/>
        <w:rPr>
          <w:rFonts w:ascii="Palatino Linotype" w:eastAsia="SimSun" w:hAnsi="Palatino Linotype" w:cs="Times New Roman"/>
          <w:b w:val="0"/>
          <w:bCs w:val="0"/>
          <w:noProof/>
          <w:color w:val="000000"/>
          <w:sz w:val="20"/>
          <w:szCs w:val="20"/>
          <w:lang w:eastAsia="zh-CN"/>
        </w:rPr>
      </w:pPr>
      <w:r w:rsidRPr="0040259E">
        <w:rPr>
          <w:rFonts w:ascii="Palatino Linotype" w:eastAsia="SimSun" w:hAnsi="Palatino Linotype" w:cs="Times New Roman"/>
          <w:b w:val="0"/>
          <w:bCs w:val="0"/>
          <w:noProof/>
          <w:color w:val="000000"/>
          <w:sz w:val="20"/>
          <w:szCs w:val="20"/>
          <w:lang w:eastAsia="zh-CN"/>
        </w:rPr>
        <w:t>UML models are often directly connected to a spread of programing language through mapping a model from UML to a programing language like JAVA or C++ or VB. Forward Engineering and Reverse Engineering is feasible through UML.</w:t>
      </w:r>
    </w:p>
    <w:p w14:paraId="421C2490" w14:textId="77777777" w:rsidR="0040259E" w:rsidRPr="0036766E" w:rsidRDefault="0040259E" w:rsidP="0036766E">
      <w:pPr>
        <w:pStyle w:val="Title"/>
        <w:spacing w:line="360" w:lineRule="auto"/>
        <w:jc w:val="left"/>
        <w:rPr>
          <w:rFonts w:ascii="Palatino Linotype" w:eastAsia="SimSun" w:hAnsi="Palatino Linotype" w:cs="Times New Roman"/>
          <w:noProof/>
          <w:color w:val="000000"/>
          <w:sz w:val="20"/>
          <w:szCs w:val="20"/>
          <w:lang w:eastAsia="zh-CN"/>
        </w:rPr>
      </w:pPr>
      <w:r w:rsidRPr="0036766E">
        <w:rPr>
          <w:rFonts w:ascii="Palatino Linotype" w:eastAsia="SimSun" w:hAnsi="Palatino Linotype" w:cs="Times New Roman"/>
          <w:noProof/>
          <w:color w:val="000000"/>
          <w:sz w:val="20"/>
          <w:szCs w:val="20"/>
          <w:lang w:eastAsia="zh-CN"/>
        </w:rPr>
        <w:t>Documenting</w:t>
      </w:r>
    </w:p>
    <w:p w14:paraId="4408A9C0" w14:textId="4CB37FFA" w:rsidR="00996792" w:rsidRPr="00E863A9" w:rsidRDefault="0040259E" w:rsidP="0040259E">
      <w:pPr>
        <w:pStyle w:val="Title"/>
        <w:spacing w:line="360" w:lineRule="auto"/>
        <w:jc w:val="both"/>
        <w:rPr>
          <w:rFonts w:ascii="Palatino Linotype" w:hAnsi="Palatino Linotype" w:cs="Times New Roman"/>
          <w:sz w:val="20"/>
          <w:szCs w:val="20"/>
        </w:rPr>
      </w:pPr>
      <w:r w:rsidRPr="0040259E">
        <w:rPr>
          <w:rFonts w:ascii="Palatino Linotype" w:eastAsia="SimSun" w:hAnsi="Palatino Linotype" w:cs="Times New Roman"/>
          <w:b w:val="0"/>
          <w:bCs w:val="0"/>
          <w:noProof/>
          <w:color w:val="000000"/>
          <w:sz w:val="20"/>
          <w:szCs w:val="20"/>
          <w:lang w:eastAsia="zh-CN"/>
        </w:rPr>
        <w:t>The Deliverables of a project aside from coding are some Artifacts, which are critical in controlling, measuring and communicating a few system during its developing requirements, architecture, desire, ASCII text file , project plans, tests, prototypes releasers, etc...</w:t>
      </w:r>
    </w:p>
    <w:p w14:paraId="1B6513BA" w14:textId="77777777" w:rsidR="00996792" w:rsidRPr="00E863A9" w:rsidRDefault="00996792" w:rsidP="00996792">
      <w:pPr>
        <w:pStyle w:val="Title"/>
        <w:spacing w:line="360" w:lineRule="auto"/>
        <w:jc w:val="both"/>
        <w:rPr>
          <w:rFonts w:ascii="Palatino Linotype" w:hAnsi="Palatino Linotype" w:cs="Times New Roman"/>
          <w:sz w:val="20"/>
          <w:szCs w:val="20"/>
        </w:rPr>
      </w:pPr>
    </w:p>
    <w:p w14:paraId="0FB28C68" w14:textId="77777777" w:rsidR="00996792" w:rsidRPr="00E863A9" w:rsidRDefault="00996792" w:rsidP="00996792">
      <w:pPr>
        <w:widowControl w:val="0"/>
        <w:autoSpaceDE w:val="0"/>
        <w:autoSpaceDN w:val="0"/>
        <w:adjustRightInd w:val="0"/>
        <w:spacing w:line="240" w:lineRule="auto"/>
      </w:pPr>
      <w:r w:rsidRPr="00E863A9">
        <w:rPr>
          <w:b/>
          <w:bCs/>
        </w:rPr>
        <w:t>4.2 UML Approach</w:t>
      </w:r>
    </w:p>
    <w:p w14:paraId="0BC0517F"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UML Diagram</w:t>
      </w:r>
    </w:p>
    <w:p w14:paraId="6C032FBA"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 xml:space="preserve">A diagram is that the graphical presentation of a gaggle of elements, most frequently rendered as a connected graph of vertices and arcs . you draw diagram to ascertain a system from different perspective, so a diagram could also be a projection into a system. For about most trivial systems, a diagram represents an elided view of the weather that structure a system. an equivalent element may appear altogether diagrams, only a couple of diagrams , or in no diagrams in the least . In theory, a diagram may contain any combination of things and relationships. In practice, however, alittle number of common combinations arise, which are consistent with the </w:t>
      </w:r>
      <w:r w:rsidRPr="00B06FBF">
        <w:rPr>
          <w:rFonts w:ascii="Palatino Linotype" w:eastAsia="SimSun" w:hAnsi="Palatino Linotype"/>
          <w:noProof/>
          <w:color w:val="000000"/>
          <w:sz w:val="20"/>
          <w:szCs w:val="20"/>
          <w:lang w:eastAsia="zh-CN"/>
        </w:rPr>
        <w:lastRenderedPageBreak/>
        <w:t>five most useful views that comprise the architecture of a software-intensive system. For this reason, the UML includes nine such diagrams:</w:t>
      </w:r>
    </w:p>
    <w:p w14:paraId="514AF46C"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1. Class diagram</w:t>
      </w:r>
    </w:p>
    <w:p w14:paraId="438FA4D5"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2. Object diagram</w:t>
      </w:r>
    </w:p>
    <w:p w14:paraId="78B351CC"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3. Use case diagram</w:t>
      </w:r>
    </w:p>
    <w:p w14:paraId="1255F7D2"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4. Sequence diagram</w:t>
      </w:r>
    </w:p>
    <w:p w14:paraId="0710FEBF"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5. Collaboration diagram</w:t>
      </w:r>
    </w:p>
    <w:p w14:paraId="3209957E"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6. State chart diagram</w:t>
      </w:r>
    </w:p>
    <w:p w14:paraId="34B8CDC7"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7. Activity diagram</w:t>
      </w:r>
    </w:p>
    <w:p w14:paraId="30BB1E51" w14:textId="77777777" w:rsidR="00B06FBF" w:rsidRPr="00B06FBF" w:rsidRDefault="00B06FBF" w:rsidP="00B06FBF">
      <w:pPr>
        <w:pStyle w:val="BodyTextIndent"/>
        <w:spacing w:line="360" w:lineRule="auto"/>
        <w:rPr>
          <w:rFonts w:ascii="Palatino Linotype" w:eastAsia="SimSun" w:hAnsi="Palatino Linotype"/>
          <w:noProof/>
          <w:color w:val="000000"/>
          <w:sz w:val="20"/>
          <w:szCs w:val="20"/>
          <w:lang w:eastAsia="zh-CN"/>
        </w:rPr>
      </w:pPr>
      <w:r w:rsidRPr="00B06FBF">
        <w:rPr>
          <w:rFonts w:ascii="Palatino Linotype" w:eastAsia="SimSun" w:hAnsi="Palatino Linotype"/>
          <w:noProof/>
          <w:color w:val="000000"/>
          <w:sz w:val="20"/>
          <w:szCs w:val="20"/>
          <w:lang w:eastAsia="zh-CN"/>
        </w:rPr>
        <w:t>8. Component diagram</w:t>
      </w:r>
    </w:p>
    <w:p w14:paraId="3D9C9F6A" w14:textId="1586C6CC" w:rsidR="00996792" w:rsidRPr="00E863A9" w:rsidRDefault="00B06FBF" w:rsidP="00B06FBF">
      <w:pPr>
        <w:pStyle w:val="BodyTextIndent"/>
        <w:spacing w:after="0" w:line="360" w:lineRule="auto"/>
        <w:ind w:left="0"/>
        <w:jc w:val="both"/>
        <w:rPr>
          <w:rFonts w:ascii="Palatino Linotype" w:hAnsi="Palatino Linotype"/>
          <w:iCs/>
          <w:color w:val="000000"/>
          <w:sz w:val="20"/>
          <w:szCs w:val="20"/>
        </w:rPr>
      </w:pPr>
      <w:r w:rsidRPr="00B06FBF">
        <w:rPr>
          <w:rFonts w:ascii="Palatino Linotype" w:eastAsia="SimSun" w:hAnsi="Palatino Linotype"/>
          <w:noProof/>
          <w:color w:val="000000"/>
          <w:sz w:val="20"/>
          <w:szCs w:val="20"/>
          <w:lang w:eastAsia="zh-CN"/>
        </w:rPr>
        <w:t>9. Deployment diagram</w:t>
      </w:r>
    </w:p>
    <w:p w14:paraId="40A90296" w14:textId="77777777" w:rsidR="00474ABE" w:rsidRPr="00474ABE" w:rsidRDefault="00474ABE" w:rsidP="00474ABE">
      <w:pPr>
        <w:pStyle w:val="BodyTextIndent"/>
        <w:spacing w:line="360" w:lineRule="auto"/>
        <w:rPr>
          <w:rFonts w:ascii="Palatino Linotype" w:hAnsi="Palatino Linotype"/>
          <w:b/>
          <w:iCs/>
          <w:color w:val="000000"/>
          <w:sz w:val="20"/>
          <w:szCs w:val="20"/>
        </w:rPr>
      </w:pPr>
      <w:r w:rsidRPr="00474ABE">
        <w:rPr>
          <w:rFonts w:ascii="Palatino Linotype" w:hAnsi="Palatino Linotype"/>
          <w:b/>
          <w:iCs/>
          <w:color w:val="000000"/>
          <w:sz w:val="20"/>
          <w:szCs w:val="20"/>
        </w:rPr>
        <w:t>Use Case Diagram:</w:t>
      </w:r>
    </w:p>
    <w:p w14:paraId="2ED5135A" w14:textId="77777777" w:rsidR="00474ABE" w:rsidRPr="00474ABE" w:rsidRDefault="00474ABE" w:rsidP="00474ABE">
      <w:pPr>
        <w:pStyle w:val="BodyTextIndent"/>
        <w:spacing w:line="360" w:lineRule="auto"/>
        <w:rPr>
          <w:rFonts w:ascii="Palatino Linotype" w:hAnsi="Palatino Linotype"/>
          <w:b/>
          <w:iCs/>
          <w:color w:val="000000"/>
          <w:sz w:val="20"/>
          <w:szCs w:val="20"/>
        </w:rPr>
      </w:pPr>
      <w:r w:rsidRPr="00474ABE">
        <w:rPr>
          <w:rFonts w:ascii="Palatino Linotype" w:hAnsi="Palatino Linotype"/>
          <w:b/>
          <w:iCs/>
          <w:color w:val="000000"/>
          <w:sz w:val="20"/>
          <w:szCs w:val="20"/>
        </w:rPr>
        <w:t xml:space="preserve">A </w:t>
      </w:r>
      <w:proofErr w:type="spellStart"/>
      <w:r w:rsidRPr="00474ABE">
        <w:rPr>
          <w:rFonts w:ascii="Palatino Linotype" w:hAnsi="Palatino Linotype"/>
          <w:b/>
          <w:iCs/>
          <w:color w:val="000000"/>
          <w:sz w:val="20"/>
          <w:szCs w:val="20"/>
        </w:rPr>
        <w:t>usecase</w:t>
      </w:r>
      <w:proofErr w:type="spellEnd"/>
      <w:r w:rsidRPr="00474ABE">
        <w:rPr>
          <w:rFonts w:ascii="Palatino Linotype" w:hAnsi="Palatino Linotype"/>
          <w:b/>
          <w:iCs/>
          <w:color w:val="000000"/>
          <w:sz w:val="20"/>
          <w:szCs w:val="20"/>
        </w:rPr>
        <w:t xml:space="preserve"> diagram within the Unified Modeling </w:t>
      </w:r>
      <w:proofErr w:type="gramStart"/>
      <w:r w:rsidRPr="00474ABE">
        <w:rPr>
          <w:rFonts w:ascii="Palatino Linotype" w:hAnsi="Palatino Linotype"/>
          <w:b/>
          <w:iCs/>
          <w:color w:val="000000"/>
          <w:sz w:val="20"/>
          <w:szCs w:val="20"/>
        </w:rPr>
        <w:t>Language(</w:t>
      </w:r>
      <w:proofErr w:type="gramEnd"/>
      <w:r w:rsidRPr="00474ABE">
        <w:rPr>
          <w:rFonts w:ascii="Palatino Linotype" w:hAnsi="Palatino Linotype"/>
          <w:b/>
          <w:iCs/>
          <w:color w:val="000000"/>
          <w:sz w:val="20"/>
          <w:szCs w:val="20"/>
        </w:rPr>
        <w:t xml:space="preserve">UML) is </w:t>
      </w:r>
      <w:proofErr w:type="spellStart"/>
      <w:r w:rsidRPr="00474ABE">
        <w:rPr>
          <w:rFonts w:ascii="Palatino Linotype" w:hAnsi="Palatino Linotype"/>
          <w:b/>
          <w:iCs/>
          <w:color w:val="000000"/>
          <w:sz w:val="20"/>
          <w:szCs w:val="20"/>
        </w:rPr>
        <w:t>atype</w:t>
      </w:r>
      <w:proofErr w:type="spellEnd"/>
      <w:r w:rsidRPr="00474ABE">
        <w:rPr>
          <w:rFonts w:ascii="Palatino Linotype" w:hAnsi="Palatino Linotype"/>
          <w:b/>
          <w:iCs/>
          <w:color w:val="000000"/>
          <w:sz w:val="20"/>
          <w:szCs w:val="20"/>
        </w:rPr>
        <w:t xml:space="preserve"> of behavioral diagram defined by and created from a use-case </w:t>
      </w:r>
      <w:proofErr w:type="spellStart"/>
      <w:r w:rsidRPr="00474ABE">
        <w:rPr>
          <w:rFonts w:ascii="Palatino Linotype" w:hAnsi="Palatino Linotype"/>
          <w:b/>
          <w:iCs/>
          <w:color w:val="000000"/>
          <w:sz w:val="20"/>
          <w:szCs w:val="20"/>
        </w:rPr>
        <w:t>analysis.its</w:t>
      </w:r>
      <w:proofErr w:type="spellEnd"/>
      <w:r w:rsidRPr="00474ABE">
        <w:rPr>
          <w:rFonts w:ascii="Palatino Linotype" w:hAnsi="Palatino Linotype"/>
          <w:b/>
          <w:iCs/>
          <w:color w:val="000000"/>
          <w:sz w:val="20"/>
          <w:szCs w:val="20"/>
        </w:rPr>
        <w:t xml:space="preserve"> purpose is to present a graphical overview of the functionality provided by a system in terms of actors, their goals(represented as use cases),and any dependencies between those use cases.</w:t>
      </w:r>
    </w:p>
    <w:p w14:paraId="30927FB4" w14:textId="3F543BE3" w:rsidR="00996792" w:rsidRPr="00E863A9" w:rsidRDefault="00474ABE" w:rsidP="00474ABE">
      <w:pPr>
        <w:pStyle w:val="BodyTextIndent"/>
        <w:spacing w:after="0" w:line="360" w:lineRule="auto"/>
        <w:ind w:left="0"/>
        <w:jc w:val="both"/>
        <w:rPr>
          <w:rFonts w:ascii="Palatino Linotype" w:hAnsi="Palatino Linotype"/>
          <w:iCs/>
          <w:color w:val="000000"/>
          <w:sz w:val="20"/>
          <w:szCs w:val="20"/>
        </w:rPr>
      </w:pPr>
      <w:r w:rsidRPr="00474ABE">
        <w:rPr>
          <w:rFonts w:ascii="Palatino Linotype" w:hAnsi="Palatino Linotype"/>
          <w:b/>
          <w:iCs/>
          <w:color w:val="000000"/>
          <w:sz w:val="20"/>
          <w:szCs w:val="20"/>
        </w:rPr>
        <w:t xml:space="preserve">Use case diagrams are formally included in two modeling languages defined by the </w:t>
      </w:r>
      <w:proofErr w:type="spellStart"/>
      <w:proofErr w:type="gramStart"/>
      <w:r w:rsidRPr="00474ABE">
        <w:rPr>
          <w:rFonts w:ascii="Palatino Linotype" w:hAnsi="Palatino Linotype"/>
          <w:b/>
          <w:iCs/>
          <w:color w:val="000000"/>
          <w:sz w:val="20"/>
          <w:szCs w:val="20"/>
        </w:rPr>
        <w:t>OMG:theunfied</w:t>
      </w:r>
      <w:proofErr w:type="spellEnd"/>
      <w:proofErr w:type="gramEnd"/>
      <w:r w:rsidRPr="00474ABE">
        <w:rPr>
          <w:rFonts w:ascii="Palatino Linotype" w:hAnsi="Palatino Linotype"/>
          <w:b/>
          <w:iCs/>
          <w:color w:val="000000"/>
          <w:sz w:val="20"/>
          <w:szCs w:val="20"/>
        </w:rPr>
        <w:t xml:space="preserve"> modeling language(UML) and therefore the systems modeling language(</w:t>
      </w:r>
      <w:proofErr w:type="spellStart"/>
      <w:r w:rsidRPr="00474ABE">
        <w:rPr>
          <w:rFonts w:ascii="Palatino Linotype" w:hAnsi="Palatino Linotype"/>
          <w:b/>
          <w:iCs/>
          <w:color w:val="000000"/>
          <w:sz w:val="20"/>
          <w:szCs w:val="20"/>
        </w:rPr>
        <w:t>sysML</w:t>
      </w:r>
      <w:proofErr w:type="spellEnd"/>
      <w:r w:rsidRPr="00474ABE">
        <w:rPr>
          <w:rFonts w:ascii="Palatino Linotype" w:hAnsi="Palatino Linotype"/>
          <w:b/>
          <w:iCs/>
          <w:color w:val="000000"/>
          <w:sz w:val="20"/>
          <w:szCs w:val="20"/>
        </w:rPr>
        <w:t>)</w:t>
      </w:r>
    </w:p>
    <w:p w14:paraId="54E447BE" w14:textId="51764557" w:rsidR="00E05C19" w:rsidRPr="00E863A9" w:rsidRDefault="00996792" w:rsidP="00996792">
      <w:pPr>
        <w:pStyle w:val="BodyTextIndent"/>
        <w:spacing w:after="0" w:line="360" w:lineRule="auto"/>
        <w:ind w:left="0"/>
        <w:jc w:val="both"/>
        <w:rPr>
          <w:rFonts w:ascii="Palatino Linotype" w:hAnsi="Palatino Linotype"/>
          <w:b/>
          <w:iCs/>
          <w:color w:val="000000"/>
          <w:sz w:val="20"/>
          <w:szCs w:val="20"/>
        </w:rPr>
      </w:pPr>
      <w:r w:rsidRPr="00E863A9">
        <w:rPr>
          <w:rFonts w:ascii="Palatino Linotype" w:hAnsi="Palatino Linotype"/>
          <w:b/>
          <w:iCs/>
          <w:color w:val="000000"/>
          <w:sz w:val="20"/>
          <w:szCs w:val="20"/>
        </w:rPr>
        <w:t>Use case diagram of our project:</w:t>
      </w:r>
    </w:p>
    <w:p w14:paraId="6B498264" w14:textId="77777777" w:rsidR="00996792" w:rsidRPr="00E863A9" w:rsidRDefault="00996792" w:rsidP="00996792">
      <w:pPr>
        <w:pStyle w:val="BodyTextIndent"/>
        <w:spacing w:after="0" w:line="360" w:lineRule="auto"/>
        <w:ind w:left="0"/>
        <w:jc w:val="both"/>
        <w:rPr>
          <w:rFonts w:ascii="Palatino Linotype" w:hAnsi="Palatino Linotype"/>
          <w:b/>
          <w:iCs/>
          <w:color w:val="000000"/>
          <w:sz w:val="20"/>
          <w:szCs w:val="20"/>
        </w:rPr>
      </w:pPr>
      <w:r w:rsidRPr="00E863A9">
        <w:rPr>
          <w:rFonts w:ascii="Palatino Linotype" w:hAnsi="Palatino Linotype"/>
          <w:b/>
          <w:iCs/>
          <w:noProof/>
          <w:color w:val="000000"/>
          <w:sz w:val="20"/>
          <w:szCs w:val="20"/>
          <w:lang w:val="en-IN" w:eastAsia="en-IN"/>
        </w:rPr>
        <w:lastRenderedPageBreak/>
        <w:drawing>
          <wp:inline distT="0" distB="0" distL="0" distR="0" wp14:anchorId="562BDF2D" wp14:editId="6C1D9F9C">
            <wp:extent cx="5943600" cy="4700270"/>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0270"/>
                    </a:xfrm>
                    <a:prstGeom prst="rect">
                      <a:avLst/>
                    </a:prstGeom>
                    <a:noFill/>
                    <a:ln>
                      <a:noFill/>
                    </a:ln>
                  </pic:spPr>
                </pic:pic>
              </a:graphicData>
            </a:graphic>
          </wp:inline>
        </w:drawing>
      </w:r>
    </w:p>
    <w:p w14:paraId="2C349DE6" w14:textId="77777777" w:rsidR="00E509D9" w:rsidRPr="00E509D9" w:rsidRDefault="00E509D9" w:rsidP="00E509D9">
      <w:pPr>
        <w:pStyle w:val="BodyTextIndent"/>
        <w:spacing w:line="360" w:lineRule="auto"/>
        <w:rPr>
          <w:rFonts w:ascii="Palatino Linotype" w:hAnsi="Palatino Linotype"/>
          <w:b/>
          <w:iCs/>
          <w:color w:val="000000"/>
          <w:sz w:val="20"/>
          <w:szCs w:val="20"/>
        </w:rPr>
      </w:pPr>
      <w:r w:rsidRPr="00E509D9">
        <w:rPr>
          <w:rFonts w:ascii="Palatino Linotype" w:hAnsi="Palatino Linotype"/>
          <w:b/>
          <w:iCs/>
          <w:color w:val="000000"/>
          <w:sz w:val="20"/>
          <w:szCs w:val="20"/>
        </w:rPr>
        <w:t>Class Diagram:</w:t>
      </w:r>
    </w:p>
    <w:p w14:paraId="799A5DFD" w14:textId="77777777" w:rsidR="00E509D9" w:rsidRPr="00E509D9" w:rsidRDefault="00E509D9" w:rsidP="00E509D9">
      <w:pPr>
        <w:pStyle w:val="BodyTextIndent"/>
        <w:spacing w:line="360" w:lineRule="auto"/>
        <w:rPr>
          <w:rFonts w:ascii="Palatino Linotype" w:hAnsi="Palatino Linotype"/>
          <w:b/>
          <w:iCs/>
          <w:color w:val="000000"/>
          <w:sz w:val="20"/>
          <w:szCs w:val="20"/>
        </w:rPr>
      </w:pPr>
      <w:r w:rsidRPr="00E509D9">
        <w:rPr>
          <w:rFonts w:ascii="Palatino Linotype" w:hAnsi="Palatino Linotype"/>
          <w:b/>
          <w:iCs/>
          <w:color w:val="000000"/>
          <w:sz w:val="20"/>
          <w:szCs w:val="20"/>
        </w:rPr>
        <w:t>A Class could also be a category or group of things that has similar attributes and customary behavior. A Rectangle is that the icon that represents the category it's divided into three areas. The upper most area contains the name, the middle; area contains the attributes and therefore the lowest areas show the operations. Class diagrams provides the representation that developers work from. Class diagrams assistance on the analysis side, too.</w:t>
      </w:r>
    </w:p>
    <w:p w14:paraId="354FD8D8" w14:textId="3214A028" w:rsidR="00996792" w:rsidRPr="00E863A9" w:rsidRDefault="00E509D9" w:rsidP="00E509D9">
      <w:pPr>
        <w:pStyle w:val="BodyTextIndent"/>
        <w:spacing w:after="0" w:line="360" w:lineRule="auto"/>
        <w:ind w:left="0"/>
        <w:jc w:val="both"/>
        <w:rPr>
          <w:rFonts w:ascii="Palatino Linotype" w:hAnsi="Palatino Linotype"/>
          <w:iCs/>
          <w:color w:val="000000"/>
          <w:sz w:val="20"/>
          <w:szCs w:val="20"/>
        </w:rPr>
      </w:pPr>
      <w:r w:rsidRPr="00E509D9">
        <w:rPr>
          <w:rFonts w:ascii="Palatino Linotype" w:hAnsi="Palatino Linotype"/>
          <w:b/>
          <w:iCs/>
          <w:color w:val="000000"/>
          <w:sz w:val="20"/>
          <w:szCs w:val="20"/>
        </w:rPr>
        <w:lastRenderedPageBreak/>
        <w:t>Sequence diagram:</w:t>
      </w:r>
      <w:r w:rsidR="00996792" w:rsidRPr="00E863A9">
        <w:rPr>
          <w:rFonts w:ascii="Palatino Linotype" w:hAnsi="Palatino Linotype"/>
          <w:iCs/>
          <w:noProof/>
          <w:color w:val="000000"/>
          <w:sz w:val="20"/>
          <w:szCs w:val="20"/>
          <w:lang w:val="en-IN" w:eastAsia="en-IN"/>
        </w:rPr>
        <w:drawing>
          <wp:inline distT="0" distB="0" distL="0" distR="0" wp14:anchorId="4781017B" wp14:editId="3B22B568">
            <wp:extent cx="5943600" cy="6521450"/>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21450"/>
                    </a:xfrm>
                    <a:prstGeom prst="rect">
                      <a:avLst/>
                    </a:prstGeom>
                    <a:noFill/>
                    <a:ln>
                      <a:noFill/>
                    </a:ln>
                  </pic:spPr>
                </pic:pic>
              </a:graphicData>
            </a:graphic>
          </wp:inline>
        </w:drawing>
      </w:r>
    </w:p>
    <w:p w14:paraId="533EB254" w14:textId="77777777" w:rsidR="00996792" w:rsidRPr="00E863A9" w:rsidRDefault="00996792" w:rsidP="00996792">
      <w:pPr>
        <w:pStyle w:val="BodyTextIndent"/>
        <w:spacing w:after="0" w:line="360" w:lineRule="auto"/>
        <w:ind w:left="0"/>
        <w:jc w:val="both"/>
        <w:rPr>
          <w:rFonts w:ascii="Palatino Linotype" w:hAnsi="Palatino Linotype"/>
          <w:b/>
          <w:iCs/>
          <w:color w:val="000000"/>
          <w:sz w:val="20"/>
          <w:szCs w:val="20"/>
          <w:u w:val="single"/>
        </w:rPr>
      </w:pPr>
    </w:p>
    <w:p w14:paraId="274C34E2" w14:textId="77777777" w:rsidR="00996792" w:rsidRPr="00E863A9" w:rsidRDefault="00996792" w:rsidP="00996792">
      <w:pPr>
        <w:jc w:val="center"/>
        <w:rPr>
          <w:b/>
        </w:rPr>
      </w:pPr>
    </w:p>
    <w:p w14:paraId="319578F3" w14:textId="77777777" w:rsidR="00996792" w:rsidRPr="00E863A9" w:rsidRDefault="00996792" w:rsidP="00996792">
      <w:pPr>
        <w:rPr>
          <w:b/>
        </w:rPr>
      </w:pPr>
    </w:p>
    <w:p w14:paraId="7AC6554C" w14:textId="77777777" w:rsidR="00BD609F" w:rsidRPr="00BD609F" w:rsidRDefault="00BD609F" w:rsidP="00BD609F">
      <w:pPr>
        <w:rPr>
          <w:b/>
        </w:rPr>
      </w:pPr>
      <w:r w:rsidRPr="00BD609F">
        <w:rPr>
          <w:b/>
        </w:rPr>
        <w:t>Sequence diagram:</w:t>
      </w:r>
    </w:p>
    <w:p w14:paraId="446DB421" w14:textId="25C3427B" w:rsidR="00996792" w:rsidRPr="00E863A9" w:rsidRDefault="00BD609F" w:rsidP="00BD609F">
      <w:pPr>
        <w:rPr>
          <w:b/>
        </w:rPr>
      </w:pPr>
      <w:r w:rsidRPr="00BD609F">
        <w:rPr>
          <w:b/>
        </w:rPr>
        <w:t xml:space="preserve">A Sequence Diagram is an interaction diagram that emphasis the time ordering of messages; a collaboration diagram is an interaction diagram that emphasizes the structural organization of the objects that send and receive messages. Sequence diagrams and collaboration diagrams are isomorphic, meaning that you simply simply can take one and </w:t>
      </w:r>
      <w:r w:rsidRPr="00BD609F">
        <w:rPr>
          <w:b/>
        </w:rPr>
        <w:lastRenderedPageBreak/>
        <w:t>transform it into the other .</w:t>
      </w:r>
      <w:r w:rsidR="00996792" w:rsidRPr="00E863A9">
        <w:rPr>
          <w:b/>
          <w:lang w:val="en-IN" w:eastAsia="en-IN"/>
        </w:rPr>
        <w:drawing>
          <wp:inline distT="0" distB="0" distL="0" distR="0" wp14:anchorId="3D963BEF" wp14:editId="478621E8">
            <wp:extent cx="5943600" cy="4751705"/>
            <wp:effectExtent l="0" t="0" r="0" b="0"/>
            <wp:docPr id="9" name="Picture 3"/>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14:paraId="28C0DC71" w14:textId="77777777" w:rsidR="0052411E" w:rsidRPr="0052411E" w:rsidRDefault="0052411E" w:rsidP="0052411E">
      <w:pPr>
        <w:jc w:val="center"/>
        <w:rPr>
          <w:b/>
        </w:rPr>
      </w:pPr>
      <w:r w:rsidRPr="0052411E">
        <w:rPr>
          <w:b/>
        </w:rPr>
        <w:t>Collaboration diagram:</w:t>
      </w:r>
    </w:p>
    <w:p w14:paraId="3A3CE416" w14:textId="09D5950D" w:rsidR="00996792" w:rsidRPr="00E863A9" w:rsidRDefault="0052411E" w:rsidP="0052411E">
      <w:pPr>
        <w:jc w:val="center"/>
        <w:rPr>
          <w:b/>
        </w:rPr>
      </w:pPr>
      <w:r w:rsidRPr="0052411E">
        <w:rPr>
          <w:b/>
        </w:rPr>
        <w:t xml:space="preserve">A Collaboration Diagram also called a communication diagram or interaction diagram, is an illustration of the relationships and interactions among software objects. The concept is sort of a decade old although it has been </w:t>
      </w:r>
      <w:r w:rsidRPr="0052411E">
        <w:rPr>
          <w:b/>
        </w:rPr>
        <w:lastRenderedPageBreak/>
        <w:t>refined as modeling paradigms have evolved.</w:t>
      </w:r>
      <w:r w:rsidR="00996792" w:rsidRPr="00E863A9">
        <w:rPr>
          <w:b/>
          <w:lang w:val="en-IN" w:eastAsia="en-IN"/>
        </w:rPr>
        <w:drawing>
          <wp:inline distT="0" distB="0" distL="0" distR="0" wp14:anchorId="7FCF9233" wp14:editId="5928B552">
            <wp:extent cx="5443539" cy="4230663"/>
            <wp:effectExtent l="0" t="0" r="0" b="0"/>
            <wp:docPr id="8" name="Picture 2"/>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539" cy="42306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A6F2B18" w14:textId="77777777" w:rsidR="0052411E" w:rsidRPr="0052411E" w:rsidRDefault="0052411E" w:rsidP="0052411E">
      <w:pPr>
        <w:rPr>
          <w:b/>
        </w:rPr>
      </w:pPr>
      <w:r w:rsidRPr="0052411E">
        <w:rPr>
          <w:b/>
        </w:rPr>
        <w:t>Deployement diagram:</w:t>
      </w:r>
    </w:p>
    <w:p w14:paraId="76501904" w14:textId="55D4FF33" w:rsidR="00996792" w:rsidRPr="00E863A9" w:rsidRDefault="0052411E" w:rsidP="0052411E">
      <w:pPr>
        <w:rPr>
          <w:b/>
        </w:rPr>
      </w:pPr>
      <w:r w:rsidRPr="0052411E">
        <w:rPr>
          <w:b/>
        </w:rPr>
        <w:t>A Deployment Diagram shows the configuration of run-time processing nodes and thus the components that survive them. Deployment diagrams address the static deployment view of architecture. they're related to component diagrams therein a node typically encloses one or more components.</w:t>
      </w:r>
      <w:r w:rsidR="00996792" w:rsidRPr="00E863A9">
        <w:rPr>
          <w:b/>
          <w:lang w:val="en-IN" w:eastAsia="en-IN"/>
        </w:rPr>
        <w:drawing>
          <wp:inline distT="0" distB="0" distL="0" distR="0" wp14:anchorId="09C1024E" wp14:editId="4C8212F2">
            <wp:extent cx="5810250" cy="3143250"/>
            <wp:effectExtent l="0" t="0" r="0" b="0"/>
            <wp:docPr id="11" name="Picture 4"/>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3143250"/>
                    </a:xfrm>
                    <a:prstGeom prst="rect">
                      <a:avLst/>
                    </a:prstGeom>
                    <a:noFill/>
                    <a:ln>
                      <a:noFill/>
                    </a:ln>
                  </pic:spPr>
                </pic:pic>
              </a:graphicData>
            </a:graphic>
          </wp:inline>
        </w:drawing>
      </w:r>
    </w:p>
    <w:p w14:paraId="2ACB574E" w14:textId="77777777" w:rsidR="00A50672" w:rsidRPr="00A50672" w:rsidRDefault="00A50672" w:rsidP="00A50672">
      <w:pPr>
        <w:pStyle w:val="BodyTextIndent"/>
        <w:spacing w:line="360" w:lineRule="auto"/>
        <w:rPr>
          <w:rFonts w:ascii="Palatino Linotype" w:hAnsi="Palatino Linotype"/>
          <w:b/>
          <w:iCs/>
          <w:color w:val="000000"/>
          <w:sz w:val="20"/>
          <w:szCs w:val="20"/>
        </w:rPr>
      </w:pPr>
      <w:proofErr w:type="spellStart"/>
      <w:r w:rsidRPr="00A50672">
        <w:rPr>
          <w:rFonts w:ascii="Palatino Linotype" w:hAnsi="Palatino Linotype"/>
          <w:b/>
          <w:iCs/>
          <w:color w:val="000000"/>
          <w:sz w:val="20"/>
          <w:szCs w:val="20"/>
        </w:rPr>
        <w:lastRenderedPageBreak/>
        <w:t>Statechart</w:t>
      </w:r>
      <w:proofErr w:type="spellEnd"/>
      <w:r w:rsidRPr="00A50672">
        <w:rPr>
          <w:rFonts w:ascii="Palatino Linotype" w:hAnsi="Palatino Linotype"/>
          <w:b/>
          <w:iCs/>
          <w:color w:val="000000"/>
          <w:sz w:val="20"/>
          <w:szCs w:val="20"/>
        </w:rPr>
        <w:t xml:space="preserve"> Diagrams:</w:t>
      </w:r>
    </w:p>
    <w:p w14:paraId="7CDB415D" w14:textId="55E1142A" w:rsidR="00996792" w:rsidRDefault="00A50672" w:rsidP="00A50672">
      <w:pPr>
        <w:pStyle w:val="BodyTextIndent"/>
        <w:spacing w:after="0" w:line="360" w:lineRule="auto"/>
        <w:ind w:left="0"/>
        <w:jc w:val="both"/>
        <w:rPr>
          <w:rFonts w:ascii="Palatino Linotype" w:hAnsi="Palatino Linotype"/>
          <w:iCs/>
          <w:color w:val="000000"/>
          <w:sz w:val="20"/>
          <w:szCs w:val="20"/>
        </w:rPr>
      </w:pPr>
      <w:r w:rsidRPr="00A50672">
        <w:rPr>
          <w:rFonts w:ascii="Palatino Linotype" w:hAnsi="Palatino Linotype"/>
          <w:b/>
          <w:iCs/>
          <w:color w:val="000000"/>
          <w:sz w:val="20"/>
          <w:szCs w:val="20"/>
        </w:rPr>
        <w:t xml:space="preserve">The state diagram shows the states of an object and represents activities as arrows connecting the states. The </w:t>
      </w:r>
      <w:proofErr w:type="spellStart"/>
      <w:r w:rsidRPr="00A50672">
        <w:rPr>
          <w:rFonts w:ascii="Palatino Linotype" w:hAnsi="Palatino Linotype"/>
          <w:b/>
          <w:iCs/>
          <w:color w:val="000000"/>
          <w:sz w:val="20"/>
          <w:szCs w:val="20"/>
        </w:rPr>
        <w:t>Activ-ity</w:t>
      </w:r>
      <w:proofErr w:type="spellEnd"/>
      <w:r w:rsidRPr="00A50672">
        <w:rPr>
          <w:rFonts w:ascii="Palatino Linotype" w:hAnsi="Palatino Linotype"/>
          <w:b/>
          <w:iCs/>
          <w:color w:val="000000"/>
          <w:sz w:val="20"/>
          <w:szCs w:val="20"/>
        </w:rPr>
        <w:t xml:space="preserve"> Diagram highlights the activities. Each activity is represented by a rounded rectangle-narrower and more oval-shaped than the state icon. An arrow represents the transition from the one activity to </w:t>
      </w:r>
      <w:proofErr w:type="gramStart"/>
      <w:r w:rsidRPr="00A50672">
        <w:rPr>
          <w:rFonts w:ascii="Palatino Linotype" w:hAnsi="Palatino Linotype"/>
          <w:b/>
          <w:iCs/>
          <w:color w:val="000000"/>
          <w:sz w:val="20"/>
          <w:szCs w:val="20"/>
        </w:rPr>
        <w:t>subsequent .</w:t>
      </w:r>
      <w:proofErr w:type="gramEnd"/>
      <w:r w:rsidRPr="00A50672">
        <w:rPr>
          <w:rFonts w:ascii="Palatino Linotype" w:hAnsi="Palatino Linotype"/>
          <w:b/>
          <w:iCs/>
          <w:color w:val="000000"/>
          <w:sz w:val="20"/>
          <w:szCs w:val="20"/>
        </w:rPr>
        <w:t xml:space="preserve"> The activity diagram features a start line represented by filled-in circle, and an end point represented by </w:t>
      </w:r>
      <w:proofErr w:type="gramStart"/>
      <w:r w:rsidRPr="00A50672">
        <w:rPr>
          <w:rFonts w:ascii="Palatino Linotype" w:hAnsi="Palatino Linotype"/>
          <w:b/>
          <w:iCs/>
          <w:color w:val="000000"/>
          <w:sz w:val="20"/>
          <w:szCs w:val="20"/>
        </w:rPr>
        <w:t>bulls</w:t>
      </w:r>
      <w:proofErr w:type="gramEnd"/>
      <w:r w:rsidRPr="00A50672">
        <w:rPr>
          <w:rFonts w:ascii="Palatino Linotype" w:hAnsi="Palatino Linotype"/>
          <w:b/>
          <w:iCs/>
          <w:color w:val="000000"/>
          <w:sz w:val="20"/>
          <w:szCs w:val="20"/>
        </w:rPr>
        <w:t xml:space="preserve"> eye.</w:t>
      </w:r>
      <w:r w:rsidR="00996792" w:rsidRPr="00E863A9">
        <w:rPr>
          <w:rFonts w:ascii="Palatino Linotype" w:hAnsi="Palatino Linotype"/>
          <w:iCs/>
          <w:noProof/>
          <w:color w:val="000000"/>
          <w:sz w:val="20"/>
          <w:szCs w:val="20"/>
          <w:lang w:val="en-IN" w:eastAsia="en-IN"/>
        </w:rPr>
        <w:drawing>
          <wp:inline distT="0" distB="0" distL="0" distR="0" wp14:anchorId="351DB8FD" wp14:editId="504E8B0A">
            <wp:extent cx="4524375" cy="6144412"/>
            <wp:effectExtent l="0" t="0" r="0" b="0"/>
            <wp:docPr id="12" name="Picture 3"/>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3"/>
                    <a:srcRect/>
                    <a:stretch>
                      <a:fillRect/>
                    </a:stretch>
                  </pic:blipFill>
                  <pic:spPr bwMode="auto">
                    <a:xfrm>
                      <a:off x="0" y="0"/>
                      <a:ext cx="4524375" cy="6144412"/>
                    </a:xfrm>
                    <a:prstGeom prst="rect">
                      <a:avLst/>
                    </a:prstGeom>
                    <a:noFill/>
                    <a:ln w="9525">
                      <a:noFill/>
                      <a:miter lim="800000"/>
                      <a:headEnd/>
                      <a:tailEnd/>
                    </a:ln>
                    <a:effectLst/>
                  </pic:spPr>
                </pic:pic>
              </a:graphicData>
            </a:graphic>
          </wp:inline>
        </w:drawing>
      </w:r>
    </w:p>
    <w:p w14:paraId="4730F71F" w14:textId="2F4F2FAA" w:rsidR="00E863A9" w:rsidRDefault="00E863A9" w:rsidP="00996792">
      <w:pPr>
        <w:pStyle w:val="BodyTextIndent"/>
        <w:spacing w:after="0" w:line="360" w:lineRule="auto"/>
        <w:ind w:left="0"/>
        <w:jc w:val="both"/>
        <w:rPr>
          <w:rFonts w:ascii="Palatino Linotype" w:hAnsi="Palatino Linotype"/>
          <w:iCs/>
          <w:color w:val="000000"/>
          <w:sz w:val="20"/>
          <w:szCs w:val="20"/>
        </w:rPr>
      </w:pPr>
    </w:p>
    <w:p w14:paraId="0BE44F4C" w14:textId="77777777" w:rsidR="00E863A9" w:rsidRPr="00E863A9" w:rsidRDefault="00E863A9" w:rsidP="00996792">
      <w:pPr>
        <w:pStyle w:val="BodyTextIndent"/>
        <w:spacing w:after="0" w:line="360" w:lineRule="auto"/>
        <w:ind w:left="0"/>
        <w:jc w:val="both"/>
        <w:rPr>
          <w:rFonts w:ascii="Palatino Linotype" w:hAnsi="Palatino Linotype"/>
          <w:iCs/>
          <w:color w:val="000000"/>
          <w:sz w:val="20"/>
          <w:szCs w:val="20"/>
        </w:rPr>
      </w:pPr>
    </w:p>
    <w:p w14:paraId="02677623" w14:textId="77777777" w:rsidR="00996792" w:rsidRDefault="00996792" w:rsidP="00996792">
      <w:pPr>
        <w:pStyle w:val="BodyTextIndent"/>
        <w:spacing w:after="0" w:line="360" w:lineRule="auto"/>
        <w:ind w:left="0"/>
        <w:jc w:val="both"/>
        <w:rPr>
          <w:rFonts w:ascii="Times New Roman" w:hAnsi="Times New Roman"/>
          <w:b/>
          <w:iCs/>
          <w:color w:val="000000"/>
          <w:sz w:val="24"/>
          <w:szCs w:val="24"/>
          <w:u w:val="single"/>
        </w:rPr>
      </w:pPr>
    </w:p>
    <w:p w14:paraId="5CA5774B" w14:textId="3871817F" w:rsidR="00996792" w:rsidRPr="00996792" w:rsidRDefault="00E93210" w:rsidP="00996792">
      <w:pPr>
        <w:pStyle w:val="MDPI21heading1"/>
      </w:pPr>
      <w:r>
        <w:lastRenderedPageBreak/>
        <w:t xml:space="preserve">5. </w:t>
      </w:r>
      <w:r w:rsidR="00E863A9" w:rsidRPr="00996792">
        <w:t>System Implementation</w:t>
      </w:r>
    </w:p>
    <w:p w14:paraId="723898AA" w14:textId="52DE5D79" w:rsidR="00E93210" w:rsidRPr="00E863A9" w:rsidRDefault="00E93210" w:rsidP="00DF3ACF">
      <w:pPr>
        <w:pStyle w:val="MDPI21heading1"/>
        <w:rPr>
          <w:szCs w:val="20"/>
        </w:rPr>
      </w:pPr>
    </w:p>
    <w:p w14:paraId="1F9C7C9B" w14:textId="77777777" w:rsidR="001F5D2B" w:rsidRPr="001F5D2B" w:rsidRDefault="001F5D2B" w:rsidP="001F5D2B">
      <w:pPr>
        <w:rPr>
          <w:rFonts w:eastAsia="Times New Roman"/>
          <w:b/>
        </w:rPr>
      </w:pPr>
      <w:r w:rsidRPr="001F5D2B">
        <w:rPr>
          <w:rFonts w:eastAsia="Times New Roman"/>
          <w:b/>
        </w:rPr>
        <w:t>5.1 Introduction:</w:t>
      </w:r>
    </w:p>
    <w:p w14:paraId="5164F930" w14:textId="77777777" w:rsidR="001F5D2B" w:rsidRPr="001F5D2B" w:rsidRDefault="001F5D2B" w:rsidP="001F5D2B">
      <w:pPr>
        <w:rPr>
          <w:rFonts w:eastAsia="Times New Roman"/>
          <w:bCs/>
        </w:rPr>
      </w:pPr>
      <w:r w:rsidRPr="001F5D2B">
        <w:rPr>
          <w:rFonts w:eastAsia="Times New Roman"/>
          <w:bCs/>
        </w:rPr>
        <w:t>Implementation is that the stage of the project when the theoretical design is clothed into a working system. Thus it are often considered to be the foremost critical stage in achieving a successful new system and in giving the user, confidence that the new system will work and be effective.</w:t>
      </w:r>
    </w:p>
    <w:p w14:paraId="093549D0" w14:textId="29B87DBB" w:rsidR="00996792" w:rsidRPr="001F5D2B" w:rsidRDefault="001F5D2B" w:rsidP="001F5D2B">
      <w:pPr>
        <w:rPr>
          <w:bCs/>
        </w:rPr>
      </w:pPr>
      <w:r w:rsidRPr="001F5D2B">
        <w:rPr>
          <w:rFonts w:eastAsia="Times New Roman"/>
          <w:bCs/>
        </w:rPr>
        <w:t>The implementation stage involves careful planning, investigation of the prevailing system and it’s constraints on implementation, designing of methods to know changeover and evaluation of changeover methods.</w:t>
      </w:r>
      <w:r w:rsidR="00996792" w:rsidRPr="001F5D2B">
        <w:rPr>
          <w:bCs/>
        </w:rPr>
        <w:tab/>
      </w:r>
    </w:p>
    <w:p w14:paraId="5C5D76D8" w14:textId="77777777" w:rsidR="00996792" w:rsidRPr="00E863A9" w:rsidRDefault="00996792" w:rsidP="00996792">
      <w:r w:rsidRPr="00E863A9">
        <w:rPr>
          <w:b/>
        </w:rPr>
        <w:t>5.2 Sample code:</w:t>
      </w:r>
    </w:p>
    <w:p w14:paraId="08A524D9" w14:textId="77777777" w:rsidR="00996792" w:rsidRPr="00E863A9" w:rsidRDefault="00996792" w:rsidP="00996792">
      <w:pPr>
        <w:tabs>
          <w:tab w:val="left" w:pos="1455"/>
        </w:tabs>
        <w:rPr>
          <w:b/>
        </w:rPr>
      </w:pPr>
      <w:r w:rsidRPr="00E863A9">
        <w:rPr>
          <w:b/>
        </w:rPr>
        <w:t>Home.html:</w:t>
      </w:r>
      <w:r w:rsidRPr="00E863A9">
        <w:rPr>
          <w:b/>
        </w:rPr>
        <w:tab/>
      </w:r>
    </w:p>
    <w:p w14:paraId="42834D48" w14:textId="77777777" w:rsidR="00996792" w:rsidRPr="00E863A9" w:rsidRDefault="00996792" w:rsidP="00996792">
      <w:r w:rsidRPr="00E863A9">
        <w:t>&lt;!DOCTYPE html&gt;</w:t>
      </w:r>
    </w:p>
    <w:p w14:paraId="4238A2B1" w14:textId="77777777" w:rsidR="00996792" w:rsidRPr="00E863A9" w:rsidRDefault="00996792" w:rsidP="00996792">
      <w:r w:rsidRPr="00E863A9">
        <w:t>&lt;html&gt;</w:t>
      </w:r>
    </w:p>
    <w:p w14:paraId="11C62A7C" w14:textId="77777777" w:rsidR="00996792" w:rsidRPr="00E863A9" w:rsidRDefault="00996792" w:rsidP="00996792">
      <w:r w:rsidRPr="00E863A9">
        <w:t>&lt;body&gt;</w:t>
      </w:r>
    </w:p>
    <w:p w14:paraId="7A5883C7" w14:textId="77777777" w:rsidR="00996792" w:rsidRPr="00E863A9" w:rsidRDefault="00996792" w:rsidP="00996792">
      <w:r w:rsidRPr="00E863A9">
        <w:t>&lt;table width="1350" height="640" border="1" &gt;</w:t>
      </w:r>
    </w:p>
    <w:p w14:paraId="30C453FE" w14:textId="77777777" w:rsidR="00996792" w:rsidRPr="00E863A9" w:rsidRDefault="00996792" w:rsidP="00996792">
      <w:r w:rsidRPr="00E863A9">
        <w:t>&lt;tr&gt;</w:t>
      </w:r>
    </w:p>
    <w:p w14:paraId="76D703EC" w14:textId="77777777" w:rsidR="00996792" w:rsidRPr="00E863A9" w:rsidRDefault="00996792" w:rsidP="00996792">
      <w:r w:rsidRPr="00E863A9">
        <w:t>&lt;td colspan="2" style="background-color:#FFF5EE;"&gt;</w:t>
      </w:r>
    </w:p>
    <w:p w14:paraId="31BE6DF8" w14:textId="77777777" w:rsidR="00996792" w:rsidRPr="00E863A9" w:rsidRDefault="00996792" w:rsidP="00996792">
      <w:r w:rsidRPr="00E863A9">
        <w:t>&lt;h1&gt;HOSPITAL MANAGEMENT SYSTEM&lt;/h1&gt;</w:t>
      </w:r>
    </w:p>
    <w:p w14:paraId="718D9909" w14:textId="77777777" w:rsidR="00996792" w:rsidRPr="00E863A9" w:rsidRDefault="00996792" w:rsidP="00996792">
      <w:r w:rsidRPr="00E863A9">
        <w:t>&lt;h3 align="center"&gt;ADMIN PANEL&lt;/h3&gt;</w:t>
      </w:r>
    </w:p>
    <w:p w14:paraId="6034D538" w14:textId="77777777" w:rsidR="00996792" w:rsidRPr="00E863A9" w:rsidRDefault="00996792" w:rsidP="00996792">
      <w:r w:rsidRPr="00E863A9">
        <w:t>&lt;/td&gt;</w:t>
      </w:r>
    </w:p>
    <w:p w14:paraId="65E4B55C" w14:textId="77777777" w:rsidR="00996792" w:rsidRPr="00E863A9" w:rsidRDefault="00996792" w:rsidP="00996792">
      <w:r w:rsidRPr="00E863A9">
        <w:t>&lt;/tr&gt;</w:t>
      </w:r>
    </w:p>
    <w:p w14:paraId="120E7978" w14:textId="77777777" w:rsidR="00996792" w:rsidRPr="00E863A9" w:rsidRDefault="00996792" w:rsidP="00996792">
      <w:r w:rsidRPr="00E863A9">
        <w:t>&lt;tr&gt;</w:t>
      </w:r>
    </w:p>
    <w:p w14:paraId="5056AB69" w14:textId="77777777" w:rsidR="00996792" w:rsidRPr="00E863A9" w:rsidRDefault="00996792" w:rsidP="00996792">
      <w:r w:rsidRPr="00E863A9">
        <w:t>&lt;td style="background-color:#00FFFF;width:50px;height:400px;"&gt;</w:t>
      </w:r>
    </w:p>
    <w:p w14:paraId="27FACB8A" w14:textId="77777777" w:rsidR="00996792" w:rsidRPr="00E863A9" w:rsidRDefault="00996792" w:rsidP="00996792">
      <w:r w:rsidRPr="00E863A9">
        <w:t>&lt;table align="center"&gt;</w:t>
      </w:r>
    </w:p>
    <w:p w14:paraId="5B5F324A" w14:textId="77777777" w:rsidR="00996792" w:rsidRPr="00E863A9" w:rsidRDefault="00996792" w:rsidP="00996792">
      <w:r w:rsidRPr="00E863A9">
        <w:tab/>
        <w:t>&lt;tr&gt;&lt;td&gt;&lt;form action="doctor.php" align="center"&gt;</w:t>
      </w:r>
    </w:p>
    <w:p w14:paraId="6E1933D2" w14:textId="77777777" w:rsidR="00996792" w:rsidRPr="00E863A9" w:rsidRDefault="00996792" w:rsidP="00996792">
      <w:r w:rsidRPr="00E863A9">
        <w:t>&lt;input type="submit" align="center" value="      doctor       "&gt;</w:t>
      </w:r>
    </w:p>
    <w:p w14:paraId="57E5F18E" w14:textId="77777777" w:rsidR="00996792" w:rsidRPr="00E863A9" w:rsidRDefault="00996792" w:rsidP="00996792">
      <w:r w:rsidRPr="00E863A9">
        <w:t>&lt;/form&gt;&lt;/td&gt;</w:t>
      </w:r>
    </w:p>
    <w:p w14:paraId="2B70AE94" w14:textId="77777777" w:rsidR="00996792" w:rsidRPr="00E863A9" w:rsidRDefault="00996792" w:rsidP="00996792">
      <w:r w:rsidRPr="00E863A9">
        <w:t>&lt;/tr&gt;</w:t>
      </w:r>
    </w:p>
    <w:p w14:paraId="1CE61D03" w14:textId="77777777" w:rsidR="00996792" w:rsidRPr="00E863A9" w:rsidRDefault="00996792" w:rsidP="00996792">
      <w:r w:rsidRPr="00E863A9">
        <w:tab/>
      </w:r>
    </w:p>
    <w:p w14:paraId="42F3CD3D" w14:textId="77777777" w:rsidR="00996792" w:rsidRPr="00E863A9" w:rsidRDefault="00996792" w:rsidP="00996792">
      <w:r w:rsidRPr="00E863A9">
        <w:tab/>
        <w:t>&lt;tr&gt;</w:t>
      </w:r>
    </w:p>
    <w:p w14:paraId="1E156C23" w14:textId="77777777" w:rsidR="00996792" w:rsidRPr="00E863A9" w:rsidRDefault="00996792" w:rsidP="00996792">
      <w:r w:rsidRPr="00E863A9">
        <w:tab/>
        <w:t>&lt;td&gt;&lt;form action="nurse.php" align="center"&gt;</w:t>
      </w:r>
    </w:p>
    <w:p w14:paraId="36E23F6D" w14:textId="77777777" w:rsidR="00996792" w:rsidRPr="00E863A9" w:rsidRDefault="00996792" w:rsidP="00996792">
      <w:r w:rsidRPr="00E863A9">
        <w:t>&lt;input type="submit" align="center" value="       nurse       "&gt;</w:t>
      </w:r>
    </w:p>
    <w:p w14:paraId="20A801BB" w14:textId="77777777" w:rsidR="00996792" w:rsidRPr="00E863A9" w:rsidRDefault="00996792" w:rsidP="00996792">
      <w:r w:rsidRPr="00E863A9">
        <w:t>&lt;/form&gt;&lt;/td&gt;</w:t>
      </w:r>
    </w:p>
    <w:p w14:paraId="68572132" w14:textId="77777777" w:rsidR="00996792" w:rsidRPr="00E863A9" w:rsidRDefault="00996792" w:rsidP="00996792">
      <w:r w:rsidRPr="00E863A9">
        <w:t>&lt;/tr&gt;</w:t>
      </w:r>
    </w:p>
    <w:p w14:paraId="71A17931" w14:textId="77777777" w:rsidR="00996792" w:rsidRPr="00E863A9" w:rsidRDefault="00996792" w:rsidP="00996792">
      <w:r w:rsidRPr="00E863A9">
        <w:tab/>
      </w:r>
    </w:p>
    <w:p w14:paraId="5AB33A92" w14:textId="77777777" w:rsidR="00996792" w:rsidRPr="00E863A9" w:rsidRDefault="00996792" w:rsidP="00996792">
      <w:r w:rsidRPr="00E863A9">
        <w:tab/>
        <w:t>&lt;tr&gt;</w:t>
      </w:r>
    </w:p>
    <w:p w14:paraId="28DAD0ED" w14:textId="77777777" w:rsidR="00996792" w:rsidRPr="00E863A9" w:rsidRDefault="00996792" w:rsidP="00996792">
      <w:r w:rsidRPr="00E863A9">
        <w:tab/>
        <w:t>&lt;td&gt;&lt;form action="patient.php" align="center"&gt;</w:t>
      </w:r>
    </w:p>
    <w:p w14:paraId="6D8DDE6D" w14:textId="77777777" w:rsidR="00996792" w:rsidRPr="00E863A9" w:rsidRDefault="00996792" w:rsidP="00996792">
      <w:r w:rsidRPr="00E863A9">
        <w:t>&lt;input type="submit" align="center" value="      patient      "&gt;</w:t>
      </w:r>
    </w:p>
    <w:p w14:paraId="769ADCA0" w14:textId="77777777" w:rsidR="00996792" w:rsidRPr="00E863A9" w:rsidRDefault="00996792" w:rsidP="00996792">
      <w:r w:rsidRPr="00E863A9">
        <w:t>&lt;/form&gt;&lt;/td&gt;</w:t>
      </w:r>
    </w:p>
    <w:p w14:paraId="2E0EEF05" w14:textId="77777777" w:rsidR="00996792" w:rsidRPr="00E863A9" w:rsidRDefault="00996792" w:rsidP="00996792">
      <w:r w:rsidRPr="00E863A9">
        <w:t>&lt;/tr&gt;</w:t>
      </w:r>
    </w:p>
    <w:p w14:paraId="0DF46744" w14:textId="77777777" w:rsidR="00996792" w:rsidRPr="00E863A9" w:rsidRDefault="00996792" w:rsidP="00996792">
      <w:r w:rsidRPr="00E863A9">
        <w:tab/>
      </w:r>
    </w:p>
    <w:p w14:paraId="742A4403" w14:textId="77777777" w:rsidR="00996792" w:rsidRPr="00E863A9" w:rsidRDefault="00996792" w:rsidP="00996792">
      <w:r w:rsidRPr="00E863A9">
        <w:tab/>
        <w:t>&lt;tr&gt;</w:t>
      </w:r>
    </w:p>
    <w:p w14:paraId="14801CA8" w14:textId="77777777" w:rsidR="00996792" w:rsidRPr="00E863A9" w:rsidRDefault="00996792" w:rsidP="00996792">
      <w:r w:rsidRPr="00E863A9">
        <w:tab/>
        <w:t>&lt;td&gt;&lt;form action="pharmacist.php" align="center"&gt;</w:t>
      </w:r>
    </w:p>
    <w:p w14:paraId="11D80C5C" w14:textId="77777777" w:rsidR="00996792" w:rsidRPr="00E863A9" w:rsidRDefault="00996792" w:rsidP="00996792">
      <w:r w:rsidRPr="00E863A9">
        <w:lastRenderedPageBreak/>
        <w:t>&lt;input type="submit" align="center" value="  pharamacist  "&gt;</w:t>
      </w:r>
    </w:p>
    <w:p w14:paraId="285EE929" w14:textId="77777777" w:rsidR="00996792" w:rsidRPr="00E863A9" w:rsidRDefault="00996792" w:rsidP="00996792">
      <w:r w:rsidRPr="00E863A9">
        <w:t>&lt;/form&gt;&lt;/td&gt;</w:t>
      </w:r>
    </w:p>
    <w:p w14:paraId="5C238529" w14:textId="77777777" w:rsidR="00996792" w:rsidRPr="00E863A9" w:rsidRDefault="00996792" w:rsidP="00996792">
      <w:r w:rsidRPr="00E863A9">
        <w:t>&lt;/tr&gt;</w:t>
      </w:r>
    </w:p>
    <w:p w14:paraId="59B869BC" w14:textId="77777777" w:rsidR="00996792" w:rsidRPr="00E863A9" w:rsidRDefault="00996792" w:rsidP="00996792">
      <w:r w:rsidRPr="00E863A9">
        <w:tab/>
      </w:r>
    </w:p>
    <w:p w14:paraId="12BD2419" w14:textId="77777777" w:rsidR="00996792" w:rsidRPr="00E863A9" w:rsidRDefault="00996792" w:rsidP="00996792">
      <w:r w:rsidRPr="00E863A9">
        <w:tab/>
        <w:t>&lt;tr&gt;</w:t>
      </w:r>
    </w:p>
    <w:p w14:paraId="7D1E7B8A" w14:textId="77777777" w:rsidR="00996792" w:rsidRPr="00E863A9" w:rsidRDefault="00996792" w:rsidP="00996792">
      <w:r w:rsidRPr="00E863A9">
        <w:tab/>
        <w:t>&lt;td&gt;&lt;form action="laboratorist.php" align="center"&gt;</w:t>
      </w:r>
    </w:p>
    <w:p w14:paraId="157660A3" w14:textId="77777777" w:rsidR="00996792" w:rsidRPr="00E863A9" w:rsidRDefault="00996792" w:rsidP="00996792">
      <w:r w:rsidRPr="00E863A9">
        <w:t>&lt;input type="submit" align="center" value="   laboratorist   "&gt;</w:t>
      </w:r>
    </w:p>
    <w:p w14:paraId="7965F84C" w14:textId="77777777" w:rsidR="00996792" w:rsidRPr="00E863A9" w:rsidRDefault="00996792" w:rsidP="00996792">
      <w:r w:rsidRPr="00E863A9">
        <w:t>&lt;/form&gt;&lt;/td&gt;&lt;tr&gt;</w:t>
      </w:r>
    </w:p>
    <w:p w14:paraId="57F36675" w14:textId="77777777" w:rsidR="00996792" w:rsidRPr="00E863A9" w:rsidRDefault="00996792" w:rsidP="00996792">
      <w:r w:rsidRPr="00E863A9">
        <w:tab/>
        <w:t>&lt;td&gt;&lt;form action="accountant.php" align="center"&gt;</w:t>
      </w:r>
    </w:p>
    <w:p w14:paraId="2FAE713E" w14:textId="77777777" w:rsidR="00996792" w:rsidRPr="00E863A9" w:rsidRDefault="00996792" w:rsidP="00996792">
      <w:r w:rsidRPr="00E863A9">
        <w:t>&lt;input type="submit" align="center" value="   accountant   "&gt;</w:t>
      </w:r>
    </w:p>
    <w:p w14:paraId="523B3017" w14:textId="77777777" w:rsidR="00996792" w:rsidRPr="00E863A9" w:rsidRDefault="00996792" w:rsidP="00996792">
      <w:r w:rsidRPr="00E863A9">
        <w:t>&lt;/form&gt;&lt;/td&gt;</w:t>
      </w:r>
    </w:p>
    <w:p w14:paraId="43B0B0A8" w14:textId="77777777" w:rsidR="00996792" w:rsidRPr="00E863A9" w:rsidRDefault="00996792" w:rsidP="00996792">
      <w:r w:rsidRPr="00E863A9">
        <w:t>&lt;/tr&gt;</w:t>
      </w:r>
    </w:p>
    <w:p w14:paraId="6C75EFC0" w14:textId="77777777" w:rsidR="00996792" w:rsidRPr="00E863A9" w:rsidRDefault="00996792" w:rsidP="00996792">
      <w:r w:rsidRPr="00E863A9">
        <w:t>&lt;/table&gt;</w:t>
      </w:r>
    </w:p>
    <w:p w14:paraId="037B86F9" w14:textId="77777777" w:rsidR="00996792" w:rsidRPr="00E863A9" w:rsidRDefault="00996792" w:rsidP="00996792">
      <w:r w:rsidRPr="00E863A9">
        <w:t>&lt;/td&gt;</w:t>
      </w:r>
    </w:p>
    <w:p w14:paraId="34F5B96D" w14:textId="77777777" w:rsidR="00996792" w:rsidRPr="00E863A9" w:rsidRDefault="00996792" w:rsidP="00996792">
      <w:r w:rsidRPr="00E863A9">
        <w:t>&lt;td style="background-color:#eeeeee;height:200px;width:400px;height:400px;"&gt;&lt;h3 align="center"&gt;Advanced, powerfull, flexible complete management software for hospital, clinic and medical institutes. Integrates and facilitates all user area of a hospital: &lt;/h3&gt;&lt;h4&gt;align="center"&gt;Administrator&lt;/h4&gt;</w:t>
      </w:r>
    </w:p>
    <w:p w14:paraId="51D76290" w14:textId="77777777" w:rsidR="00996792" w:rsidRPr="00E863A9" w:rsidRDefault="00996792" w:rsidP="00996792">
      <w:r w:rsidRPr="00E863A9">
        <w:t>&lt;h4 align="center"&gt;Doctor&lt;/h4&gt;</w:t>
      </w:r>
    </w:p>
    <w:p w14:paraId="4EED1198" w14:textId="77777777" w:rsidR="00996792" w:rsidRPr="00E863A9" w:rsidRDefault="00996792" w:rsidP="00996792">
      <w:r w:rsidRPr="00E863A9">
        <w:t>&lt;h4 align="center"&gt;Patient&lt;/h4&gt;</w:t>
      </w:r>
    </w:p>
    <w:p w14:paraId="77C8C18B" w14:textId="77777777" w:rsidR="00996792" w:rsidRPr="00E863A9" w:rsidRDefault="00996792" w:rsidP="00996792">
      <w:r w:rsidRPr="00E863A9">
        <w:t>&lt;h4 align="center"&gt;Nurse&lt;/h4&gt;</w:t>
      </w:r>
    </w:p>
    <w:p w14:paraId="6BB5DCB7" w14:textId="77777777" w:rsidR="00996792" w:rsidRPr="00E863A9" w:rsidRDefault="00996792" w:rsidP="00996792">
      <w:r w:rsidRPr="00E863A9">
        <w:t>&lt;h4 align="center"&gt;Pharmacist&lt;/h4&gt;</w:t>
      </w:r>
    </w:p>
    <w:p w14:paraId="3AE155FC" w14:textId="77777777" w:rsidR="00996792" w:rsidRPr="00E863A9" w:rsidRDefault="00996792" w:rsidP="00996792">
      <w:r w:rsidRPr="00E863A9">
        <w:t>&lt;h4 align="center"&gt;Laboratorist&lt;/h4&gt;</w:t>
      </w:r>
    </w:p>
    <w:p w14:paraId="71AC87F9" w14:textId="77777777" w:rsidR="00996792" w:rsidRPr="00E863A9" w:rsidRDefault="00996792" w:rsidP="00996792">
      <w:r w:rsidRPr="00E863A9">
        <w:t>&lt;h4 align="center"&gt;Accountant&lt;/h4&gt;</w:t>
      </w:r>
    </w:p>
    <w:p w14:paraId="02E95D16" w14:textId="77777777" w:rsidR="00996792" w:rsidRPr="00E863A9" w:rsidRDefault="00996792" w:rsidP="00996792">
      <w:r w:rsidRPr="00E863A9">
        <w:t>&lt;/td&gt;</w:t>
      </w:r>
    </w:p>
    <w:p w14:paraId="4DA4D1C2" w14:textId="77777777" w:rsidR="00996792" w:rsidRPr="00E863A9" w:rsidRDefault="00996792" w:rsidP="00996792">
      <w:r w:rsidRPr="00E863A9">
        <w:t>&lt;/tr&gt;</w:t>
      </w:r>
    </w:p>
    <w:p w14:paraId="470FE53B" w14:textId="77777777" w:rsidR="00996792" w:rsidRPr="00E863A9" w:rsidRDefault="00996792" w:rsidP="00996792">
      <w:r w:rsidRPr="00E863A9">
        <w:t>&lt;tr&gt;</w:t>
      </w:r>
    </w:p>
    <w:p w14:paraId="47D9EC8A" w14:textId="77777777" w:rsidR="00996792" w:rsidRPr="00E863A9" w:rsidRDefault="00996792" w:rsidP="00996792">
      <w:r w:rsidRPr="00E863A9">
        <w:t>&lt;td colspan="2" style="background-color:#9ACD32;text-align:center;"&gt;</w:t>
      </w:r>
    </w:p>
    <w:p w14:paraId="0E543763" w14:textId="77777777" w:rsidR="00996792" w:rsidRPr="00E863A9" w:rsidRDefault="00996792" w:rsidP="00996792">
      <w:r w:rsidRPr="00E863A9">
        <w:t>&lt;table align="right"&gt;</w:t>
      </w:r>
    </w:p>
    <w:p w14:paraId="4FDD8EDB" w14:textId="77777777" w:rsidR="00996792" w:rsidRPr="00E863A9" w:rsidRDefault="00996792" w:rsidP="00996792">
      <w:r w:rsidRPr="00E863A9">
        <w:t>&lt;th&gt;</w:t>
      </w:r>
    </w:p>
    <w:p w14:paraId="01BE42C0" w14:textId="77777777" w:rsidR="00996792" w:rsidRPr="00E863A9" w:rsidRDefault="00996792" w:rsidP="00996792">
      <w:r w:rsidRPr="00E863A9">
        <w:t>&lt;tr&gt;</w:t>
      </w:r>
    </w:p>
    <w:p w14:paraId="7B137565" w14:textId="77777777" w:rsidR="00996792" w:rsidRPr="00E863A9" w:rsidRDefault="00996792" w:rsidP="00996792">
      <w:r w:rsidRPr="00E863A9">
        <w:t>&lt;form action="appointment.php" align="center"&gt;</w:t>
      </w:r>
    </w:p>
    <w:p w14:paraId="348BA5FF" w14:textId="77777777" w:rsidR="00996792" w:rsidRPr="00E863A9" w:rsidRDefault="00996792" w:rsidP="00996792">
      <w:r w:rsidRPr="00E863A9">
        <w:t>&lt;input type="submit" align="center" value="    appointment     "&gt;</w:t>
      </w:r>
    </w:p>
    <w:p w14:paraId="6C6BED3E" w14:textId="77777777" w:rsidR="00996792" w:rsidRPr="00E863A9" w:rsidRDefault="00996792" w:rsidP="00996792">
      <w:r w:rsidRPr="00E863A9">
        <w:t>&lt;/form&gt;</w:t>
      </w:r>
    </w:p>
    <w:p w14:paraId="037959EA" w14:textId="77777777" w:rsidR="00996792" w:rsidRPr="00E863A9" w:rsidRDefault="00996792" w:rsidP="00996792">
      <w:r w:rsidRPr="00E863A9">
        <w:t>&lt;/tr&gt;</w:t>
      </w:r>
    </w:p>
    <w:p w14:paraId="617B192F" w14:textId="77777777" w:rsidR="00996792" w:rsidRPr="00E863A9" w:rsidRDefault="00996792" w:rsidP="00996792">
      <w:r w:rsidRPr="00E863A9">
        <w:t>&lt;tr&gt;</w:t>
      </w:r>
    </w:p>
    <w:p w14:paraId="4A81FC3C" w14:textId="77777777" w:rsidR="00996792" w:rsidRPr="00E863A9" w:rsidRDefault="00996792" w:rsidP="00996792">
      <w:r w:rsidRPr="00E863A9">
        <w:t>&lt;form action="payment.php" align="center"&gt;</w:t>
      </w:r>
    </w:p>
    <w:p w14:paraId="77B673AB" w14:textId="77777777" w:rsidR="00996792" w:rsidRPr="00E863A9" w:rsidRDefault="00996792" w:rsidP="00996792">
      <w:r w:rsidRPr="00E863A9">
        <w:t>&lt;input type="submit" align="center" value="    payment   "&gt;</w:t>
      </w:r>
    </w:p>
    <w:p w14:paraId="2D805A36" w14:textId="77777777" w:rsidR="00996792" w:rsidRPr="00E863A9" w:rsidRDefault="00996792" w:rsidP="00996792">
      <w:r w:rsidRPr="00E863A9">
        <w:t>&lt;/form&gt;</w:t>
      </w:r>
    </w:p>
    <w:p w14:paraId="3011A375" w14:textId="77777777" w:rsidR="00996792" w:rsidRPr="00E863A9" w:rsidRDefault="00996792" w:rsidP="00996792">
      <w:r w:rsidRPr="00E863A9">
        <w:t>&lt;/tr&gt;</w:t>
      </w:r>
    </w:p>
    <w:p w14:paraId="2FB8912D" w14:textId="77777777" w:rsidR="00996792" w:rsidRPr="00E863A9" w:rsidRDefault="00996792" w:rsidP="00996792">
      <w:r w:rsidRPr="00E863A9">
        <w:t>&lt;tr&gt;</w:t>
      </w:r>
    </w:p>
    <w:p w14:paraId="56A644BC" w14:textId="77777777" w:rsidR="00996792" w:rsidRPr="00E863A9" w:rsidRDefault="00996792" w:rsidP="00996792">
      <w:r w:rsidRPr="00E863A9">
        <w:t>&lt;form action="bloodbank.php" align="center"&gt;</w:t>
      </w:r>
    </w:p>
    <w:p w14:paraId="43A7D4E3" w14:textId="77777777" w:rsidR="00996792" w:rsidRPr="00E863A9" w:rsidRDefault="00996792" w:rsidP="00996792">
      <w:r w:rsidRPr="00E863A9">
        <w:t>&lt;input type="submit" align="center" value="   bloodbank   "&gt;</w:t>
      </w:r>
    </w:p>
    <w:p w14:paraId="189ED438" w14:textId="77777777" w:rsidR="00996792" w:rsidRPr="00E863A9" w:rsidRDefault="00996792" w:rsidP="00996792">
      <w:r w:rsidRPr="00E863A9">
        <w:lastRenderedPageBreak/>
        <w:t>&lt;/form&gt;</w:t>
      </w:r>
    </w:p>
    <w:p w14:paraId="20403453" w14:textId="77777777" w:rsidR="00996792" w:rsidRPr="00E863A9" w:rsidRDefault="00996792" w:rsidP="00996792">
      <w:r w:rsidRPr="00E863A9">
        <w:t>&lt;/tr&gt;</w:t>
      </w:r>
    </w:p>
    <w:p w14:paraId="5A240EAC" w14:textId="77777777" w:rsidR="00996792" w:rsidRPr="00E863A9" w:rsidRDefault="00996792" w:rsidP="00996792">
      <w:r w:rsidRPr="00E863A9">
        <w:t>&lt;tr&gt;</w:t>
      </w:r>
    </w:p>
    <w:p w14:paraId="3453B101" w14:textId="77777777" w:rsidR="00996792" w:rsidRPr="00E863A9" w:rsidRDefault="00996792" w:rsidP="00996792">
      <w:r w:rsidRPr="00E863A9">
        <w:t>&lt;form action="medicine.php" align="center"&gt;</w:t>
      </w:r>
    </w:p>
    <w:p w14:paraId="09BA4903" w14:textId="77777777" w:rsidR="00996792" w:rsidRPr="00E863A9" w:rsidRDefault="00996792" w:rsidP="00996792">
      <w:r w:rsidRPr="00E863A9">
        <w:t>&lt;input type="submit" align="center" value="  medicine  "&gt;</w:t>
      </w:r>
    </w:p>
    <w:p w14:paraId="4A8F9CCE" w14:textId="77777777" w:rsidR="00996792" w:rsidRPr="00E863A9" w:rsidRDefault="00996792" w:rsidP="00996792">
      <w:r w:rsidRPr="00E863A9">
        <w:t>&lt;/form&gt;</w:t>
      </w:r>
    </w:p>
    <w:p w14:paraId="027F64D4" w14:textId="77777777" w:rsidR="00996792" w:rsidRPr="00E863A9" w:rsidRDefault="00996792" w:rsidP="00996792">
      <w:r w:rsidRPr="00E863A9">
        <w:t>&lt;/tr&gt;</w:t>
      </w:r>
    </w:p>
    <w:p w14:paraId="6C4BD242" w14:textId="77777777" w:rsidR="00996792" w:rsidRPr="00E863A9" w:rsidRDefault="00996792" w:rsidP="00996792">
      <w:r w:rsidRPr="00E863A9">
        <w:t>&lt;tr&gt;</w:t>
      </w:r>
    </w:p>
    <w:p w14:paraId="33CE257E" w14:textId="77777777" w:rsidR="00996792" w:rsidRPr="00E863A9" w:rsidRDefault="00996792" w:rsidP="00996792">
      <w:r w:rsidRPr="00E863A9">
        <w:t>&lt;form action="operations.php" align="center"&gt;</w:t>
      </w:r>
    </w:p>
    <w:p w14:paraId="06811264" w14:textId="77777777" w:rsidR="00996792" w:rsidRPr="00E863A9" w:rsidRDefault="00996792" w:rsidP="00996792">
      <w:r w:rsidRPr="00E863A9">
        <w:t>&lt;input type="submit" align="center" value="  operations  "&gt;</w:t>
      </w:r>
    </w:p>
    <w:p w14:paraId="20AB41F9" w14:textId="77777777" w:rsidR="00996792" w:rsidRPr="00E863A9" w:rsidRDefault="00996792" w:rsidP="00996792">
      <w:r w:rsidRPr="00E863A9">
        <w:t>&lt;/form&gt;</w:t>
      </w:r>
    </w:p>
    <w:p w14:paraId="650EB769" w14:textId="77777777" w:rsidR="00996792" w:rsidRPr="00E863A9" w:rsidRDefault="00996792" w:rsidP="00996792">
      <w:r w:rsidRPr="00E863A9">
        <w:t>&lt;/tr&gt;</w:t>
      </w:r>
    </w:p>
    <w:p w14:paraId="009F1BB4" w14:textId="77777777" w:rsidR="00996792" w:rsidRPr="00E863A9" w:rsidRDefault="00996792" w:rsidP="00996792">
      <w:r w:rsidRPr="00E863A9">
        <w:t>&lt;tr&gt;</w:t>
      </w:r>
    </w:p>
    <w:p w14:paraId="72F672B9" w14:textId="77777777" w:rsidR="00996792" w:rsidRPr="00E863A9" w:rsidRDefault="00996792" w:rsidP="00996792">
      <w:r w:rsidRPr="00E863A9">
        <w:tab/>
        <w:t>&lt;form action="birthreport.php" align="center"&gt;</w:t>
      </w:r>
    </w:p>
    <w:p w14:paraId="739C1519" w14:textId="77777777" w:rsidR="00996792" w:rsidRPr="00E863A9" w:rsidRDefault="00996792" w:rsidP="00996792">
      <w:r w:rsidRPr="00E863A9">
        <w:t>&lt;input type="submit" align="center" value="  birthreport  "&gt;</w:t>
      </w:r>
    </w:p>
    <w:p w14:paraId="45E2490E" w14:textId="77777777" w:rsidR="00996792" w:rsidRPr="00E863A9" w:rsidRDefault="00996792" w:rsidP="00996792">
      <w:r w:rsidRPr="00E863A9">
        <w:t>&lt;/form&gt;</w:t>
      </w:r>
    </w:p>
    <w:p w14:paraId="15198A5C" w14:textId="77777777" w:rsidR="00996792" w:rsidRPr="00E863A9" w:rsidRDefault="00996792" w:rsidP="00996792">
      <w:r w:rsidRPr="00E863A9">
        <w:t>&lt;/tr&gt;</w:t>
      </w:r>
    </w:p>
    <w:p w14:paraId="0FDDB0F5" w14:textId="77777777" w:rsidR="00996792" w:rsidRPr="00E863A9" w:rsidRDefault="00996792" w:rsidP="00996792">
      <w:r w:rsidRPr="00E863A9">
        <w:tab/>
        <w:t>&lt;tr&gt;</w:t>
      </w:r>
    </w:p>
    <w:p w14:paraId="46DA700F" w14:textId="77777777" w:rsidR="00996792" w:rsidRPr="00E863A9" w:rsidRDefault="00996792" w:rsidP="00996792">
      <w:r w:rsidRPr="00E863A9">
        <w:tab/>
        <w:t>&lt;form action="deathreport.php" align="center"&gt;</w:t>
      </w:r>
    </w:p>
    <w:p w14:paraId="4509CD1C" w14:textId="77777777" w:rsidR="00996792" w:rsidRPr="00E863A9" w:rsidRDefault="00996792" w:rsidP="00996792">
      <w:r w:rsidRPr="00E863A9">
        <w:t>&lt;input type="submit" align="center" value="  deathreport  "&gt;</w:t>
      </w:r>
    </w:p>
    <w:p w14:paraId="240E86F6" w14:textId="77777777" w:rsidR="00996792" w:rsidRPr="00E863A9" w:rsidRDefault="00996792" w:rsidP="00996792">
      <w:r w:rsidRPr="00E863A9">
        <w:t>&lt;/form&gt;</w:t>
      </w:r>
    </w:p>
    <w:p w14:paraId="5C5C5266" w14:textId="77777777" w:rsidR="00996792" w:rsidRPr="00E863A9" w:rsidRDefault="00996792" w:rsidP="00996792">
      <w:r w:rsidRPr="00E863A9">
        <w:t>&lt;/tr&gt;</w:t>
      </w:r>
    </w:p>
    <w:p w14:paraId="5CD1F463" w14:textId="77777777" w:rsidR="00996792" w:rsidRPr="00E863A9" w:rsidRDefault="00996792" w:rsidP="00996792">
      <w:r w:rsidRPr="00E863A9">
        <w:t>&lt;tr&gt;</w:t>
      </w:r>
    </w:p>
    <w:p w14:paraId="7D9951ED" w14:textId="77777777" w:rsidR="00996792" w:rsidRPr="00E863A9" w:rsidRDefault="00996792" w:rsidP="00996792">
      <w:r w:rsidRPr="00E863A9">
        <w:t>&lt;form action="bedallotment.php" align="center"&gt;</w:t>
      </w:r>
    </w:p>
    <w:p w14:paraId="7DE8FABD" w14:textId="77777777" w:rsidR="00996792" w:rsidRPr="00E863A9" w:rsidRDefault="00996792" w:rsidP="00996792">
      <w:r w:rsidRPr="00E863A9">
        <w:t>&lt;input type="submit" align="center" value="  bedallotment  "&gt;</w:t>
      </w:r>
    </w:p>
    <w:p w14:paraId="6DE8186C" w14:textId="77777777" w:rsidR="00996792" w:rsidRPr="00E863A9" w:rsidRDefault="00996792" w:rsidP="00996792">
      <w:r w:rsidRPr="00E863A9">
        <w:t>&lt;/form&gt;</w:t>
      </w:r>
    </w:p>
    <w:p w14:paraId="7BFDD97F" w14:textId="77777777" w:rsidR="00996792" w:rsidRPr="00E863A9" w:rsidRDefault="00996792" w:rsidP="00996792">
      <w:r w:rsidRPr="00E863A9">
        <w:t>&lt;/tr&gt;</w:t>
      </w:r>
    </w:p>
    <w:p w14:paraId="548DDD7D" w14:textId="77777777" w:rsidR="00996792" w:rsidRPr="00E863A9" w:rsidRDefault="00996792" w:rsidP="00996792">
      <w:r w:rsidRPr="00E863A9">
        <w:t>&lt;/th&gt;</w:t>
      </w:r>
      <w:r w:rsidRPr="00E863A9">
        <w:tab/>
      </w:r>
    </w:p>
    <w:p w14:paraId="6176E418" w14:textId="77777777" w:rsidR="00996792" w:rsidRPr="00E863A9" w:rsidRDefault="00996792" w:rsidP="00996792">
      <w:r w:rsidRPr="00E863A9">
        <w:t>&lt;/table&gt;</w:t>
      </w:r>
    </w:p>
    <w:p w14:paraId="291944D6" w14:textId="77777777" w:rsidR="00996792" w:rsidRPr="00E863A9" w:rsidRDefault="00996792" w:rsidP="00996792">
      <w:r w:rsidRPr="00E863A9">
        <w:t>&lt;/td&gt;</w:t>
      </w:r>
    </w:p>
    <w:p w14:paraId="49729098" w14:textId="77777777" w:rsidR="00996792" w:rsidRPr="00E863A9" w:rsidRDefault="00996792" w:rsidP="00996792">
      <w:r w:rsidRPr="00E863A9">
        <w:t>&lt;/tr&gt;&lt;/table&gt;&lt;/body&gt;&lt;/html&gt;</w:t>
      </w:r>
      <w:r w:rsidRPr="00E863A9">
        <w:tab/>
      </w:r>
    </w:p>
    <w:p w14:paraId="4B2202AA" w14:textId="77777777" w:rsidR="00996792" w:rsidRPr="00E863A9" w:rsidRDefault="00996792" w:rsidP="00996792"/>
    <w:p w14:paraId="72CD1FBA" w14:textId="77777777" w:rsidR="00996792" w:rsidRPr="00E863A9" w:rsidRDefault="00996792" w:rsidP="00996792">
      <w:pPr>
        <w:rPr>
          <w:b/>
        </w:rPr>
      </w:pPr>
      <w:r w:rsidRPr="00E863A9">
        <w:rPr>
          <w:b/>
        </w:rPr>
        <w:t>Doctor.PHP</w:t>
      </w:r>
    </w:p>
    <w:p w14:paraId="424718F5" w14:textId="77777777" w:rsidR="00996792" w:rsidRPr="00E863A9" w:rsidRDefault="00996792" w:rsidP="00996792">
      <w:r w:rsidRPr="00E863A9">
        <w:t>&lt;!DOCTYPE html&gt;</w:t>
      </w:r>
    </w:p>
    <w:p w14:paraId="3C95488B" w14:textId="77777777" w:rsidR="00996792" w:rsidRPr="00E863A9" w:rsidRDefault="00996792" w:rsidP="00996792">
      <w:r w:rsidRPr="00E863A9">
        <w:t>&lt;html&gt;</w:t>
      </w:r>
    </w:p>
    <w:p w14:paraId="460CD8A8" w14:textId="77777777" w:rsidR="00996792" w:rsidRPr="00E863A9" w:rsidRDefault="00996792" w:rsidP="00996792">
      <w:r w:rsidRPr="00E863A9">
        <w:t>&lt;body&gt;</w:t>
      </w:r>
    </w:p>
    <w:p w14:paraId="75E08EE7" w14:textId="77777777" w:rsidR="00996792" w:rsidRPr="00E863A9" w:rsidRDefault="00996792" w:rsidP="00996792">
      <w:r w:rsidRPr="00E863A9">
        <w:t>&lt;table width="1350" height="640" border="1" &gt;</w:t>
      </w:r>
    </w:p>
    <w:p w14:paraId="42D72702" w14:textId="77777777" w:rsidR="00996792" w:rsidRPr="00E863A9" w:rsidRDefault="00996792" w:rsidP="00996792">
      <w:r w:rsidRPr="00E863A9">
        <w:t>&lt;tr&gt;</w:t>
      </w:r>
    </w:p>
    <w:p w14:paraId="53005191" w14:textId="77777777" w:rsidR="00996792" w:rsidRPr="00E863A9" w:rsidRDefault="00996792" w:rsidP="00996792">
      <w:r w:rsidRPr="00E863A9">
        <w:t>&lt;td colspan="2" style="background-color:#FFF5EE;"&gt;</w:t>
      </w:r>
    </w:p>
    <w:p w14:paraId="4E45F959" w14:textId="77777777" w:rsidR="00996792" w:rsidRPr="00E863A9" w:rsidRDefault="00996792" w:rsidP="00996792">
      <w:r w:rsidRPr="00E863A9">
        <w:t>&lt;h1&gt;HOSPITAL MANAGEMENT SYSTEM&lt;/h1&gt;</w:t>
      </w:r>
    </w:p>
    <w:p w14:paraId="6D7BA4B8" w14:textId="77777777" w:rsidR="00996792" w:rsidRPr="00E863A9" w:rsidRDefault="00996792" w:rsidP="00996792">
      <w:r w:rsidRPr="00E863A9">
        <w:t>&lt;h3 align="center"&gt;ADMIN PANEL&lt;/h3&gt;</w:t>
      </w:r>
    </w:p>
    <w:p w14:paraId="3B6B1B6F" w14:textId="77777777" w:rsidR="00996792" w:rsidRPr="00E863A9" w:rsidRDefault="00996792" w:rsidP="00996792">
      <w:r w:rsidRPr="00E863A9">
        <w:t>&lt;/td&gt;</w:t>
      </w:r>
    </w:p>
    <w:p w14:paraId="17083D14" w14:textId="77777777" w:rsidR="00996792" w:rsidRPr="00E863A9" w:rsidRDefault="00996792" w:rsidP="00996792">
      <w:r w:rsidRPr="00E863A9">
        <w:lastRenderedPageBreak/>
        <w:t>&lt;/tr&gt;</w:t>
      </w:r>
    </w:p>
    <w:p w14:paraId="321BF43E" w14:textId="77777777" w:rsidR="00996792" w:rsidRPr="00E863A9" w:rsidRDefault="00996792" w:rsidP="00996792">
      <w:r w:rsidRPr="00E863A9">
        <w:t>&lt;tr&gt;</w:t>
      </w:r>
    </w:p>
    <w:p w14:paraId="7575CF67" w14:textId="77777777" w:rsidR="00996792" w:rsidRPr="00E863A9" w:rsidRDefault="00996792" w:rsidP="00996792">
      <w:r w:rsidRPr="00E863A9">
        <w:t>&lt;td style="background-color:#00FFFF;width:50px;height:400px;"&gt;</w:t>
      </w:r>
    </w:p>
    <w:p w14:paraId="43A29D4D" w14:textId="77777777" w:rsidR="00996792" w:rsidRPr="00E863A9" w:rsidRDefault="00996792" w:rsidP="00996792">
      <w:r w:rsidRPr="00E863A9">
        <w:t>&lt;table align="center"&gt;</w:t>
      </w:r>
    </w:p>
    <w:p w14:paraId="5079689D" w14:textId="77777777" w:rsidR="00996792" w:rsidRPr="00E863A9" w:rsidRDefault="00996792" w:rsidP="00996792">
      <w:r w:rsidRPr="00E863A9">
        <w:t>&lt;tr&gt;</w:t>
      </w:r>
    </w:p>
    <w:p w14:paraId="5CAF407A" w14:textId="77777777" w:rsidR="00996792" w:rsidRPr="00E863A9" w:rsidRDefault="00996792" w:rsidP="00996792">
      <w:r w:rsidRPr="00E863A9">
        <w:t>&lt;td&gt;&lt;form action="nurse.php" align="center"&gt;</w:t>
      </w:r>
    </w:p>
    <w:p w14:paraId="4A49624F" w14:textId="77777777" w:rsidR="00996792" w:rsidRPr="00E863A9" w:rsidRDefault="00996792" w:rsidP="00996792">
      <w:r w:rsidRPr="00E863A9">
        <w:t>&lt;input type="submit" align="center" value="       nurse       "&gt;</w:t>
      </w:r>
    </w:p>
    <w:p w14:paraId="7C4D504E" w14:textId="77777777" w:rsidR="00996792" w:rsidRPr="00E863A9" w:rsidRDefault="00996792" w:rsidP="00996792">
      <w:r w:rsidRPr="00E863A9">
        <w:t>&lt;/form&gt;&lt;/td&gt;</w:t>
      </w:r>
    </w:p>
    <w:p w14:paraId="3D0EB7D9" w14:textId="77777777" w:rsidR="00996792" w:rsidRPr="00E863A9" w:rsidRDefault="00996792" w:rsidP="00996792">
      <w:r w:rsidRPr="00E863A9">
        <w:t>&lt;/tr&gt;</w:t>
      </w:r>
    </w:p>
    <w:p w14:paraId="78AFCEE1" w14:textId="77777777" w:rsidR="00996792" w:rsidRPr="00E863A9" w:rsidRDefault="00996792" w:rsidP="00996792">
      <w:r w:rsidRPr="00E863A9">
        <w:t>&lt;tr&gt;</w:t>
      </w:r>
    </w:p>
    <w:p w14:paraId="0BA07FC8" w14:textId="77777777" w:rsidR="00996792" w:rsidRPr="00E863A9" w:rsidRDefault="00996792" w:rsidP="00996792">
      <w:r w:rsidRPr="00E863A9">
        <w:tab/>
        <w:t>&lt;td&gt;&lt;form action="patient.php" align="center"&gt;</w:t>
      </w:r>
    </w:p>
    <w:p w14:paraId="2752E0D1" w14:textId="77777777" w:rsidR="00996792" w:rsidRPr="00E863A9" w:rsidRDefault="00996792" w:rsidP="00996792">
      <w:r w:rsidRPr="00E863A9">
        <w:t>&lt;input type="submit" align="center" value="      patient      "&gt;</w:t>
      </w:r>
    </w:p>
    <w:p w14:paraId="31877E81" w14:textId="77777777" w:rsidR="00996792" w:rsidRPr="00E863A9" w:rsidRDefault="00996792" w:rsidP="00996792">
      <w:r w:rsidRPr="00E863A9">
        <w:t>&lt;/form&gt;&lt;/td&gt;</w:t>
      </w:r>
    </w:p>
    <w:p w14:paraId="360CE6C4" w14:textId="77777777" w:rsidR="00996792" w:rsidRPr="00E863A9" w:rsidRDefault="00996792" w:rsidP="00996792">
      <w:r w:rsidRPr="00E863A9">
        <w:t>&lt;/tr&gt;</w:t>
      </w:r>
    </w:p>
    <w:p w14:paraId="27FDC71E" w14:textId="77777777" w:rsidR="00996792" w:rsidRPr="00E863A9" w:rsidRDefault="00996792" w:rsidP="00996792">
      <w:r w:rsidRPr="00E863A9">
        <w:t>&lt;tr&gt;</w:t>
      </w:r>
    </w:p>
    <w:p w14:paraId="4DCCA28A" w14:textId="77777777" w:rsidR="00996792" w:rsidRPr="00E863A9" w:rsidRDefault="00996792" w:rsidP="00996792">
      <w:r w:rsidRPr="00E863A9">
        <w:t>&lt;td&gt;&lt;form action="pharmacist.php" align="center"&gt;</w:t>
      </w:r>
    </w:p>
    <w:p w14:paraId="3E845D67" w14:textId="77777777" w:rsidR="00996792" w:rsidRPr="00E863A9" w:rsidRDefault="00996792" w:rsidP="00996792">
      <w:r w:rsidRPr="00E863A9">
        <w:t>&lt;input type="submit" align="center" value="  pharamacist  "&gt;</w:t>
      </w:r>
    </w:p>
    <w:p w14:paraId="77000704" w14:textId="77777777" w:rsidR="00996792" w:rsidRPr="00E863A9" w:rsidRDefault="00996792" w:rsidP="00996792">
      <w:r w:rsidRPr="00E863A9">
        <w:t>&lt;/form&gt;&lt;/td&gt;</w:t>
      </w:r>
    </w:p>
    <w:p w14:paraId="571A130C" w14:textId="77777777" w:rsidR="00996792" w:rsidRPr="00E863A9" w:rsidRDefault="00996792" w:rsidP="00996792">
      <w:r w:rsidRPr="00E863A9">
        <w:t>&lt;/tr&gt;</w:t>
      </w:r>
    </w:p>
    <w:p w14:paraId="1E599119" w14:textId="77777777" w:rsidR="00996792" w:rsidRPr="00E863A9" w:rsidRDefault="00996792" w:rsidP="00996792">
      <w:r w:rsidRPr="00E863A9">
        <w:t>&lt;tr&gt;</w:t>
      </w:r>
    </w:p>
    <w:p w14:paraId="6D202879" w14:textId="77777777" w:rsidR="00996792" w:rsidRPr="00E863A9" w:rsidRDefault="00996792" w:rsidP="00996792">
      <w:r w:rsidRPr="00E863A9">
        <w:tab/>
        <w:t>&lt;td&gt;&lt;form action="laboratorist.php" align="center"&gt;</w:t>
      </w:r>
    </w:p>
    <w:p w14:paraId="05BD933C" w14:textId="77777777" w:rsidR="00996792" w:rsidRPr="00E863A9" w:rsidRDefault="00996792" w:rsidP="00996792">
      <w:r w:rsidRPr="00E863A9">
        <w:t>&lt;input type="submit" align="center" value="  laboratorist    "&gt;</w:t>
      </w:r>
    </w:p>
    <w:p w14:paraId="54C62037" w14:textId="77777777" w:rsidR="00996792" w:rsidRPr="00E863A9" w:rsidRDefault="00996792" w:rsidP="00996792">
      <w:r w:rsidRPr="00E863A9">
        <w:t>&lt;/form&gt;&lt;/td&gt;</w:t>
      </w:r>
    </w:p>
    <w:p w14:paraId="4FCEB964" w14:textId="77777777" w:rsidR="00996792" w:rsidRPr="00E863A9" w:rsidRDefault="00996792" w:rsidP="00996792">
      <w:r w:rsidRPr="00E863A9">
        <w:tab/>
        <w:t>&lt;tr&gt;</w:t>
      </w:r>
    </w:p>
    <w:p w14:paraId="48AB223F" w14:textId="77777777" w:rsidR="00996792" w:rsidRPr="00E863A9" w:rsidRDefault="00996792" w:rsidP="00996792">
      <w:r w:rsidRPr="00E863A9">
        <w:tab/>
        <w:t>&lt;td&gt;&lt;form action="accountant.php" align="center"&gt;</w:t>
      </w:r>
    </w:p>
    <w:p w14:paraId="684D9A75" w14:textId="77777777" w:rsidR="00996792" w:rsidRPr="00E863A9" w:rsidRDefault="00996792" w:rsidP="00996792">
      <w:r w:rsidRPr="00E863A9">
        <w:t>&lt;input type="submit" align="center" value="  accountant    "&gt;</w:t>
      </w:r>
    </w:p>
    <w:p w14:paraId="042B76F7" w14:textId="77777777" w:rsidR="00996792" w:rsidRPr="00E863A9" w:rsidRDefault="00996792" w:rsidP="00996792">
      <w:r w:rsidRPr="00E863A9">
        <w:t>&lt;/form&gt;&lt;/td&gt;</w:t>
      </w:r>
    </w:p>
    <w:p w14:paraId="127F89E5" w14:textId="77777777" w:rsidR="00996792" w:rsidRPr="00E863A9" w:rsidRDefault="00996792" w:rsidP="00996792">
      <w:r w:rsidRPr="00E863A9">
        <w:t>&lt;/tr&gt;</w:t>
      </w:r>
    </w:p>
    <w:p w14:paraId="41D9D774" w14:textId="77777777" w:rsidR="00996792" w:rsidRPr="00E863A9" w:rsidRDefault="00996792" w:rsidP="00996792">
      <w:r w:rsidRPr="00E863A9">
        <w:t>&lt;/table&gt;</w:t>
      </w:r>
    </w:p>
    <w:p w14:paraId="5D2B5EFF" w14:textId="77777777" w:rsidR="00996792" w:rsidRPr="00E863A9" w:rsidRDefault="00996792" w:rsidP="00996792">
      <w:r w:rsidRPr="00E863A9">
        <w:t>&lt;/td&gt;</w:t>
      </w:r>
    </w:p>
    <w:p w14:paraId="63E83F04" w14:textId="77777777" w:rsidR="00996792" w:rsidRPr="00E863A9" w:rsidRDefault="00996792" w:rsidP="00996792">
      <w:r w:rsidRPr="00E863A9">
        <w:t>&lt;td style="background-color:#eeeeee;height:200px;width:400px;height:400px;"&gt;</w:t>
      </w:r>
    </w:p>
    <w:p w14:paraId="5FC6693F" w14:textId="77777777" w:rsidR="00996792" w:rsidRPr="00E863A9" w:rsidRDefault="00996792" w:rsidP="00996792">
      <w:r w:rsidRPr="00E863A9">
        <w:t>&lt;?php</w:t>
      </w:r>
    </w:p>
    <w:p w14:paraId="59C08C32" w14:textId="77777777" w:rsidR="00996792" w:rsidRPr="00E863A9" w:rsidRDefault="00996792" w:rsidP="00996792">
      <w:r w:rsidRPr="00E863A9">
        <w:t xml:space="preserve">      $host='localhost';</w:t>
      </w:r>
    </w:p>
    <w:p w14:paraId="4ACF5319" w14:textId="77777777" w:rsidR="00996792" w:rsidRPr="00E863A9" w:rsidRDefault="00996792" w:rsidP="00996792">
      <w:r w:rsidRPr="00E863A9">
        <w:t xml:space="preserve">      $username='root';</w:t>
      </w:r>
    </w:p>
    <w:p w14:paraId="0EB3C65E" w14:textId="77777777" w:rsidR="00996792" w:rsidRPr="00E863A9" w:rsidRDefault="00996792" w:rsidP="00996792">
      <w:r w:rsidRPr="00E863A9">
        <w:t xml:space="preserve">      $password='';</w:t>
      </w:r>
    </w:p>
    <w:p w14:paraId="21CDC749" w14:textId="77777777" w:rsidR="00996792" w:rsidRPr="00E863A9" w:rsidRDefault="00996792" w:rsidP="00996792">
      <w:r w:rsidRPr="00E863A9">
        <w:t xml:space="preserve">      $dbname='hospital';</w:t>
      </w:r>
    </w:p>
    <w:p w14:paraId="6E630BC4" w14:textId="77777777" w:rsidR="00996792" w:rsidRPr="00E863A9" w:rsidRDefault="00996792" w:rsidP="00996792">
      <w:r w:rsidRPr="00E863A9">
        <w:t xml:space="preserve">      $con=mysql_connect($host,$username,$password);</w:t>
      </w:r>
    </w:p>
    <w:p w14:paraId="68C74CA5" w14:textId="77777777" w:rsidR="00996792" w:rsidRPr="00E863A9" w:rsidRDefault="00996792" w:rsidP="00996792">
      <w:r w:rsidRPr="00E863A9">
        <w:t>mysql_select_db($dbname);</w:t>
      </w:r>
    </w:p>
    <w:p w14:paraId="40D44C41" w14:textId="77777777" w:rsidR="00996792" w:rsidRPr="00E863A9" w:rsidRDefault="00996792" w:rsidP="00996792">
      <w:r w:rsidRPr="00E863A9">
        <w:t xml:space="preserve">  $result = mysql_query("SELECT * FROM doctor");</w:t>
      </w:r>
    </w:p>
    <w:p w14:paraId="2B7E2C30" w14:textId="77777777" w:rsidR="00996792" w:rsidRPr="00E863A9" w:rsidRDefault="00996792" w:rsidP="00996792">
      <w:r w:rsidRPr="00E863A9">
        <w:t>echo "&lt;h4 align='center'&gt; doctors list &lt;/h4&gt;";</w:t>
      </w:r>
    </w:p>
    <w:p w14:paraId="2271E75C" w14:textId="77777777" w:rsidR="00996792" w:rsidRPr="00E863A9" w:rsidRDefault="00996792" w:rsidP="00996792">
      <w:r w:rsidRPr="00E863A9">
        <w:lastRenderedPageBreak/>
        <w:t xml:space="preserve">  echo "&lt;table border=1 align=center&gt;&lt;tr&gt;&lt;th&gt;s.no&lt;/th&gt;&lt;th&gt;name&lt;/th&gt;&lt;th&gt;d_id&lt;/th&gt;&lt;th&gt;qualification&lt;/th&gt;&lt;th&gt;speciality&lt;/th&gt;&lt;th&gt;age&lt;/th&gt;&lt;/tr&gt;";</w:t>
      </w:r>
    </w:p>
    <w:p w14:paraId="06C57790" w14:textId="77777777" w:rsidR="00996792" w:rsidRPr="00E863A9" w:rsidRDefault="00996792" w:rsidP="00996792">
      <w:r w:rsidRPr="00E863A9">
        <w:t xml:space="preserve">while($row = mysql_fetch_array($result)) </w:t>
      </w:r>
    </w:p>
    <w:p w14:paraId="60887932" w14:textId="77777777" w:rsidR="00996792" w:rsidRPr="00E863A9" w:rsidRDefault="00996792" w:rsidP="00996792">
      <w:r w:rsidRPr="00E863A9">
        <w:t xml:space="preserve">  {</w:t>
      </w:r>
    </w:p>
    <w:p w14:paraId="6E9E619B" w14:textId="77777777" w:rsidR="00996792" w:rsidRPr="00E863A9" w:rsidRDefault="00996792" w:rsidP="00996792">
      <w:r w:rsidRPr="00E863A9">
        <w:t>echo "&lt;tr&gt;";</w:t>
      </w:r>
    </w:p>
    <w:p w14:paraId="4D136D78" w14:textId="77777777" w:rsidR="00996792" w:rsidRPr="00E863A9" w:rsidRDefault="00996792" w:rsidP="00996792">
      <w:r w:rsidRPr="00E863A9">
        <w:t xml:space="preserve">echo "&lt;td&gt;" . $row['s_no'] . "&lt;/td&gt;";    </w:t>
      </w:r>
    </w:p>
    <w:p w14:paraId="7D5B7FAA" w14:textId="77777777" w:rsidR="00996792" w:rsidRPr="00E863A9" w:rsidRDefault="00996792" w:rsidP="00996792">
      <w:r w:rsidRPr="00E863A9">
        <w:t>echo "&lt;td&gt;" . $row['name'] . "&lt;/td&gt;";</w:t>
      </w:r>
    </w:p>
    <w:p w14:paraId="3A3D8C40" w14:textId="77777777" w:rsidR="00996792" w:rsidRPr="00E863A9" w:rsidRDefault="00996792" w:rsidP="00996792">
      <w:r w:rsidRPr="00E863A9">
        <w:t>echo "&lt;td&gt;" . $row['d_id'] . "&lt;/td&gt;";</w:t>
      </w:r>
    </w:p>
    <w:p w14:paraId="663A57E0" w14:textId="77777777" w:rsidR="00996792" w:rsidRPr="00E863A9" w:rsidRDefault="00996792" w:rsidP="00996792">
      <w:r w:rsidRPr="00E863A9">
        <w:t>echo "&lt;td&gt;" . $row['qualification'] . "&lt;/td&gt;";</w:t>
      </w:r>
    </w:p>
    <w:p w14:paraId="674A2A67" w14:textId="77777777" w:rsidR="00996792" w:rsidRPr="00E863A9" w:rsidRDefault="00996792" w:rsidP="00996792">
      <w:r w:rsidRPr="00E863A9">
        <w:t>echo "&lt;td&gt;" . $row['speciality'] . "&lt;/td&gt;";</w:t>
      </w:r>
    </w:p>
    <w:p w14:paraId="23499F31" w14:textId="77777777" w:rsidR="00996792" w:rsidRPr="00E863A9" w:rsidRDefault="00996792" w:rsidP="00996792">
      <w:r w:rsidRPr="00E863A9">
        <w:t>echo "&lt;td&gt;" . $row['age'] . "&lt;/td&gt;";</w:t>
      </w:r>
    </w:p>
    <w:p w14:paraId="5A6CD23F" w14:textId="77777777" w:rsidR="00996792" w:rsidRPr="00E863A9" w:rsidRDefault="00996792" w:rsidP="00996792">
      <w:r w:rsidRPr="00E863A9">
        <w:t>echo "&lt;/tr&gt;";</w:t>
      </w:r>
    </w:p>
    <w:p w14:paraId="1BCAA49D" w14:textId="77777777" w:rsidR="00996792" w:rsidRPr="00E863A9" w:rsidRDefault="00996792" w:rsidP="00996792"/>
    <w:p w14:paraId="4819D9D3" w14:textId="77777777" w:rsidR="00996792" w:rsidRPr="00E863A9" w:rsidRDefault="00996792" w:rsidP="00996792">
      <w:r w:rsidRPr="00E863A9">
        <w:t xml:space="preserve">  }</w:t>
      </w:r>
    </w:p>
    <w:p w14:paraId="22C655BC" w14:textId="77777777" w:rsidR="00996792" w:rsidRPr="00E863A9" w:rsidRDefault="00996792" w:rsidP="00996792"/>
    <w:p w14:paraId="2DD3DE39" w14:textId="77777777" w:rsidR="00996792" w:rsidRPr="00E863A9" w:rsidRDefault="00996792" w:rsidP="00996792">
      <w:r w:rsidRPr="00E863A9">
        <w:t>echo "&lt;/table&gt;";</w:t>
      </w:r>
    </w:p>
    <w:p w14:paraId="3400EAC7" w14:textId="77777777" w:rsidR="00996792" w:rsidRPr="00E863A9" w:rsidRDefault="00996792" w:rsidP="00996792">
      <w:r w:rsidRPr="00E863A9">
        <w:t>mysql_close($con);</w:t>
      </w:r>
    </w:p>
    <w:p w14:paraId="223BA55E" w14:textId="77777777" w:rsidR="00996792" w:rsidRPr="00E863A9" w:rsidRDefault="00996792" w:rsidP="00996792">
      <w:r w:rsidRPr="00E863A9">
        <w:t>?&gt;</w:t>
      </w:r>
    </w:p>
    <w:p w14:paraId="6543CF27" w14:textId="77777777" w:rsidR="00996792" w:rsidRPr="00E863A9" w:rsidRDefault="00996792" w:rsidP="00996792">
      <w:r w:rsidRPr="00E863A9">
        <w:t>&lt;br&gt;&lt;br&gt;</w:t>
      </w:r>
    </w:p>
    <w:p w14:paraId="756EFA5C" w14:textId="77777777" w:rsidR="00996792" w:rsidRPr="00E863A9" w:rsidRDefault="00996792" w:rsidP="00996792">
      <w:r w:rsidRPr="00E863A9">
        <w:t>&lt;table align="right"&gt;</w:t>
      </w:r>
    </w:p>
    <w:p w14:paraId="3D878A8A" w14:textId="77777777" w:rsidR="00996792" w:rsidRPr="00E863A9" w:rsidRDefault="00996792" w:rsidP="00996792">
      <w:r w:rsidRPr="00E863A9">
        <w:t>&lt;th&gt;</w:t>
      </w:r>
    </w:p>
    <w:p w14:paraId="13DAB85C" w14:textId="77777777" w:rsidR="00996792" w:rsidRPr="00E863A9" w:rsidRDefault="00996792" w:rsidP="00996792">
      <w:r w:rsidRPr="00E863A9">
        <w:t>&lt;tr&gt;</w:t>
      </w:r>
    </w:p>
    <w:p w14:paraId="48DF6E4C" w14:textId="77777777" w:rsidR="00996792" w:rsidRPr="00E863A9" w:rsidRDefault="00996792" w:rsidP="00996792">
      <w:r w:rsidRPr="00E863A9">
        <w:t>&lt;form action="adddoctor.php" align="center"&gt;</w:t>
      </w:r>
    </w:p>
    <w:p w14:paraId="3E974163" w14:textId="77777777" w:rsidR="00996792" w:rsidRPr="00E863A9" w:rsidRDefault="00996792" w:rsidP="00996792">
      <w:r w:rsidRPr="00E863A9">
        <w:t>&lt;input type="submit" align="center" value="    add new doctor    "&gt;</w:t>
      </w:r>
    </w:p>
    <w:p w14:paraId="4BB43C65" w14:textId="77777777" w:rsidR="00996792" w:rsidRPr="00E863A9" w:rsidRDefault="00996792" w:rsidP="00996792">
      <w:r w:rsidRPr="00E863A9">
        <w:t>&lt;/form&gt;</w:t>
      </w:r>
    </w:p>
    <w:p w14:paraId="5C7DC8D4" w14:textId="77777777" w:rsidR="00996792" w:rsidRPr="00E863A9" w:rsidRDefault="00996792" w:rsidP="00996792">
      <w:r w:rsidRPr="00E863A9">
        <w:t>&lt;/tr&gt;</w:t>
      </w:r>
    </w:p>
    <w:p w14:paraId="608E5A8F" w14:textId="77777777" w:rsidR="00996792" w:rsidRPr="00E863A9" w:rsidRDefault="00996792" w:rsidP="00996792">
      <w:r w:rsidRPr="00E863A9">
        <w:tab/>
        <w:t>&lt;tr&gt;</w:t>
      </w:r>
    </w:p>
    <w:p w14:paraId="50350F38" w14:textId="77777777" w:rsidR="00996792" w:rsidRPr="00E863A9" w:rsidRDefault="00996792" w:rsidP="00996792">
      <w:r w:rsidRPr="00E863A9">
        <w:tab/>
        <w:t>&lt;form action="deletedoctor.php" align="center"&gt;</w:t>
      </w:r>
    </w:p>
    <w:p w14:paraId="1E95A712" w14:textId="77777777" w:rsidR="00996792" w:rsidRPr="00E863A9" w:rsidRDefault="00996792" w:rsidP="00996792">
      <w:r w:rsidRPr="00E863A9">
        <w:t>&lt;input type="submit" align="center" value="   delete doctor   "&gt;</w:t>
      </w:r>
    </w:p>
    <w:p w14:paraId="6E371B34" w14:textId="77777777" w:rsidR="00996792" w:rsidRPr="00E863A9" w:rsidRDefault="00996792" w:rsidP="00996792">
      <w:r w:rsidRPr="00E863A9">
        <w:t>&lt;/form&gt;&lt;/tr&gt;</w:t>
      </w:r>
    </w:p>
    <w:p w14:paraId="531B8689" w14:textId="77777777" w:rsidR="00996792" w:rsidRPr="00E863A9" w:rsidRDefault="00996792" w:rsidP="00996792">
      <w:r w:rsidRPr="00E863A9">
        <w:t>&lt;tr&gt;</w:t>
      </w:r>
    </w:p>
    <w:p w14:paraId="62051E4B" w14:textId="77777777" w:rsidR="00996792" w:rsidRPr="00E863A9" w:rsidRDefault="00996792" w:rsidP="00996792">
      <w:r w:rsidRPr="00E863A9">
        <w:t>&lt;form action="viewcompletedoctor.php" align="center"&gt;</w:t>
      </w:r>
    </w:p>
    <w:p w14:paraId="79680BFE" w14:textId="77777777" w:rsidR="00996792" w:rsidRPr="00E863A9" w:rsidRDefault="00996792" w:rsidP="00996792">
      <w:r w:rsidRPr="00E863A9">
        <w:t>&lt;input type="submit" align="center" value="  viewcomplete  "&gt;</w:t>
      </w:r>
    </w:p>
    <w:p w14:paraId="27A10CEE" w14:textId="77777777" w:rsidR="00996792" w:rsidRPr="00E863A9" w:rsidRDefault="00996792" w:rsidP="00996792">
      <w:r w:rsidRPr="00E863A9">
        <w:t>&lt;/form&gt;</w:t>
      </w:r>
    </w:p>
    <w:p w14:paraId="6879D176" w14:textId="77777777" w:rsidR="00996792" w:rsidRPr="00E863A9" w:rsidRDefault="00996792" w:rsidP="00996792">
      <w:r w:rsidRPr="00E863A9">
        <w:t>&lt;/tr&gt;</w:t>
      </w:r>
    </w:p>
    <w:p w14:paraId="24659541" w14:textId="77777777" w:rsidR="00996792" w:rsidRPr="00E863A9" w:rsidRDefault="00996792" w:rsidP="00996792">
      <w:r w:rsidRPr="00E863A9">
        <w:t>&lt;tr&gt;</w:t>
      </w:r>
    </w:p>
    <w:p w14:paraId="681B9BFA" w14:textId="77777777" w:rsidR="00996792" w:rsidRPr="00E863A9" w:rsidRDefault="00996792" w:rsidP="00996792">
      <w:r w:rsidRPr="00E863A9">
        <w:tab/>
        <w:t>&lt;form action="admin.html" align="center"&gt;</w:t>
      </w:r>
    </w:p>
    <w:p w14:paraId="063BBCF6" w14:textId="77777777" w:rsidR="00996792" w:rsidRPr="00E863A9" w:rsidRDefault="00996792" w:rsidP="00996792">
      <w:r w:rsidRPr="00E863A9">
        <w:t>&lt;input type="submit" align="center" value="    home    "&gt;</w:t>
      </w:r>
    </w:p>
    <w:p w14:paraId="3CCCD580" w14:textId="77777777" w:rsidR="00996792" w:rsidRPr="00E863A9" w:rsidRDefault="00996792" w:rsidP="00996792">
      <w:r w:rsidRPr="00E863A9">
        <w:t>&lt;/form&gt;</w:t>
      </w:r>
    </w:p>
    <w:p w14:paraId="192768D1" w14:textId="77777777" w:rsidR="00996792" w:rsidRPr="00E863A9" w:rsidRDefault="00996792" w:rsidP="00996792">
      <w:r w:rsidRPr="00E863A9">
        <w:t>&lt;/tr&gt;&lt;/table&gt;</w:t>
      </w:r>
    </w:p>
    <w:p w14:paraId="17ECE12F" w14:textId="77777777" w:rsidR="00996792" w:rsidRPr="00E863A9" w:rsidRDefault="00996792" w:rsidP="00996792">
      <w:r w:rsidRPr="00E863A9">
        <w:t>&lt;/td&gt;</w:t>
      </w:r>
    </w:p>
    <w:p w14:paraId="758797F2" w14:textId="77777777" w:rsidR="00996792" w:rsidRPr="00E863A9" w:rsidRDefault="00996792" w:rsidP="00996792">
      <w:r w:rsidRPr="00E863A9">
        <w:lastRenderedPageBreak/>
        <w:t>&lt;/tr&gt;&lt;tr&gt;</w:t>
      </w:r>
    </w:p>
    <w:p w14:paraId="6DDD10E1" w14:textId="77777777" w:rsidR="00996792" w:rsidRPr="00E863A9" w:rsidRDefault="00996792" w:rsidP="00996792">
      <w:r w:rsidRPr="00E863A9">
        <w:t>&lt;td colspan="2" style="background-color:#9ACD32;text-align:center;"&gt;</w:t>
      </w:r>
    </w:p>
    <w:p w14:paraId="54DD6C37" w14:textId="77777777" w:rsidR="00996792" w:rsidRPr="00E863A9" w:rsidRDefault="00996792" w:rsidP="00996792">
      <w:r w:rsidRPr="00E863A9">
        <w:t>&lt;table align="right"&gt;</w:t>
      </w:r>
    </w:p>
    <w:p w14:paraId="4D8D6A26" w14:textId="77777777" w:rsidR="00996792" w:rsidRPr="00E863A9" w:rsidRDefault="00996792" w:rsidP="00996792">
      <w:r w:rsidRPr="00E863A9">
        <w:t>&lt;th&gt;</w:t>
      </w:r>
    </w:p>
    <w:p w14:paraId="452E0A6C" w14:textId="77777777" w:rsidR="00996792" w:rsidRPr="00E863A9" w:rsidRDefault="00996792" w:rsidP="00996792">
      <w:r w:rsidRPr="00E863A9">
        <w:t>&lt;tr&gt;&lt;form action="appointment.php" align="center"&gt;</w:t>
      </w:r>
    </w:p>
    <w:p w14:paraId="1252AA2D" w14:textId="77777777" w:rsidR="00996792" w:rsidRPr="00E863A9" w:rsidRDefault="00996792" w:rsidP="00996792">
      <w:r w:rsidRPr="00E863A9">
        <w:t>&lt;input type="submit" align="center" value="    appointment     "&gt;</w:t>
      </w:r>
    </w:p>
    <w:p w14:paraId="08574B21" w14:textId="77777777" w:rsidR="00996792" w:rsidRPr="00E863A9" w:rsidRDefault="00996792" w:rsidP="00996792">
      <w:r w:rsidRPr="00E863A9">
        <w:t>&lt;/form&gt;</w:t>
      </w:r>
    </w:p>
    <w:p w14:paraId="17E9EF1B" w14:textId="77777777" w:rsidR="00996792" w:rsidRPr="00E863A9" w:rsidRDefault="00996792" w:rsidP="00996792">
      <w:r w:rsidRPr="00E863A9">
        <w:t>&lt;/tr&gt;&lt;tr&gt;&lt;form action="payment.php" align="center"&gt;</w:t>
      </w:r>
    </w:p>
    <w:p w14:paraId="0486A88B" w14:textId="77777777" w:rsidR="00996792" w:rsidRPr="00E863A9" w:rsidRDefault="00996792" w:rsidP="00996792">
      <w:r w:rsidRPr="00E863A9">
        <w:t>&lt;input type="submit" align="center" value="    payment   "&gt;</w:t>
      </w:r>
    </w:p>
    <w:p w14:paraId="3CFC85C8" w14:textId="77777777" w:rsidR="00996792" w:rsidRPr="00E863A9" w:rsidRDefault="00996792" w:rsidP="00996792">
      <w:r w:rsidRPr="00E863A9">
        <w:t>&lt;/form&gt;</w:t>
      </w:r>
    </w:p>
    <w:p w14:paraId="3EA526B8" w14:textId="77777777" w:rsidR="00996792" w:rsidRPr="00E863A9" w:rsidRDefault="00996792" w:rsidP="00996792">
      <w:r w:rsidRPr="00E863A9">
        <w:t>&lt;/tr&gt;&lt;tr&gt;&lt;form action="bloodbank.php" align="center"&gt;</w:t>
      </w:r>
    </w:p>
    <w:p w14:paraId="60CB2B3F" w14:textId="77777777" w:rsidR="00996792" w:rsidRPr="00E863A9" w:rsidRDefault="00996792" w:rsidP="00996792">
      <w:r w:rsidRPr="00E863A9">
        <w:t>&lt;input type="submit" align="center" value="   bloodbank   "&gt;</w:t>
      </w:r>
    </w:p>
    <w:p w14:paraId="6D46F7E2" w14:textId="77777777" w:rsidR="00996792" w:rsidRPr="00E863A9" w:rsidRDefault="00996792" w:rsidP="00996792">
      <w:r w:rsidRPr="00E863A9">
        <w:t>&lt;/form&gt;</w:t>
      </w:r>
    </w:p>
    <w:p w14:paraId="56A09DCC" w14:textId="77777777" w:rsidR="00996792" w:rsidRPr="00E863A9" w:rsidRDefault="00996792" w:rsidP="00996792">
      <w:r w:rsidRPr="00E863A9">
        <w:t>&lt;/tr&gt;&lt;tr&gt;</w:t>
      </w:r>
    </w:p>
    <w:p w14:paraId="6AD28F52" w14:textId="77777777" w:rsidR="00996792" w:rsidRPr="00E863A9" w:rsidRDefault="00996792" w:rsidP="00996792">
      <w:r w:rsidRPr="00E863A9">
        <w:tab/>
        <w:t>&lt;form action="medicine.php" align="center"&gt;</w:t>
      </w:r>
    </w:p>
    <w:p w14:paraId="2AD1326E" w14:textId="77777777" w:rsidR="00996792" w:rsidRPr="00E863A9" w:rsidRDefault="00996792" w:rsidP="00996792">
      <w:r w:rsidRPr="00E863A9">
        <w:t>&lt;input type="submit" align="center" value="  medicine  "&gt;</w:t>
      </w:r>
    </w:p>
    <w:p w14:paraId="36886055" w14:textId="77777777" w:rsidR="00996792" w:rsidRPr="00E863A9" w:rsidRDefault="00996792" w:rsidP="00996792">
      <w:r w:rsidRPr="00E863A9">
        <w:t>&lt;/form&gt;</w:t>
      </w:r>
    </w:p>
    <w:p w14:paraId="28E46377" w14:textId="77777777" w:rsidR="00996792" w:rsidRPr="00E863A9" w:rsidRDefault="00996792" w:rsidP="00996792">
      <w:r w:rsidRPr="00E863A9">
        <w:t>&lt;/tr&gt;&lt;tr&gt;&lt;form action="operations.php" align="center"&gt;</w:t>
      </w:r>
    </w:p>
    <w:p w14:paraId="5CC883C0" w14:textId="77777777" w:rsidR="00996792" w:rsidRPr="00E863A9" w:rsidRDefault="00996792" w:rsidP="00996792">
      <w:r w:rsidRPr="00E863A9">
        <w:t>&lt;input type="submit" align="center" value="  operations  "&gt;</w:t>
      </w:r>
    </w:p>
    <w:p w14:paraId="13734D72" w14:textId="77777777" w:rsidR="00996792" w:rsidRPr="00E863A9" w:rsidRDefault="00996792" w:rsidP="00996792">
      <w:r w:rsidRPr="00E863A9">
        <w:t>&lt;/form&gt;</w:t>
      </w:r>
    </w:p>
    <w:p w14:paraId="496EC915" w14:textId="77777777" w:rsidR="00996792" w:rsidRPr="00E863A9" w:rsidRDefault="00996792" w:rsidP="00996792">
      <w:r w:rsidRPr="00E863A9">
        <w:t>&lt;/tr&gt;&lt;tr&gt;</w:t>
      </w:r>
    </w:p>
    <w:p w14:paraId="3A250D16" w14:textId="77777777" w:rsidR="00996792" w:rsidRPr="00E863A9" w:rsidRDefault="00996792" w:rsidP="00996792">
      <w:r w:rsidRPr="00E863A9">
        <w:tab/>
        <w:t>&lt;form action="birthreport.php" align="center"&gt;</w:t>
      </w:r>
    </w:p>
    <w:p w14:paraId="3A73D265" w14:textId="77777777" w:rsidR="00996792" w:rsidRPr="00E863A9" w:rsidRDefault="00996792" w:rsidP="00996792">
      <w:r w:rsidRPr="00E863A9">
        <w:t>&lt;input type="submit" align="center" value="  birthreport  "&gt;</w:t>
      </w:r>
    </w:p>
    <w:p w14:paraId="085B3886" w14:textId="77777777" w:rsidR="00996792" w:rsidRPr="00E863A9" w:rsidRDefault="00996792" w:rsidP="00996792">
      <w:r w:rsidRPr="00E863A9">
        <w:t>&lt;/form&gt;</w:t>
      </w:r>
    </w:p>
    <w:p w14:paraId="2E941943" w14:textId="77777777" w:rsidR="00996792" w:rsidRPr="00E863A9" w:rsidRDefault="00996792" w:rsidP="00996792">
      <w:r w:rsidRPr="00E863A9">
        <w:t>&lt;/tr&gt;&lt;tr&gt;&lt;form action="deathreport.php" align="center"&gt;</w:t>
      </w:r>
    </w:p>
    <w:p w14:paraId="0299FC1B" w14:textId="77777777" w:rsidR="00996792" w:rsidRPr="00E863A9" w:rsidRDefault="00996792" w:rsidP="00996792">
      <w:r w:rsidRPr="00E863A9">
        <w:t>&lt;input type="submit" align="center" value="  deathreport  "&gt;</w:t>
      </w:r>
    </w:p>
    <w:p w14:paraId="68694656" w14:textId="77777777" w:rsidR="00996792" w:rsidRPr="00E863A9" w:rsidRDefault="00996792" w:rsidP="00996792">
      <w:r w:rsidRPr="00E863A9">
        <w:t>&lt;/form&gt;</w:t>
      </w:r>
    </w:p>
    <w:p w14:paraId="29BC49BB" w14:textId="77777777" w:rsidR="00996792" w:rsidRPr="00E863A9" w:rsidRDefault="00996792" w:rsidP="00996792">
      <w:r w:rsidRPr="00E863A9">
        <w:t>&lt;/tr&gt;&lt;tr&gt;&lt;form action="bedallotment.php" align="center"&gt;</w:t>
      </w:r>
    </w:p>
    <w:p w14:paraId="37655869" w14:textId="77777777" w:rsidR="00996792" w:rsidRPr="00E863A9" w:rsidRDefault="00996792" w:rsidP="00996792">
      <w:r w:rsidRPr="00E863A9">
        <w:t>&lt;input type="submit" align="center" value="  bedallotment  "&gt;</w:t>
      </w:r>
    </w:p>
    <w:p w14:paraId="45FD86F1" w14:textId="77777777" w:rsidR="00996792" w:rsidRPr="00E863A9" w:rsidRDefault="00996792" w:rsidP="00996792">
      <w:r w:rsidRPr="00E863A9">
        <w:t>&lt;/form&gt;</w:t>
      </w:r>
    </w:p>
    <w:p w14:paraId="2A2E9A61" w14:textId="77777777" w:rsidR="00996792" w:rsidRPr="00E863A9" w:rsidRDefault="00996792" w:rsidP="00996792">
      <w:r w:rsidRPr="00E863A9">
        <w:t>&lt;/tr&gt;&lt;/th&gt;</w:t>
      </w:r>
      <w:r w:rsidRPr="00E863A9">
        <w:tab/>
        <w:t>&lt;/table&gt;</w:t>
      </w:r>
    </w:p>
    <w:p w14:paraId="58E53202" w14:textId="77777777" w:rsidR="00996792" w:rsidRPr="00E863A9" w:rsidRDefault="00996792" w:rsidP="00996792">
      <w:r w:rsidRPr="00E863A9">
        <w:t>&lt;/td&gt;&lt;/tr&gt;&lt;/table&gt;</w:t>
      </w:r>
    </w:p>
    <w:p w14:paraId="6BBC6E76" w14:textId="77777777" w:rsidR="00996792" w:rsidRPr="00E863A9" w:rsidRDefault="00996792" w:rsidP="00996792">
      <w:r w:rsidRPr="00E863A9">
        <w:t>&lt;/body&gt;</w:t>
      </w:r>
    </w:p>
    <w:p w14:paraId="36E688BF" w14:textId="77777777" w:rsidR="00996792" w:rsidRPr="00E863A9" w:rsidRDefault="00996792" w:rsidP="00996792">
      <w:r w:rsidRPr="00E863A9">
        <w:t>&lt;/html&gt;</w:t>
      </w:r>
    </w:p>
    <w:p w14:paraId="4518E62C" w14:textId="77777777" w:rsidR="00996792" w:rsidRPr="00E863A9" w:rsidRDefault="00996792" w:rsidP="00996792">
      <w:r w:rsidRPr="00E863A9">
        <w:tab/>
      </w:r>
    </w:p>
    <w:p w14:paraId="6742F734" w14:textId="77777777" w:rsidR="00996792" w:rsidRPr="00E863A9" w:rsidRDefault="00996792" w:rsidP="00996792">
      <w:pPr>
        <w:rPr>
          <w:b/>
        </w:rPr>
      </w:pPr>
      <w:r w:rsidRPr="00E863A9">
        <w:rPr>
          <w:b/>
        </w:rPr>
        <w:t>Appointment.php</w:t>
      </w:r>
      <w:r w:rsidRPr="00E863A9">
        <w:rPr>
          <w:b/>
        </w:rPr>
        <w:tab/>
      </w:r>
    </w:p>
    <w:p w14:paraId="0F128233" w14:textId="77777777" w:rsidR="00996792" w:rsidRPr="00E863A9" w:rsidRDefault="00996792" w:rsidP="00996792">
      <w:r w:rsidRPr="00E863A9">
        <w:t>&lt;!DOCTYPE html&gt;</w:t>
      </w:r>
    </w:p>
    <w:p w14:paraId="54199F1D" w14:textId="77777777" w:rsidR="00996792" w:rsidRPr="00E863A9" w:rsidRDefault="00996792" w:rsidP="00996792">
      <w:r w:rsidRPr="00E863A9">
        <w:t>&lt;html&gt;</w:t>
      </w:r>
    </w:p>
    <w:p w14:paraId="75FA0B66" w14:textId="77777777" w:rsidR="00996792" w:rsidRPr="00E863A9" w:rsidRDefault="00996792" w:rsidP="00996792">
      <w:r w:rsidRPr="00E863A9">
        <w:t>&lt;body&gt;</w:t>
      </w:r>
    </w:p>
    <w:p w14:paraId="14944F87" w14:textId="77777777" w:rsidR="00996792" w:rsidRPr="00E863A9" w:rsidRDefault="00996792" w:rsidP="00996792"/>
    <w:p w14:paraId="18BBB11B" w14:textId="77777777" w:rsidR="00996792" w:rsidRPr="00E863A9" w:rsidRDefault="00996792" w:rsidP="00996792">
      <w:r w:rsidRPr="00E863A9">
        <w:t>&lt;table width="1350" height="640" border="1" &gt;&lt;tr&gt;</w:t>
      </w:r>
    </w:p>
    <w:p w14:paraId="73862216" w14:textId="77777777" w:rsidR="00996792" w:rsidRPr="00E863A9" w:rsidRDefault="00996792" w:rsidP="00996792">
      <w:r w:rsidRPr="00E863A9">
        <w:t>&lt;td colspan="2" style="background-color:#FFF5EE;"&gt;</w:t>
      </w:r>
    </w:p>
    <w:p w14:paraId="7BD6988E" w14:textId="77777777" w:rsidR="00996792" w:rsidRPr="00E863A9" w:rsidRDefault="00996792" w:rsidP="00996792">
      <w:r w:rsidRPr="00E863A9">
        <w:lastRenderedPageBreak/>
        <w:t>&lt;h1&gt;HOSPITAL MANAGEMENT SYSTEM&lt;/h1&gt;</w:t>
      </w:r>
    </w:p>
    <w:p w14:paraId="72A77572" w14:textId="77777777" w:rsidR="00996792" w:rsidRPr="00E863A9" w:rsidRDefault="00996792" w:rsidP="00996792">
      <w:r w:rsidRPr="00E863A9">
        <w:t>&lt;h3 align="center"&gt;DOCTOR PANEL&lt;/h3&gt;</w:t>
      </w:r>
    </w:p>
    <w:p w14:paraId="1D518BFB" w14:textId="77777777" w:rsidR="00996792" w:rsidRPr="00E863A9" w:rsidRDefault="00996792" w:rsidP="00996792">
      <w:r w:rsidRPr="00E863A9">
        <w:t>&lt;/td&gt;</w:t>
      </w:r>
    </w:p>
    <w:p w14:paraId="5C73CF82" w14:textId="77777777" w:rsidR="00996792" w:rsidRPr="00E863A9" w:rsidRDefault="00996792" w:rsidP="00996792">
      <w:r w:rsidRPr="00E863A9">
        <w:t>&lt;/tr&gt;</w:t>
      </w:r>
    </w:p>
    <w:p w14:paraId="61EC9853" w14:textId="77777777" w:rsidR="00996792" w:rsidRPr="00E863A9" w:rsidRDefault="00996792" w:rsidP="00996792">
      <w:r w:rsidRPr="00E863A9">
        <w:t>&lt;tr&gt;</w:t>
      </w:r>
    </w:p>
    <w:p w14:paraId="4C9C89C9" w14:textId="77777777" w:rsidR="00996792" w:rsidRPr="00E863A9" w:rsidRDefault="00996792" w:rsidP="00996792">
      <w:r w:rsidRPr="00E863A9">
        <w:t>&lt;td style="background-color:#00FFFF;width:50px;height:400px;"&gt;</w:t>
      </w:r>
    </w:p>
    <w:p w14:paraId="2C5EB17F" w14:textId="77777777" w:rsidR="00996792" w:rsidRPr="00E863A9" w:rsidRDefault="00996792" w:rsidP="00996792">
      <w:r w:rsidRPr="00E863A9">
        <w:t>&lt;table align="center"&gt;</w:t>
      </w:r>
    </w:p>
    <w:p w14:paraId="47CC27EF" w14:textId="77777777" w:rsidR="00996792" w:rsidRPr="00E863A9" w:rsidRDefault="00996792" w:rsidP="00996792">
      <w:r w:rsidRPr="00E863A9">
        <w:t>&lt;tr&gt; &lt;td&gt;&lt;form action="docappointment.php" align="center"&gt;</w:t>
      </w:r>
    </w:p>
    <w:p w14:paraId="7E24CAA5" w14:textId="77777777" w:rsidR="00996792" w:rsidRPr="00E863A9" w:rsidRDefault="00996792" w:rsidP="00996792">
      <w:r w:rsidRPr="00E863A9">
        <w:t xml:space="preserve">         &lt;input type="submit" align="center" value="   Appointment   "&gt;</w:t>
      </w:r>
    </w:p>
    <w:p w14:paraId="647F1F70" w14:textId="77777777" w:rsidR="00996792" w:rsidRPr="00E863A9" w:rsidRDefault="00996792" w:rsidP="00996792">
      <w:r w:rsidRPr="00E863A9">
        <w:t xml:space="preserve">         &lt;/form&gt;   &lt;/td&gt;&lt;/tr&gt;</w:t>
      </w:r>
    </w:p>
    <w:p w14:paraId="7BE6037F" w14:textId="77777777" w:rsidR="00996792" w:rsidRPr="00E863A9" w:rsidRDefault="00996792" w:rsidP="00996792">
      <w:r w:rsidRPr="00E863A9">
        <w:t>&lt;tr&gt; &lt;td&gt;&lt;form action="docperscription.php" align="center"&gt;</w:t>
      </w:r>
    </w:p>
    <w:p w14:paraId="422109FC" w14:textId="77777777" w:rsidR="00996792" w:rsidRPr="00E863A9" w:rsidRDefault="00996792" w:rsidP="00996792">
      <w:r w:rsidRPr="00E863A9">
        <w:t xml:space="preserve">         &lt;input type="submit" align="center" value="   perscription    "&gt;</w:t>
      </w:r>
    </w:p>
    <w:p w14:paraId="0888E34A" w14:textId="77777777" w:rsidR="00996792" w:rsidRPr="00E863A9" w:rsidRDefault="00996792" w:rsidP="00996792">
      <w:r w:rsidRPr="00E863A9">
        <w:t xml:space="preserve">         &lt;/form&gt;   &lt;/td&gt; &lt;/tr&gt;</w:t>
      </w:r>
    </w:p>
    <w:p w14:paraId="06844017" w14:textId="77777777" w:rsidR="00996792" w:rsidRPr="00E863A9" w:rsidRDefault="00996792" w:rsidP="00996792">
      <w:r w:rsidRPr="00E863A9">
        <w:t>&lt;tr&gt; &lt;td&gt; &lt;form action="docoperation.php" align="center"&gt;</w:t>
      </w:r>
    </w:p>
    <w:p w14:paraId="1A9B5A4B" w14:textId="77777777" w:rsidR="00996792" w:rsidRPr="00E863A9" w:rsidRDefault="00996792" w:rsidP="00996792">
      <w:r w:rsidRPr="00E863A9">
        <w:t xml:space="preserve">         &lt;input type="submit" align="center" value="     Operation     "&gt;</w:t>
      </w:r>
    </w:p>
    <w:p w14:paraId="54E3C1F7" w14:textId="77777777" w:rsidR="00996792" w:rsidRPr="00E863A9" w:rsidRDefault="00996792" w:rsidP="00996792">
      <w:r w:rsidRPr="00E863A9">
        <w:t xml:space="preserve">         &lt;/form&gt;   &lt;/td&gt;&lt;/tr&gt;</w:t>
      </w:r>
    </w:p>
    <w:p w14:paraId="40950EF3" w14:textId="77777777" w:rsidR="00996792" w:rsidRPr="00E863A9" w:rsidRDefault="00996792" w:rsidP="00996792">
      <w:r w:rsidRPr="00E863A9">
        <w:t>&lt;tr&gt; &lt;td&gt;&lt;form action="docmedicines.php.php" align="center"&gt;</w:t>
      </w:r>
    </w:p>
    <w:p w14:paraId="316B6189" w14:textId="77777777" w:rsidR="00996792" w:rsidRPr="00E863A9" w:rsidRDefault="00996792" w:rsidP="00996792">
      <w:r w:rsidRPr="00E863A9">
        <w:t xml:space="preserve">         &lt;input type="submit" align="center" value=" Add Medicines "&gt;</w:t>
      </w:r>
    </w:p>
    <w:p w14:paraId="7F8995C3" w14:textId="77777777" w:rsidR="00996792" w:rsidRPr="00E863A9" w:rsidRDefault="00996792" w:rsidP="00996792">
      <w:r w:rsidRPr="00E863A9">
        <w:t xml:space="preserve">         &lt;/form&gt;&lt;/td&gt;&lt;/tr&gt;</w:t>
      </w:r>
    </w:p>
    <w:p w14:paraId="5C43679A" w14:textId="77777777" w:rsidR="00996792" w:rsidRPr="00E863A9" w:rsidRDefault="00996792" w:rsidP="00996792">
      <w:r w:rsidRPr="00E863A9">
        <w:t>&lt;tr&gt; &lt;td&gt; &lt;form action="doctests.php" align="center"&gt;</w:t>
      </w:r>
    </w:p>
    <w:p w14:paraId="20EA7243" w14:textId="77777777" w:rsidR="00996792" w:rsidRPr="00E863A9" w:rsidRDefault="00996792" w:rsidP="00996792">
      <w:r w:rsidRPr="00E863A9">
        <w:t xml:space="preserve">         &lt;input type="submit" align="center" value="     Add Tests    "&gt;</w:t>
      </w:r>
    </w:p>
    <w:p w14:paraId="5D2E3CB8" w14:textId="77777777" w:rsidR="00996792" w:rsidRPr="00E863A9" w:rsidRDefault="00996792" w:rsidP="00996792">
      <w:r w:rsidRPr="00E863A9">
        <w:t xml:space="preserve">         &lt;/form&gt;&lt;/td&gt;</w:t>
      </w:r>
    </w:p>
    <w:p w14:paraId="51DC4A84" w14:textId="77777777" w:rsidR="00996792" w:rsidRPr="00E863A9" w:rsidRDefault="00996792" w:rsidP="00996792">
      <w:r w:rsidRPr="00E863A9">
        <w:t>&lt;/table&gt;</w:t>
      </w:r>
    </w:p>
    <w:p w14:paraId="0B238478" w14:textId="77777777" w:rsidR="00996792" w:rsidRPr="00E863A9" w:rsidRDefault="00996792" w:rsidP="00996792">
      <w:r w:rsidRPr="00E863A9">
        <w:t>&lt;/td&gt;</w:t>
      </w:r>
    </w:p>
    <w:p w14:paraId="6C9DB340" w14:textId="77777777" w:rsidR="00996792" w:rsidRPr="00E863A9" w:rsidRDefault="00996792" w:rsidP="00996792">
      <w:r w:rsidRPr="00E863A9">
        <w:t>&lt;td style="background-color:#eeeeee;height:200px;width:400px;height:400px;"&gt;</w:t>
      </w:r>
    </w:p>
    <w:p w14:paraId="78F29F46" w14:textId="77777777" w:rsidR="00996792" w:rsidRPr="00E863A9" w:rsidRDefault="00996792" w:rsidP="00996792">
      <w:r w:rsidRPr="00E863A9">
        <w:t>&lt;h2 align="center"&gt; Appointments &lt;/h2&gt;</w:t>
      </w:r>
    </w:p>
    <w:p w14:paraId="0ED5388B" w14:textId="77777777" w:rsidR="00996792" w:rsidRPr="00E863A9" w:rsidRDefault="00996792" w:rsidP="00996792">
      <w:r w:rsidRPr="00E863A9">
        <w:t xml:space="preserve"> &lt;?php</w:t>
      </w:r>
    </w:p>
    <w:p w14:paraId="24E6E691" w14:textId="77777777" w:rsidR="00996792" w:rsidRPr="00E863A9" w:rsidRDefault="00996792" w:rsidP="00996792">
      <w:r w:rsidRPr="00E863A9">
        <w:t xml:space="preserve">      $host='localhost';</w:t>
      </w:r>
    </w:p>
    <w:p w14:paraId="492819BF" w14:textId="77777777" w:rsidR="00996792" w:rsidRPr="00E863A9" w:rsidRDefault="00996792" w:rsidP="00996792">
      <w:r w:rsidRPr="00E863A9">
        <w:t xml:space="preserve">      $username='root';</w:t>
      </w:r>
    </w:p>
    <w:p w14:paraId="2270A2C2" w14:textId="77777777" w:rsidR="00996792" w:rsidRPr="00E863A9" w:rsidRDefault="00996792" w:rsidP="00996792">
      <w:r w:rsidRPr="00E863A9">
        <w:t xml:space="preserve">      $password='';</w:t>
      </w:r>
    </w:p>
    <w:p w14:paraId="5620B54E" w14:textId="77777777" w:rsidR="00996792" w:rsidRPr="00E863A9" w:rsidRDefault="00996792" w:rsidP="00996792">
      <w:r w:rsidRPr="00E863A9">
        <w:t xml:space="preserve">      $dbname='hospital';</w:t>
      </w:r>
    </w:p>
    <w:p w14:paraId="3FD86074" w14:textId="77777777" w:rsidR="00996792" w:rsidRPr="00E863A9" w:rsidRDefault="00996792" w:rsidP="00996792">
      <w:r w:rsidRPr="00E863A9">
        <w:t xml:space="preserve">      $con=mysql_connect($host,$username,$password);</w:t>
      </w:r>
    </w:p>
    <w:p w14:paraId="6AF92A4A" w14:textId="77777777" w:rsidR="00996792" w:rsidRPr="00E863A9" w:rsidRDefault="00996792" w:rsidP="00996792">
      <w:r w:rsidRPr="00E863A9">
        <w:t xml:space="preserve">      mysql_select_db($dbname);</w:t>
      </w:r>
    </w:p>
    <w:p w14:paraId="73D84527" w14:textId="77777777" w:rsidR="00996792" w:rsidRPr="00E863A9" w:rsidRDefault="00996792" w:rsidP="00996792">
      <w:r w:rsidRPr="00E863A9">
        <w:tab/>
        <w:t xml:space="preserve">    $result = mysql_query("SELECT * FROM appointment WHERE d_id='$a'");</w:t>
      </w:r>
    </w:p>
    <w:p w14:paraId="4AE1D524" w14:textId="77777777" w:rsidR="00996792" w:rsidRPr="00E863A9" w:rsidRDefault="00996792" w:rsidP="00996792">
      <w:r w:rsidRPr="00E863A9">
        <w:t>echo "&lt;table border=1 align=center&gt; &lt;tr&gt; &lt;th&gt;s.no&lt;/th&gt; &lt;th&gt;pid&lt;/th&gt; &lt;th&gt;name&lt;/th&gt; &lt;th&gt;problem&lt;/th&gt; &lt;th&gt;date&lt;/th&gt; &lt;th&gt;time&lt;/th&gt; &lt;th&gt;status&lt;/th&gt; &lt;th&gt; update&lt;/th&gt; &lt;/tr&gt;";</w:t>
      </w:r>
    </w:p>
    <w:p w14:paraId="54BA962D" w14:textId="77777777" w:rsidR="00996792" w:rsidRPr="00E863A9" w:rsidRDefault="00996792" w:rsidP="00996792">
      <w:r w:rsidRPr="00E863A9">
        <w:t xml:space="preserve">   </w:t>
      </w:r>
    </w:p>
    <w:p w14:paraId="15201CDC" w14:textId="77777777" w:rsidR="00996792" w:rsidRPr="00E863A9" w:rsidRDefault="00996792" w:rsidP="00996792">
      <w:r w:rsidRPr="00E863A9">
        <w:t xml:space="preserve">while($row = mysql_fetch_array($result)) </w:t>
      </w:r>
    </w:p>
    <w:p w14:paraId="0BFFD59A" w14:textId="77777777" w:rsidR="00996792" w:rsidRPr="00E863A9" w:rsidRDefault="00996792" w:rsidP="00996792">
      <w:r w:rsidRPr="00E863A9">
        <w:t xml:space="preserve">  {</w:t>
      </w:r>
    </w:p>
    <w:p w14:paraId="70B238D4" w14:textId="77777777" w:rsidR="00996792" w:rsidRPr="00E863A9" w:rsidRDefault="00996792" w:rsidP="00996792">
      <w:r w:rsidRPr="00E863A9">
        <w:t xml:space="preserve">  echo "&lt;tr&gt;";</w:t>
      </w:r>
    </w:p>
    <w:p w14:paraId="003B0C97" w14:textId="77777777" w:rsidR="00996792" w:rsidRPr="00E863A9" w:rsidRDefault="00996792" w:rsidP="00996792">
      <w:r w:rsidRPr="00E863A9">
        <w:t xml:space="preserve">  echo "&lt;td&gt;" . $row['s_no'] . "&lt;/td&gt;";    </w:t>
      </w:r>
    </w:p>
    <w:p w14:paraId="745E9BCC" w14:textId="77777777" w:rsidR="00996792" w:rsidRPr="00E863A9" w:rsidRDefault="00996792" w:rsidP="00996792">
      <w:r w:rsidRPr="00E863A9">
        <w:t xml:space="preserve">  echo "&lt;td&gt;" . $row['p_id'] . "&lt;/td&gt;";</w:t>
      </w:r>
    </w:p>
    <w:p w14:paraId="6C8BE1FC" w14:textId="77777777" w:rsidR="00996792" w:rsidRPr="00E863A9" w:rsidRDefault="00996792" w:rsidP="00996792">
      <w:r w:rsidRPr="00E863A9">
        <w:lastRenderedPageBreak/>
        <w:t xml:space="preserve">  echo "&lt;td&gt;" . $row['name'] . "&lt;/td&gt;";</w:t>
      </w:r>
    </w:p>
    <w:p w14:paraId="4D6978F5" w14:textId="77777777" w:rsidR="00996792" w:rsidRPr="00E863A9" w:rsidRDefault="00996792" w:rsidP="00996792">
      <w:r w:rsidRPr="00E863A9">
        <w:t xml:space="preserve">  echo "&lt;td&gt;" . $row['problem'] . "&lt;/td&gt;";</w:t>
      </w:r>
    </w:p>
    <w:p w14:paraId="625224F2" w14:textId="77777777" w:rsidR="00996792" w:rsidRPr="00E863A9" w:rsidRDefault="00996792" w:rsidP="00996792">
      <w:r w:rsidRPr="00E863A9">
        <w:t xml:space="preserve">  echo "&lt;td&gt;" . $row['date_of_app'] . "&lt;/td&gt;";</w:t>
      </w:r>
    </w:p>
    <w:p w14:paraId="04603EDF" w14:textId="77777777" w:rsidR="00996792" w:rsidRPr="00E863A9" w:rsidRDefault="00996792" w:rsidP="00996792">
      <w:r w:rsidRPr="00E863A9">
        <w:t xml:space="preserve">  echo "&lt;td&gt;" . $row['time_of_app'] . "&lt;/td&gt;";</w:t>
      </w:r>
    </w:p>
    <w:p w14:paraId="7B589426" w14:textId="77777777" w:rsidR="00996792" w:rsidRPr="00E863A9" w:rsidRDefault="00996792" w:rsidP="00996792">
      <w:r w:rsidRPr="00E863A9">
        <w:t xml:space="preserve">  echo "&lt;td&gt;" . $row['status'] . "&lt;/td&gt;"; </w:t>
      </w:r>
    </w:p>
    <w:p w14:paraId="10387D47" w14:textId="77777777" w:rsidR="00996792" w:rsidRPr="00E863A9" w:rsidRDefault="00996792" w:rsidP="00996792">
      <w:r w:rsidRPr="00E863A9">
        <w:t xml:space="preserve">  echo "&lt;td&gt;" ;?&gt; &lt;form action="updateappointment.php" align="center" method="POST"&gt;</w:t>
      </w:r>
    </w:p>
    <w:p w14:paraId="622ACFDA" w14:textId="77777777" w:rsidR="00996792" w:rsidRPr="00E863A9" w:rsidRDefault="00996792" w:rsidP="00996792">
      <w:r w:rsidRPr="00E863A9">
        <w:t xml:space="preserve">         &lt;input type="hidden" name="sno" value=" &lt;?php echo $row['s_no'];  ?&gt; "&gt;</w:t>
      </w:r>
    </w:p>
    <w:p w14:paraId="1F74CDD7" w14:textId="77777777" w:rsidR="00996792" w:rsidRPr="00E863A9" w:rsidRDefault="00996792" w:rsidP="00996792">
      <w:r w:rsidRPr="00E863A9">
        <w:t xml:space="preserve">         &lt;input type="hidden" name="pid" value=' &lt;?php echo $row['p_id'];  ?&gt; '&gt;</w:t>
      </w:r>
    </w:p>
    <w:p w14:paraId="5F097D4E" w14:textId="77777777" w:rsidR="00996792" w:rsidRPr="00E863A9" w:rsidRDefault="00996792" w:rsidP="00996792">
      <w:r w:rsidRPr="00E863A9">
        <w:t xml:space="preserve">         &lt;input type="submit" align="center" value="     update    "&gt;</w:t>
      </w:r>
    </w:p>
    <w:p w14:paraId="0A190F20" w14:textId="77777777" w:rsidR="00996792" w:rsidRPr="00E863A9" w:rsidRDefault="00996792" w:rsidP="00996792">
      <w:r w:rsidRPr="00E863A9">
        <w:t xml:space="preserve">         &lt;/form&gt; &lt;?php echo "&lt;td&gt;";</w:t>
      </w:r>
    </w:p>
    <w:p w14:paraId="7E6606C7" w14:textId="77777777" w:rsidR="00996792" w:rsidRPr="00E863A9" w:rsidRDefault="00996792" w:rsidP="00996792">
      <w:r w:rsidRPr="00E863A9">
        <w:t xml:space="preserve">  echo "&lt;/tr&gt;";</w:t>
      </w:r>
    </w:p>
    <w:p w14:paraId="2B1EFD6D" w14:textId="77777777" w:rsidR="00996792" w:rsidRPr="00E863A9" w:rsidRDefault="00996792" w:rsidP="00996792">
      <w:r w:rsidRPr="00E863A9">
        <w:t xml:space="preserve"> }</w:t>
      </w:r>
    </w:p>
    <w:p w14:paraId="5EECFF42" w14:textId="77777777" w:rsidR="00996792" w:rsidRPr="00E863A9" w:rsidRDefault="00996792" w:rsidP="00996792">
      <w:r w:rsidRPr="00E863A9">
        <w:t xml:space="preserve">    echo "&lt;/table&gt;";</w:t>
      </w:r>
    </w:p>
    <w:p w14:paraId="45097DD0" w14:textId="77777777" w:rsidR="00996792" w:rsidRPr="00E863A9" w:rsidRDefault="00996792" w:rsidP="00996792">
      <w:r w:rsidRPr="00E863A9">
        <w:t>mysql_close($con);</w:t>
      </w:r>
    </w:p>
    <w:p w14:paraId="182C718D" w14:textId="77777777" w:rsidR="00996792" w:rsidRPr="00E863A9" w:rsidRDefault="00996792" w:rsidP="00996792">
      <w:r w:rsidRPr="00E863A9">
        <w:t>?&gt;</w:t>
      </w:r>
    </w:p>
    <w:p w14:paraId="7C0CF1A8" w14:textId="77777777" w:rsidR="00996792" w:rsidRPr="00E863A9" w:rsidRDefault="00996792" w:rsidP="00996792">
      <w:r w:rsidRPr="00E863A9">
        <w:t>&lt;br&gt;&lt;br&gt;</w:t>
      </w:r>
    </w:p>
    <w:p w14:paraId="179FA628" w14:textId="77777777" w:rsidR="00996792" w:rsidRPr="00E863A9" w:rsidRDefault="00996792" w:rsidP="00996792">
      <w:r w:rsidRPr="00E863A9">
        <w:t>&lt;table align="center"&gt;</w:t>
      </w:r>
    </w:p>
    <w:p w14:paraId="62B60434" w14:textId="77777777" w:rsidR="00996792" w:rsidRPr="00E863A9" w:rsidRDefault="00996792" w:rsidP="00996792">
      <w:r w:rsidRPr="00E863A9">
        <w:t xml:space="preserve">   </w:t>
      </w:r>
      <w:r w:rsidRPr="00E863A9">
        <w:tab/>
        <w:t xml:space="preserve">&lt;tr&gt; </w:t>
      </w:r>
    </w:p>
    <w:p w14:paraId="7BCC1727" w14:textId="77777777" w:rsidR="00996792" w:rsidRPr="00E863A9" w:rsidRDefault="00996792" w:rsidP="00996792">
      <w:r w:rsidRPr="00E863A9">
        <w:tab/>
        <w:t xml:space="preserve">        &lt;td&gt;&lt;form action="allappointment.php" align="center"&gt;</w:t>
      </w:r>
    </w:p>
    <w:p w14:paraId="5FA13252" w14:textId="77777777" w:rsidR="00996792" w:rsidRPr="00E863A9" w:rsidRDefault="00996792" w:rsidP="00996792">
      <w:r w:rsidRPr="00E863A9">
        <w:t xml:space="preserve">         &lt;input type="submit" align="center" value="   all Appointment   "&gt;</w:t>
      </w:r>
    </w:p>
    <w:p w14:paraId="46145712" w14:textId="77777777" w:rsidR="00996792" w:rsidRPr="00E863A9" w:rsidRDefault="00996792" w:rsidP="00996792">
      <w:r w:rsidRPr="00E863A9">
        <w:t xml:space="preserve">         &lt;/form&gt;   &lt;/td&gt;</w:t>
      </w:r>
    </w:p>
    <w:p w14:paraId="155D1ADE" w14:textId="77777777" w:rsidR="00996792" w:rsidRPr="00E863A9" w:rsidRDefault="00996792" w:rsidP="00996792">
      <w:r w:rsidRPr="00E863A9">
        <w:t xml:space="preserve">       &lt;td&gt;&lt;form action="pendingappointment.php" align="center"&gt;</w:t>
      </w:r>
    </w:p>
    <w:p w14:paraId="2FDC7B82" w14:textId="77777777" w:rsidR="00996792" w:rsidRPr="00E863A9" w:rsidRDefault="00996792" w:rsidP="00996792">
      <w:r w:rsidRPr="00E863A9">
        <w:t xml:space="preserve">   &lt;input type="submit" align="center" value="  pending Appointment    "&gt;</w:t>
      </w:r>
    </w:p>
    <w:p w14:paraId="387B014B" w14:textId="77777777" w:rsidR="00996792" w:rsidRPr="00E863A9" w:rsidRDefault="00996792" w:rsidP="00996792">
      <w:r w:rsidRPr="00E863A9">
        <w:t xml:space="preserve">         &lt;/form&gt;   &lt;/td&gt;</w:t>
      </w:r>
    </w:p>
    <w:p w14:paraId="61ED76A2" w14:textId="77777777" w:rsidR="00996792" w:rsidRPr="00E863A9" w:rsidRDefault="00996792" w:rsidP="00996792">
      <w:r w:rsidRPr="00E863A9">
        <w:t xml:space="preserve">   &lt;td&gt; &lt;form action="upcomingappointment.php" align="center"&gt;</w:t>
      </w:r>
    </w:p>
    <w:p w14:paraId="6DECFD44" w14:textId="77777777" w:rsidR="00996792" w:rsidRPr="00E863A9" w:rsidRDefault="00996792" w:rsidP="00996792">
      <w:r w:rsidRPr="00E863A9">
        <w:t xml:space="preserve"> &lt;input type="submit" align="center" value="     upcoming appointment   "&gt;</w:t>
      </w:r>
    </w:p>
    <w:p w14:paraId="37BD006E" w14:textId="77777777" w:rsidR="00996792" w:rsidRPr="00E863A9" w:rsidRDefault="00996792" w:rsidP="00996792">
      <w:r w:rsidRPr="00E863A9">
        <w:t xml:space="preserve">      &lt;/form&gt;   &lt;/td&gt;</w:t>
      </w:r>
    </w:p>
    <w:p w14:paraId="68C656FF" w14:textId="77777777" w:rsidR="00996792" w:rsidRPr="00E863A9" w:rsidRDefault="00996792" w:rsidP="00996792">
      <w:r w:rsidRPr="00E863A9">
        <w:t xml:space="preserve"> &lt;td&gt;&lt;form action="completedappointment.php" align="center"&gt;</w:t>
      </w:r>
    </w:p>
    <w:p w14:paraId="1C046914" w14:textId="77777777" w:rsidR="00996792" w:rsidRPr="00E863A9" w:rsidRDefault="00996792" w:rsidP="00996792">
      <w:r w:rsidRPr="00E863A9">
        <w:t xml:space="preserve">    &lt;input type="submit" align="center" value=" completed Appointment "&gt;</w:t>
      </w:r>
    </w:p>
    <w:p w14:paraId="703FE214" w14:textId="77777777" w:rsidR="00996792" w:rsidRPr="00E863A9" w:rsidRDefault="00996792" w:rsidP="00996792">
      <w:r w:rsidRPr="00E863A9">
        <w:t>&lt;/form&gt;&lt;/td&gt;&lt;/table&gt;</w:t>
      </w:r>
    </w:p>
    <w:p w14:paraId="5DD113D9" w14:textId="77777777" w:rsidR="00996792" w:rsidRPr="00E863A9" w:rsidRDefault="00996792" w:rsidP="00996792">
      <w:r w:rsidRPr="00E863A9">
        <w:t>&lt;/td&gt;&lt;/tr&gt;</w:t>
      </w:r>
    </w:p>
    <w:p w14:paraId="38F34BF7" w14:textId="77777777" w:rsidR="00996792" w:rsidRPr="00E863A9" w:rsidRDefault="00996792" w:rsidP="00996792">
      <w:r w:rsidRPr="00E863A9">
        <w:t>&lt;tr&gt;</w:t>
      </w:r>
    </w:p>
    <w:p w14:paraId="68B61E4A" w14:textId="77777777" w:rsidR="00996792" w:rsidRPr="00E863A9" w:rsidRDefault="00996792" w:rsidP="00996792">
      <w:r w:rsidRPr="00E863A9">
        <w:t xml:space="preserve">&lt;td colspan="2" style="background-color:#9ACD32;text-align:center;"&gt; </w:t>
      </w:r>
    </w:p>
    <w:p w14:paraId="2DB4FBBD" w14:textId="77777777" w:rsidR="00996792" w:rsidRPr="00E863A9" w:rsidRDefault="00996792" w:rsidP="00996792">
      <w:r w:rsidRPr="00E863A9">
        <w:t xml:space="preserve"> &lt;table align="center"&gt;  &lt;tr&gt; &lt;td&gt; Doctor name &lt;/td&gt; &lt;td&gt; &lt;/td&gt; &lt;td&gt; Doctor id</w:t>
      </w:r>
      <w:r w:rsidRPr="00E863A9">
        <w:tab/>
        <w:t>&lt;/td&gt;  &lt;td&gt; &lt;/td&gt; &lt;/tr&gt; &lt;/table&gt;</w:t>
      </w:r>
    </w:p>
    <w:p w14:paraId="132A48FF" w14:textId="77777777" w:rsidR="00996792" w:rsidRPr="00E863A9" w:rsidRDefault="00996792" w:rsidP="00996792">
      <w:r w:rsidRPr="00E863A9">
        <w:t>&lt;/td&gt;&lt;/tr&gt;</w:t>
      </w:r>
    </w:p>
    <w:p w14:paraId="583F0F1D" w14:textId="77777777" w:rsidR="00996792" w:rsidRPr="00E863A9" w:rsidRDefault="00996792" w:rsidP="00996792">
      <w:r w:rsidRPr="00E863A9">
        <w:t>&lt;/table&gt;&lt;/body&gt;&lt;/html&gt;</w:t>
      </w:r>
    </w:p>
    <w:p w14:paraId="0633B962" w14:textId="36B47DCB" w:rsidR="00996792" w:rsidRDefault="00996792" w:rsidP="00996792"/>
    <w:p w14:paraId="454A9B07" w14:textId="17B389C3" w:rsidR="00E863A9" w:rsidRDefault="00E863A9" w:rsidP="00996792"/>
    <w:p w14:paraId="5DB8A939" w14:textId="3604B8AE" w:rsidR="00E863A9" w:rsidRDefault="00E863A9" w:rsidP="00996792"/>
    <w:p w14:paraId="6E2DCD5D" w14:textId="2CDC9E93" w:rsidR="00E863A9" w:rsidRDefault="00E863A9" w:rsidP="00996792"/>
    <w:p w14:paraId="26BC29B9" w14:textId="1DD234C8" w:rsidR="00E863A9" w:rsidRDefault="00E863A9" w:rsidP="00996792"/>
    <w:p w14:paraId="243F9288" w14:textId="77777777" w:rsidR="00E863A9" w:rsidRPr="00E863A9" w:rsidRDefault="00E863A9" w:rsidP="00996792"/>
    <w:p w14:paraId="4A06684E" w14:textId="5B806DCF" w:rsidR="00CB47D0" w:rsidRPr="00E863A9" w:rsidRDefault="00E93210" w:rsidP="00CB47D0">
      <w:pPr>
        <w:pStyle w:val="MDPI21heading1"/>
        <w:rPr>
          <w:szCs w:val="20"/>
        </w:rPr>
      </w:pPr>
      <w:r w:rsidRPr="00E863A9">
        <w:rPr>
          <w:szCs w:val="20"/>
        </w:rPr>
        <w:lastRenderedPageBreak/>
        <w:t>6.</w:t>
      </w:r>
      <w:r w:rsidR="00CB47D0" w:rsidRPr="00E863A9">
        <w:rPr>
          <w:szCs w:val="20"/>
        </w:rPr>
        <w:t xml:space="preserve"> </w:t>
      </w:r>
      <w:r w:rsidR="00E05C19" w:rsidRPr="00E863A9">
        <w:rPr>
          <w:szCs w:val="20"/>
        </w:rPr>
        <w:t>Sample Screenshots</w:t>
      </w:r>
      <w:r w:rsidR="00E05C19">
        <w:rPr>
          <w:szCs w:val="20"/>
        </w:rPr>
        <w:t>:</w:t>
      </w:r>
    </w:p>
    <w:p w14:paraId="0DD45004" w14:textId="72DC4DAD" w:rsidR="00E93210" w:rsidRPr="00E863A9" w:rsidRDefault="00E93210" w:rsidP="00E93210">
      <w:pPr>
        <w:pStyle w:val="MDPI21heading1"/>
        <w:rPr>
          <w:szCs w:val="20"/>
        </w:rPr>
      </w:pPr>
    </w:p>
    <w:p w14:paraId="226168A0" w14:textId="72CBC32B" w:rsidR="00CB47D0" w:rsidRPr="00CB47D0" w:rsidRDefault="00E05C19" w:rsidP="00CB47D0">
      <w:pPr>
        <w:pStyle w:val="MDPI21heading1"/>
        <w:rPr>
          <w:szCs w:val="20"/>
        </w:rPr>
      </w:pPr>
      <w:r w:rsidRPr="00CB47D0">
        <w:rPr>
          <w:szCs w:val="20"/>
        </w:rPr>
        <w:t>Login Page</w:t>
      </w:r>
      <w:r w:rsidR="00CB47D0" w:rsidRPr="00CB47D0">
        <w:rPr>
          <w:szCs w:val="20"/>
        </w:rPr>
        <w:t>:</w:t>
      </w:r>
    </w:p>
    <w:p w14:paraId="0DF7795A" w14:textId="77777777" w:rsidR="00CB47D0" w:rsidRPr="00CB47D0" w:rsidRDefault="00CB47D0" w:rsidP="00CB47D0">
      <w:pPr>
        <w:pStyle w:val="MDPI21heading1"/>
        <w:rPr>
          <w:szCs w:val="20"/>
        </w:rPr>
      </w:pPr>
    </w:p>
    <w:p w14:paraId="674F1D96" w14:textId="4809FF1C" w:rsidR="00CB47D0" w:rsidRPr="00CB47D0" w:rsidRDefault="00CB47D0" w:rsidP="00E05C19">
      <w:pPr>
        <w:pStyle w:val="MDPI21heading1"/>
        <w:rPr>
          <w:szCs w:val="20"/>
        </w:rPr>
      </w:pPr>
      <w:r w:rsidRPr="00CB47D0">
        <w:rPr>
          <w:noProof/>
          <w:szCs w:val="20"/>
        </w:rPr>
        <w:drawing>
          <wp:inline distT="0" distB="0" distL="0" distR="0" wp14:anchorId="367A3F80" wp14:editId="0AE2D0AB">
            <wp:extent cx="5943600" cy="2835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5275"/>
                    </a:xfrm>
                    <a:prstGeom prst="rect">
                      <a:avLst/>
                    </a:prstGeom>
                  </pic:spPr>
                </pic:pic>
              </a:graphicData>
            </a:graphic>
          </wp:inline>
        </w:drawing>
      </w:r>
    </w:p>
    <w:p w14:paraId="612EEB91" w14:textId="77777777" w:rsidR="00CB47D0" w:rsidRPr="00CB47D0" w:rsidRDefault="00CB47D0" w:rsidP="00CB47D0">
      <w:pPr>
        <w:pStyle w:val="MDPI21heading1"/>
        <w:rPr>
          <w:szCs w:val="20"/>
        </w:rPr>
      </w:pPr>
    </w:p>
    <w:p w14:paraId="34B47CC9" w14:textId="0F3269DF" w:rsidR="00CB47D0" w:rsidRDefault="00E863A9" w:rsidP="00E05C19">
      <w:pPr>
        <w:pStyle w:val="MDPI21heading1"/>
        <w:rPr>
          <w:szCs w:val="20"/>
        </w:rPr>
      </w:pPr>
      <w:r w:rsidRPr="00CB47D0">
        <w:rPr>
          <w:szCs w:val="20"/>
        </w:rPr>
        <w:t>Admin Panel:</w:t>
      </w:r>
    </w:p>
    <w:p w14:paraId="1C1453F9" w14:textId="77777777" w:rsidR="00E05C19" w:rsidRPr="00CB47D0" w:rsidRDefault="00E05C19" w:rsidP="00E05C19">
      <w:pPr>
        <w:pStyle w:val="MDPI21heading1"/>
        <w:rPr>
          <w:szCs w:val="20"/>
        </w:rPr>
      </w:pPr>
    </w:p>
    <w:p w14:paraId="0B240C34" w14:textId="77777777" w:rsidR="00CB47D0" w:rsidRPr="00CB47D0" w:rsidRDefault="00CB47D0" w:rsidP="00CB47D0">
      <w:pPr>
        <w:pStyle w:val="MDPI21heading1"/>
        <w:rPr>
          <w:szCs w:val="20"/>
        </w:rPr>
      </w:pPr>
      <w:r w:rsidRPr="00CB47D0">
        <w:rPr>
          <w:noProof/>
          <w:szCs w:val="20"/>
          <w:lang w:val="en-IN"/>
        </w:rPr>
        <w:drawing>
          <wp:inline distT="0" distB="0" distL="0" distR="0" wp14:anchorId="3A6BE851" wp14:editId="58BC4E1B">
            <wp:extent cx="5943600" cy="283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2100"/>
                    </a:xfrm>
                    <a:prstGeom prst="rect">
                      <a:avLst/>
                    </a:prstGeom>
                  </pic:spPr>
                </pic:pic>
              </a:graphicData>
            </a:graphic>
          </wp:inline>
        </w:drawing>
      </w:r>
    </w:p>
    <w:p w14:paraId="296821AF" w14:textId="2E63442E" w:rsidR="00E05C19" w:rsidRDefault="00E05C19" w:rsidP="00E863A9">
      <w:pPr>
        <w:pStyle w:val="MDPI21heading1"/>
        <w:ind w:left="2098" w:firstLine="510"/>
        <w:rPr>
          <w:szCs w:val="20"/>
        </w:rPr>
      </w:pPr>
    </w:p>
    <w:p w14:paraId="313B65BD" w14:textId="77777777" w:rsidR="00E05C19" w:rsidRDefault="00E05C19" w:rsidP="00E863A9">
      <w:pPr>
        <w:pStyle w:val="MDPI21heading1"/>
        <w:ind w:left="2098" w:firstLine="510"/>
        <w:rPr>
          <w:szCs w:val="20"/>
        </w:rPr>
      </w:pPr>
    </w:p>
    <w:p w14:paraId="79E8F558" w14:textId="0356863A" w:rsidR="00CB47D0" w:rsidRPr="00CB47D0" w:rsidRDefault="00E863A9" w:rsidP="00E863A9">
      <w:pPr>
        <w:pStyle w:val="MDPI21heading1"/>
        <w:ind w:left="2098" w:firstLine="510"/>
        <w:rPr>
          <w:szCs w:val="20"/>
        </w:rPr>
      </w:pPr>
      <w:r w:rsidRPr="00CB47D0">
        <w:rPr>
          <w:szCs w:val="20"/>
        </w:rPr>
        <w:lastRenderedPageBreak/>
        <w:t>Adding New Employee Details:</w:t>
      </w:r>
    </w:p>
    <w:p w14:paraId="79191A64" w14:textId="77777777" w:rsidR="00CB47D0" w:rsidRPr="00CB47D0" w:rsidRDefault="00CB47D0" w:rsidP="00CB47D0">
      <w:pPr>
        <w:pStyle w:val="MDPI21heading1"/>
        <w:rPr>
          <w:szCs w:val="20"/>
        </w:rPr>
      </w:pPr>
    </w:p>
    <w:p w14:paraId="53165E0C" w14:textId="77777777" w:rsidR="00CB47D0" w:rsidRPr="00CB47D0" w:rsidRDefault="00CB47D0" w:rsidP="00CB47D0">
      <w:pPr>
        <w:pStyle w:val="MDPI21heading1"/>
        <w:rPr>
          <w:szCs w:val="20"/>
        </w:rPr>
      </w:pPr>
    </w:p>
    <w:p w14:paraId="1C22C59B" w14:textId="77777777" w:rsidR="00CB47D0" w:rsidRPr="00CB47D0" w:rsidRDefault="00CB47D0" w:rsidP="00CB47D0">
      <w:pPr>
        <w:pStyle w:val="MDPI21heading1"/>
        <w:rPr>
          <w:szCs w:val="20"/>
        </w:rPr>
      </w:pPr>
      <w:r w:rsidRPr="00CB47D0">
        <w:rPr>
          <w:noProof/>
          <w:szCs w:val="20"/>
          <w:lang w:val="en-IN"/>
        </w:rPr>
        <w:drawing>
          <wp:inline distT="0" distB="0" distL="0" distR="0" wp14:anchorId="4B0D441D" wp14:editId="56FAF25D">
            <wp:extent cx="5943600" cy="2847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7975"/>
                    </a:xfrm>
                    <a:prstGeom prst="rect">
                      <a:avLst/>
                    </a:prstGeom>
                  </pic:spPr>
                </pic:pic>
              </a:graphicData>
            </a:graphic>
          </wp:inline>
        </w:drawing>
      </w:r>
    </w:p>
    <w:p w14:paraId="7D039D94" w14:textId="77777777" w:rsidR="00CB47D0" w:rsidRPr="00CB47D0" w:rsidRDefault="00CB47D0" w:rsidP="00CB47D0">
      <w:pPr>
        <w:pStyle w:val="MDPI21heading1"/>
        <w:rPr>
          <w:szCs w:val="20"/>
          <w:u w:val="single"/>
        </w:rPr>
      </w:pPr>
    </w:p>
    <w:p w14:paraId="736E8922" w14:textId="77777777" w:rsidR="00CB47D0" w:rsidRPr="00CB47D0" w:rsidRDefault="00CB47D0" w:rsidP="00E863A9">
      <w:pPr>
        <w:pStyle w:val="MDPI21heading1"/>
        <w:ind w:left="2040" w:firstLine="510"/>
        <w:rPr>
          <w:szCs w:val="20"/>
        </w:rPr>
      </w:pPr>
      <w:r w:rsidRPr="00CB47D0">
        <w:rPr>
          <w:szCs w:val="20"/>
        </w:rPr>
        <w:t>Doctor module:</w:t>
      </w:r>
    </w:p>
    <w:p w14:paraId="728FE199" w14:textId="77777777" w:rsidR="00CB47D0" w:rsidRPr="00CB47D0" w:rsidRDefault="00CB47D0" w:rsidP="00CB47D0">
      <w:pPr>
        <w:pStyle w:val="MDPI21heading1"/>
        <w:rPr>
          <w:szCs w:val="20"/>
        </w:rPr>
      </w:pPr>
    </w:p>
    <w:p w14:paraId="7F66D8D9" w14:textId="77777777" w:rsidR="00E863A9" w:rsidRDefault="00CB47D0" w:rsidP="00E863A9">
      <w:pPr>
        <w:pStyle w:val="MDPI21heading1"/>
        <w:rPr>
          <w:szCs w:val="20"/>
        </w:rPr>
      </w:pPr>
      <w:r w:rsidRPr="00CB47D0">
        <w:rPr>
          <w:noProof/>
          <w:szCs w:val="20"/>
        </w:rPr>
        <w:drawing>
          <wp:inline distT="0" distB="0" distL="0" distR="0" wp14:anchorId="7430ADDA" wp14:editId="0A8A7CC2">
            <wp:extent cx="5943600" cy="2862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2580"/>
                    </a:xfrm>
                    <a:prstGeom prst="rect">
                      <a:avLst/>
                    </a:prstGeom>
                  </pic:spPr>
                </pic:pic>
              </a:graphicData>
            </a:graphic>
          </wp:inline>
        </w:drawing>
      </w:r>
    </w:p>
    <w:p w14:paraId="46B6D36D" w14:textId="77777777" w:rsidR="00E05C19" w:rsidRDefault="00E05C19" w:rsidP="00E863A9">
      <w:pPr>
        <w:pStyle w:val="MDPI21heading1"/>
        <w:rPr>
          <w:szCs w:val="20"/>
        </w:rPr>
      </w:pPr>
    </w:p>
    <w:p w14:paraId="759323DA" w14:textId="77777777" w:rsidR="00E05C19" w:rsidRDefault="00E05C19" w:rsidP="00E863A9">
      <w:pPr>
        <w:pStyle w:val="MDPI21heading1"/>
        <w:rPr>
          <w:szCs w:val="20"/>
        </w:rPr>
      </w:pPr>
    </w:p>
    <w:p w14:paraId="694423A4" w14:textId="77777777" w:rsidR="00E05C19" w:rsidRDefault="00E05C19" w:rsidP="00E863A9">
      <w:pPr>
        <w:pStyle w:val="MDPI21heading1"/>
        <w:rPr>
          <w:szCs w:val="20"/>
        </w:rPr>
      </w:pPr>
    </w:p>
    <w:p w14:paraId="10943742" w14:textId="77777777" w:rsidR="00E05C19" w:rsidRDefault="00E05C19" w:rsidP="00E863A9">
      <w:pPr>
        <w:pStyle w:val="MDPI21heading1"/>
        <w:rPr>
          <w:szCs w:val="20"/>
        </w:rPr>
      </w:pPr>
    </w:p>
    <w:p w14:paraId="79423D0A" w14:textId="08070695" w:rsidR="00CB47D0" w:rsidRPr="00CB47D0" w:rsidRDefault="00CB47D0" w:rsidP="00E863A9">
      <w:pPr>
        <w:pStyle w:val="MDPI21heading1"/>
        <w:rPr>
          <w:szCs w:val="20"/>
        </w:rPr>
      </w:pPr>
      <w:r w:rsidRPr="00CB47D0">
        <w:rPr>
          <w:szCs w:val="20"/>
        </w:rPr>
        <w:t>Appointment details:</w:t>
      </w:r>
    </w:p>
    <w:p w14:paraId="7D2C944D" w14:textId="77777777" w:rsidR="00CB47D0" w:rsidRPr="00CB47D0" w:rsidRDefault="00CB47D0" w:rsidP="00CB47D0">
      <w:pPr>
        <w:pStyle w:val="MDPI21heading1"/>
        <w:rPr>
          <w:szCs w:val="20"/>
        </w:rPr>
      </w:pPr>
    </w:p>
    <w:p w14:paraId="32424EED" w14:textId="77777777" w:rsidR="00CB47D0" w:rsidRPr="00CB47D0" w:rsidRDefault="00CB47D0" w:rsidP="00CB47D0">
      <w:pPr>
        <w:pStyle w:val="MDPI21heading1"/>
        <w:rPr>
          <w:szCs w:val="20"/>
        </w:rPr>
      </w:pPr>
      <w:r w:rsidRPr="00CB47D0">
        <w:rPr>
          <w:noProof/>
          <w:szCs w:val="20"/>
        </w:rPr>
        <w:drawing>
          <wp:inline distT="0" distB="0" distL="0" distR="0" wp14:anchorId="7DE0DBFD" wp14:editId="36647DFC">
            <wp:extent cx="5943600" cy="284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44800"/>
                    </a:xfrm>
                    <a:prstGeom prst="rect">
                      <a:avLst/>
                    </a:prstGeom>
                  </pic:spPr>
                </pic:pic>
              </a:graphicData>
            </a:graphic>
          </wp:inline>
        </w:drawing>
      </w:r>
    </w:p>
    <w:p w14:paraId="34DAA4CD" w14:textId="77777777" w:rsidR="00CB47D0" w:rsidRPr="00CB47D0" w:rsidRDefault="00CB47D0" w:rsidP="00CB47D0">
      <w:pPr>
        <w:pStyle w:val="MDPI21heading1"/>
        <w:rPr>
          <w:szCs w:val="20"/>
          <w:u w:val="single"/>
        </w:rPr>
      </w:pPr>
    </w:p>
    <w:p w14:paraId="42F129FC" w14:textId="77777777" w:rsidR="00CB47D0" w:rsidRPr="00CB47D0" w:rsidRDefault="00CB47D0" w:rsidP="00CB47D0">
      <w:pPr>
        <w:pStyle w:val="MDPI21heading1"/>
        <w:rPr>
          <w:szCs w:val="20"/>
        </w:rPr>
      </w:pPr>
      <w:r w:rsidRPr="00CB47D0">
        <w:rPr>
          <w:szCs w:val="20"/>
        </w:rPr>
        <w:t>Prescribe medicine:</w:t>
      </w:r>
    </w:p>
    <w:p w14:paraId="38E47666" w14:textId="77777777" w:rsidR="00CB47D0" w:rsidRPr="00CB47D0" w:rsidRDefault="00CB47D0" w:rsidP="00CB47D0">
      <w:pPr>
        <w:pStyle w:val="MDPI21heading1"/>
        <w:rPr>
          <w:szCs w:val="20"/>
        </w:rPr>
      </w:pPr>
      <w:r w:rsidRPr="00CB47D0">
        <w:rPr>
          <w:noProof/>
          <w:szCs w:val="20"/>
        </w:rPr>
        <w:drawing>
          <wp:inline distT="0" distB="0" distL="0" distR="0" wp14:anchorId="4841F6CD" wp14:editId="25A5F08A">
            <wp:extent cx="5943600" cy="2609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9215"/>
                    </a:xfrm>
                    <a:prstGeom prst="rect">
                      <a:avLst/>
                    </a:prstGeom>
                  </pic:spPr>
                </pic:pic>
              </a:graphicData>
            </a:graphic>
          </wp:inline>
        </w:drawing>
      </w:r>
    </w:p>
    <w:p w14:paraId="2F9EF655" w14:textId="77777777" w:rsidR="00CB47D0" w:rsidRPr="00CB47D0" w:rsidRDefault="00CB47D0" w:rsidP="00CB47D0">
      <w:pPr>
        <w:pStyle w:val="MDPI21heading1"/>
        <w:rPr>
          <w:szCs w:val="20"/>
          <w:u w:val="single"/>
        </w:rPr>
      </w:pPr>
    </w:p>
    <w:p w14:paraId="1E207F98" w14:textId="77777777" w:rsidR="00E05C19" w:rsidRDefault="00E05C19" w:rsidP="00CB47D0">
      <w:pPr>
        <w:pStyle w:val="MDPI21heading1"/>
        <w:rPr>
          <w:szCs w:val="20"/>
        </w:rPr>
      </w:pPr>
    </w:p>
    <w:p w14:paraId="11397C32" w14:textId="77777777" w:rsidR="00E05C19" w:rsidRDefault="00E05C19" w:rsidP="00CB47D0">
      <w:pPr>
        <w:pStyle w:val="MDPI21heading1"/>
        <w:rPr>
          <w:szCs w:val="20"/>
        </w:rPr>
      </w:pPr>
    </w:p>
    <w:p w14:paraId="54BDC1EA" w14:textId="77777777" w:rsidR="00E05C19" w:rsidRDefault="00E05C19" w:rsidP="00CB47D0">
      <w:pPr>
        <w:pStyle w:val="MDPI21heading1"/>
        <w:rPr>
          <w:szCs w:val="20"/>
        </w:rPr>
      </w:pPr>
    </w:p>
    <w:p w14:paraId="47D2BFF6" w14:textId="77777777" w:rsidR="00E05C19" w:rsidRDefault="00E05C19" w:rsidP="00CB47D0">
      <w:pPr>
        <w:pStyle w:val="MDPI21heading1"/>
        <w:rPr>
          <w:szCs w:val="20"/>
        </w:rPr>
      </w:pPr>
    </w:p>
    <w:p w14:paraId="302DB5FC" w14:textId="77777777" w:rsidR="00E05C19" w:rsidRDefault="00E05C19" w:rsidP="00CB47D0">
      <w:pPr>
        <w:pStyle w:val="MDPI21heading1"/>
        <w:rPr>
          <w:szCs w:val="20"/>
        </w:rPr>
      </w:pPr>
    </w:p>
    <w:p w14:paraId="005CD51A" w14:textId="3955EB39" w:rsidR="00CB47D0" w:rsidRPr="00CB47D0" w:rsidRDefault="00CB47D0" w:rsidP="00CB47D0">
      <w:pPr>
        <w:pStyle w:val="MDPI21heading1"/>
        <w:rPr>
          <w:szCs w:val="20"/>
        </w:rPr>
      </w:pPr>
      <w:r w:rsidRPr="00CB47D0">
        <w:rPr>
          <w:szCs w:val="20"/>
        </w:rPr>
        <w:t>Prescription List:</w:t>
      </w:r>
    </w:p>
    <w:p w14:paraId="0467FF18" w14:textId="77777777" w:rsidR="00CB47D0" w:rsidRPr="00CB47D0" w:rsidRDefault="00CB47D0" w:rsidP="00CB47D0">
      <w:pPr>
        <w:pStyle w:val="MDPI21heading1"/>
        <w:rPr>
          <w:bCs/>
          <w:szCs w:val="20"/>
        </w:rPr>
      </w:pPr>
      <w:r w:rsidRPr="00CB47D0">
        <w:rPr>
          <w:bCs/>
          <w:noProof/>
          <w:szCs w:val="20"/>
        </w:rPr>
        <w:drawing>
          <wp:inline distT="0" distB="0" distL="0" distR="0" wp14:anchorId="6A099E58" wp14:editId="0E0C895D">
            <wp:extent cx="5943600" cy="2829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29560"/>
                    </a:xfrm>
                    <a:prstGeom prst="rect">
                      <a:avLst/>
                    </a:prstGeom>
                  </pic:spPr>
                </pic:pic>
              </a:graphicData>
            </a:graphic>
          </wp:inline>
        </w:drawing>
      </w:r>
    </w:p>
    <w:p w14:paraId="24B1FB7C" w14:textId="77777777" w:rsidR="00CB47D0" w:rsidRPr="00CB47D0" w:rsidRDefault="00CB47D0" w:rsidP="00CB47D0">
      <w:pPr>
        <w:pStyle w:val="MDPI21heading1"/>
        <w:rPr>
          <w:szCs w:val="20"/>
        </w:rPr>
      </w:pPr>
    </w:p>
    <w:p w14:paraId="5B099BFF" w14:textId="77777777" w:rsidR="00CB47D0" w:rsidRPr="00CB47D0" w:rsidRDefault="00CB47D0" w:rsidP="00CB47D0">
      <w:pPr>
        <w:pStyle w:val="MDPI21heading1"/>
        <w:rPr>
          <w:bCs/>
          <w:szCs w:val="20"/>
        </w:rPr>
      </w:pPr>
      <w:r w:rsidRPr="00CB47D0">
        <w:rPr>
          <w:bCs/>
          <w:szCs w:val="20"/>
        </w:rPr>
        <w:t>Patient Dashboard:</w:t>
      </w:r>
    </w:p>
    <w:p w14:paraId="1AB27864" w14:textId="77777777" w:rsidR="00CB47D0" w:rsidRPr="00CB47D0" w:rsidRDefault="00CB47D0" w:rsidP="00CB47D0">
      <w:pPr>
        <w:pStyle w:val="MDPI21heading1"/>
        <w:rPr>
          <w:bCs/>
          <w:szCs w:val="20"/>
        </w:rPr>
      </w:pPr>
    </w:p>
    <w:p w14:paraId="4BC161F4" w14:textId="77777777" w:rsidR="00CB47D0" w:rsidRPr="00CB47D0" w:rsidRDefault="00CB47D0" w:rsidP="00CB47D0">
      <w:pPr>
        <w:pStyle w:val="MDPI21heading1"/>
        <w:rPr>
          <w:szCs w:val="20"/>
        </w:rPr>
      </w:pPr>
      <w:r w:rsidRPr="00CB47D0">
        <w:rPr>
          <w:noProof/>
          <w:szCs w:val="20"/>
        </w:rPr>
        <w:drawing>
          <wp:inline distT="0" distB="0" distL="0" distR="0" wp14:anchorId="11FE5DC6" wp14:editId="6660361E">
            <wp:extent cx="5943600"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28925"/>
                    </a:xfrm>
                    <a:prstGeom prst="rect">
                      <a:avLst/>
                    </a:prstGeom>
                  </pic:spPr>
                </pic:pic>
              </a:graphicData>
            </a:graphic>
          </wp:inline>
        </w:drawing>
      </w:r>
    </w:p>
    <w:p w14:paraId="7005C49A" w14:textId="77777777" w:rsidR="00E05C19" w:rsidRDefault="00E05C19" w:rsidP="00CB47D0">
      <w:pPr>
        <w:pStyle w:val="MDPI21heading1"/>
        <w:rPr>
          <w:bCs/>
          <w:szCs w:val="20"/>
        </w:rPr>
      </w:pPr>
    </w:p>
    <w:p w14:paraId="16BA88BE" w14:textId="77777777" w:rsidR="00E05C19" w:rsidRDefault="00E05C19" w:rsidP="00CB47D0">
      <w:pPr>
        <w:pStyle w:val="MDPI21heading1"/>
        <w:rPr>
          <w:bCs/>
          <w:szCs w:val="20"/>
        </w:rPr>
      </w:pPr>
    </w:p>
    <w:p w14:paraId="3132E9F4" w14:textId="77777777" w:rsidR="00E05C19" w:rsidRDefault="00E05C19" w:rsidP="00CB47D0">
      <w:pPr>
        <w:pStyle w:val="MDPI21heading1"/>
        <w:rPr>
          <w:bCs/>
          <w:szCs w:val="20"/>
        </w:rPr>
      </w:pPr>
    </w:p>
    <w:p w14:paraId="4A9D696A" w14:textId="77777777" w:rsidR="00E05C19" w:rsidRDefault="00E05C19" w:rsidP="00CB47D0">
      <w:pPr>
        <w:pStyle w:val="MDPI21heading1"/>
        <w:rPr>
          <w:bCs/>
          <w:szCs w:val="20"/>
        </w:rPr>
      </w:pPr>
    </w:p>
    <w:p w14:paraId="54D7AE5F" w14:textId="2BF0A958" w:rsidR="00CB47D0" w:rsidRPr="00CB47D0" w:rsidRDefault="00CB47D0" w:rsidP="00CB47D0">
      <w:pPr>
        <w:pStyle w:val="MDPI21heading1"/>
        <w:rPr>
          <w:bCs/>
          <w:szCs w:val="20"/>
        </w:rPr>
      </w:pPr>
      <w:r w:rsidRPr="00CB47D0">
        <w:rPr>
          <w:bCs/>
          <w:szCs w:val="20"/>
        </w:rPr>
        <w:lastRenderedPageBreak/>
        <w:t>Book Appointment:</w:t>
      </w:r>
    </w:p>
    <w:p w14:paraId="71495F74" w14:textId="77777777" w:rsidR="00CB47D0" w:rsidRPr="00CB47D0" w:rsidRDefault="00CB47D0" w:rsidP="00CB47D0">
      <w:pPr>
        <w:pStyle w:val="MDPI21heading1"/>
        <w:rPr>
          <w:szCs w:val="20"/>
        </w:rPr>
      </w:pPr>
      <w:r w:rsidRPr="00CB47D0">
        <w:rPr>
          <w:noProof/>
          <w:szCs w:val="20"/>
        </w:rPr>
        <w:drawing>
          <wp:inline distT="0" distB="0" distL="0" distR="0" wp14:anchorId="1408F7CA" wp14:editId="3716C086">
            <wp:extent cx="5943600" cy="2616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16835"/>
                    </a:xfrm>
                    <a:prstGeom prst="rect">
                      <a:avLst/>
                    </a:prstGeom>
                  </pic:spPr>
                </pic:pic>
              </a:graphicData>
            </a:graphic>
          </wp:inline>
        </w:drawing>
      </w:r>
    </w:p>
    <w:p w14:paraId="26DFE964" w14:textId="77777777" w:rsidR="00CB47D0" w:rsidRPr="00CB47D0" w:rsidRDefault="00CB47D0" w:rsidP="00CB47D0">
      <w:pPr>
        <w:pStyle w:val="MDPI21heading1"/>
        <w:rPr>
          <w:bCs/>
          <w:szCs w:val="20"/>
        </w:rPr>
      </w:pPr>
      <w:r w:rsidRPr="00CB47D0">
        <w:rPr>
          <w:bCs/>
          <w:szCs w:val="20"/>
        </w:rPr>
        <w:t>Appointment History:</w:t>
      </w:r>
    </w:p>
    <w:p w14:paraId="77096BBB" w14:textId="77777777" w:rsidR="00CB47D0" w:rsidRPr="00CB47D0" w:rsidRDefault="00CB47D0" w:rsidP="00CB47D0">
      <w:pPr>
        <w:pStyle w:val="MDPI21heading1"/>
        <w:rPr>
          <w:szCs w:val="20"/>
        </w:rPr>
      </w:pPr>
      <w:r w:rsidRPr="00CB47D0">
        <w:rPr>
          <w:noProof/>
          <w:szCs w:val="20"/>
        </w:rPr>
        <w:drawing>
          <wp:inline distT="0" distB="0" distL="0" distR="0" wp14:anchorId="7EE49ABC" wp14:editId="23111822">
            <wp:extent cx="5943600" cy="28416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41625"/>
                    </a:xfrm>
                    <a:prstGeom prst="rect">
                      <a:avLst/>
                    </a:prstGeom>
                  </pic:spPr>
                </pic:pic>
              </a:graphicData>
            </a:graphic>
          </wp:inline>
        </w:drawing>
      </w:r>
    </w:p>
    <w:p w14:paraId="35E10248" w14:textId="77777777" w:rsidR="00E05C19" w:rsidRDefault="00E05C19" w:rsidP="00CB47D0">
      <w:pPr>
        <w:pStyle w:val="MDPI21heading1"/>
        <w:rPr>
          <w:bCs/>
          <w:szCs w:val="20"/>
        </w:rPr>
      </w:pPr>
    </w:p>
    <w:p w14:paraId="64238D4F" w14:textId="77777777" w:rsidR="00E05C19" w:rsidRDefault="00E05C19" w:rsidP="00CB47D0">
      <w:pPr>
        <w:pStyle w:val="MDPI21heading1"/>
        <w:rPr>
          <w:bCs/>
          <w:szCs w:val="20"/>
        </w:rPr>
      </w:pPr>
    </w:p>
    <w:p w14:paraId="722B2159" w14:textId="77777777" w:rsidR="00E05C19" w:rsidRDefault="00E05C19" w:rsidP="00CB47D0">
      <w:pPr>
        <w:pStyle w:val="MDPI21heading1"/>
        <w:rPr>
          <w:bCs/>
          <w:szCs w:val="20"/>
        </w:rPr>
      </w:pPr>
    </w:p>
    <w:p w14:paraId="3457E074" w14:textId="77777777" w:rsidR="00E05C19" w:rsidRDefault="00E05C19" w:rsidP="00CB47D0">
      <w:pPr>
        <w:pStyle w:val="MDPI21heading1"/>
        <w:rPr>
          <w:bCs/>
          <w:szCs w:val="20"/>
        </w:rPr>
      </w:pPr>
    </w:p>
    <w:p w14:paraId="50ED90D9" w14:textId="77777777" w:rsidR="00E05C19" w:rsidRDefault="00E05C19" w:rsidP="00CB47D0">
      <w:pPr>
        <w:pStyle w:val="MDPI21heading1"/>
        <w:rPr>
          <w:bCs/>
          <w:szCs w:val="20"/>
        </w:rPr>
      </w:pPr>
    </w:p>
    <w:p w14:paraId="100B05AA" w14:textId="77777777" w:rsidR="00E05C19" w:rsidRDefault="00E05C19" w:rsidP="00CB47D0">
      <w:pPr>
        <w:pStyle w:val="MDPI21heading1"/>
        <w:rPr>
          <w:bCs/>
          <w:szCs w:val="20"/>
        </w:rPr>
      </w:pPr>
    </w:p>
    <w:p w14:paraId="341132B1" w14:textId="77777777" w:rsidR="00E05C19" w:rsidRDefault="00E05C19" w:rsidP="00CB47D0">
      <w:pPr>
        <w:pStyle w:val="MDPI21heading1"/>
        <w:rPr>
          <w:bCs/>
          <w:szCs w:val="20"/>
        </w:rPr>
      </w:pPr>
    </w:p>
    <w:p w14:paraId="76F549FC" w14:textId="77777777" w:rsidR="00E05C19" w:rsidRDefault="00E05C19" w:rsidP="00CB47D0">
      <w:pPr>
        <w:pStyle w:val="MDPI21heading1"/>
        <w:rPr>
          <w:bCs/>
          <w:szCs w:val="20"/>
        </w:rPr>
      </w:pPr>
    </w:p>
    <w:p w14:paraId="3F76CCEF" w14:textId="7D992389" w:rsidR="00CB47D0" w:rsidRPr="00CB47D0" w:rsidRDefault="00CB47D0" w:rsidP="00CB47D0">
      <w:pPr>
        <w:pStyle w:val="MDPI21heading1"/>
        <w:rPr>
          <w:bCs/>
          <w:szCs w:val="20"/>
        </w:rPr>
      </w:pPr>
      <w:r w:rsidRPr="00CB47D0">
        <w:rPr>
          <w:bCs/>
          <w:szCs w:val="20"/>
        </w:rPr>
        <w:lastRenderedPageBreak/>
        <w:t>Prescription List:</w:t>
      </w:r>
    </w:p>
    <w:p w14:paraId="4BA0CB29" w14:textId="77777777" w:rsidR="00CB47D0" w:rsidRPr="00CB47D0" w:rsidRDefault="00CB47D0" w:rsidP="00CB47D0">
      <w:pPr>
        <w:pStyle w:val="MDPI21heading1"/>
        <w:rPr>
          <w:bCs/>
          <w:szCs w:val="20"/>
        </w:rPr>
      </w:pPr>
      <w:r w:rsidRPr="00CB47D0">
        <w:rPr>
          <w:bCs/>
          <w:noProof/>
          <w:szCs w:val="20"/>
        </w:rPr>
        <w:drawing>
          <wp:inline distT="0" distB="0" distL="0" distR="0" wp14:anchorId="61D79150" wp14:editId="25EE9669">
            <wp:extent cx="5943600" cy="26136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13660"/>
                    </a:xfrm>
                    <a:prstGeom prst="rect">
                      <a:avLst/>
                    </a:prstGeom>
                  </pic:spPr>
                </pic:pic>
              </a:graphicData>
            </a:graphic>
          </wp:inline>
        </w:drawing>
      </w:r>
    </w:p>
    <w:p w14:paraId="729EB1AB" w14:textId="77777777" w:rsidR="00CB47D0" w:rsidRPr="00CB47D0" w:rsidRDefault="00CB47D0" w:rsidP="00CB47D0">
      <w:pPr>
        <w:pStyle w:val="MDPI21heading1"/>
        <w:rPr>
          <w:szCs w:val="20"/>
        </w:rPr>
      </w:pPr>
    </w:p>
    <w:p w14:paraId="4D12DBCA" w14:textId="77777777" w:rsidR="00CB47D0" w:rsidRPr="00CB47D0" w:rsidRDefault="00CB47D0" w:rsidP="00CB47D0">
      <w:pPr>
        <w:pStyle w:val="MDPI21heading1"/>
        <w:rPr>
          <w:bCs/>
          <w:szCs w:val="20"/>
        </w:rPr>
      </w:pPr>
      <w:r w:rsidRPr="00CB47D0">
        <w:rPr>
          <w:bCs/>
          <w:szCs w:val="20"/>
        </w:rPr>
        <w:t>Feedback Page:</w:t>
      </w:r>
    </w:p>
    <w:p w14:paraId="6786B929" w14:textId="77777777" w:rsidR="00CB47D0" w:rsidRDefault="00CB47D0" w:rsidP="00CB47D0">
      <w:pPr>
        <w:pStyle w:val="MDPI21heading1"/>
      </w:pPr>
      <w:r w:rsidRPr="00CB47D0">
        <w:rPr>
          <w:noProof/>
        </w:rPr>
        <w:drawing>
          <wp:inline distT="0" distB="0" distL="0" distR="0" wp14:anchorId="4D0D06A5" wp14:editId="07C4D33E">
            <wp:extent cx="5943600" cy="27978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97810"/>
                    </a:xfrm>
                    <a:prstGeom prst="rect">
                      <a:avLst/>
                    </a:prstGeom>
                  </pic:spPr>
                </pic:pic>
              </a:graphicData>
            </a:graphic>
          </wp:inline>
        </w:drawing>
      </w:r>
    </w:p>
    <w:p w14:paraId="221A8075" w14:textId="77777777" w:rsidR="00482AA3" w:rsidRDefault="00482AA3" w:rsidP="00CB47D0">
      <w:pPr>
        <w:pStyle w:val="MDPI21heading1"/>
      </w:pPr>
    </w:p>
    <w:p w14:paraId="1A3234BE" w14:textId="77777777" w:rsidR="00482AA3" w:rsidRDefault="00482AA3" w:rsidP="00CB47D0">
      <w:pPr>
        <w:pStyle w:val="MDPI21heading1"/>
      </w:pPr>
    </w:p>
    <w:p w14:paraId="72428A85" w14:textId="77777777" w:rsidR="00482AA3" w:rsidRDefault="00482AA3" w:rsidP="00CB47D0">
      <w:pPr>
        <w:pStyle w:val="MDPI21heading1"/>
      </w:pPr>
    </w:p>
    <w:p w14:paraId="3F87C578" w14:textId="77777777" w:rsidR="00482AA3" w:rsidRDefault="00482AA3" w:rsidP="00CB47D0">
      <w:pPr>
        <w:pStyle w:val="MDPI21heading1"/>
      </w:pPr>
    </w:p>
    <w:p w14:paraId="3F9C593A" w14:textId="77777777" w:rsidR="00482AA3" w:rsidRDefault="00482AA3" w:rsidP="00CB47D0">
      <w:pPr>
        <w:pStyle w:val="MDPI21heading1"/>
      </w:pPr>
    </w:p>
    <w:p w14:paraId="19C01B61" w14:textId="77777777" w:rsidR="00482AA3" w:rsidRDefault="00482AA3" w:rsidP="00CB47D0">
      <w:pPr>
        <w:pStyle w:val="MDPI21heading1"/>
      </w:pPr>
    </w:p>
    <w:p w14:paraId="236961C1" w14:textId="77777777" w:rsidR="00482AA3" w:rsidRPr="00CB47D0" w:rsidRDefault="00482AA3" w:rsidP="00CB47D0">
      <w:pPr>
        <w:pStyle w:val="MDPI21heading1"/>
      </w:pPr>
    </w:p>
    <w:p w14:paraId="2D2AC5DC" w14:textId="77777777" w:rsidR="00E93210" w:rsidRPr="00FA04F1" w:rsidRDefault="00E93210" w:rsidP="00070792">
      <w:pPr>
        <w:pStyle w:val="MDPI21heading1"/>
        <w:ind w:left="0"/>
      </w:pPr>
      <w:r w:rsidRPr="00FA04F1">
        <w:lastRenderedPageBreak/>
        <w:t>References</w:t>
      </w:r>
    </w:p>
    <w:p w14:paraId="3806C3E3" w14:textId="77777777" w:rsidR="00CB47D0" w:rsidRPr="00CB47D0" w:rsidRDefault="00CB47D0" w:rsidP="00CB47D0">
      <w:pPr>
        <w:pStyle w:val="MDPI71References"/>
      </w:pPr>
      <w:r w:rsidRPr="00CB47D0">
        <w:t xml:space="preserve">1. PHP MySQL Website Programming: Problem - Design – Solution </w:t>
      </w:r>
      <w:proofErr w:type="spellStart"/>
      <w:r w:rsidRPr="00CB47D0">
        <w:t>byChris</w:t>
      </w:r>
      <w:proofErr w:type="spellEnd"/>
    </w:p>
    <w:p w14:paraId="7695BB72" w14:textId="77777777" w:rsidR="00CB47D0" w:rsidRPr="00CB47D0" w:rsidRDefault="00CB47D0" w:rsidP="00CB47D0">
      <w:pPr>
        <w:pStyle w:val="MDPI71References"/>
      </w:pPr>
      <w:r w:rsidRPr="00CB47D0">
        <w:t xml:space="preserve">Lea, Mike Buzzard, </w:t>
      </w:r>
      <w:proofErr w:type="spellStart"/>
      <w:r w:rsidRPr="00CB47D0">
        <w:t>Dilip</w:t>
      </w:r>
      <w:proofErr w:type="spellEnd"/>
      <w:r w:rsidRPr="00CB47D0">
        <w:t xml:space="preserve"> </w:t>
      </w:r>
      <w:proofErr w:type="gramStart"/>
      <w:r w:rsidRPr="00CB47D0">
        <w:t>Thomas ,</w:t>
      </w:r>
      <w:proofErr w:type="gramEnd"/>
      <w:r w:rsidRPr="00CB47D0">
        <w:t xml:space="preserve"> </w:t>
      </w:r>
      <w:proofErr w:type="spellStart"/>
      <w:r w:rsidRPr="00CB47D0">
        <w:t>Jessey</w:t>
      </w:r>
      <w:proofErr w:type="spellEnd"/>
      <w:r w:rsidRPr="00CB47D0">
        <w:t xml:space="preserve"> White-</w:t>
      </w:r>
      <w:proofErr w:type="spellStart"/>
      <w:r w:rsidRPr="00CB47D0">
        <w:t>Cinis</w:t>
      </w:r>
      <w:proofErr w:type="spellEnd"/>
    </w:p>
    <w:p w14:paraId="6944F867" w14:textId="77777777" w:rsidR="00CB47D0" w:rsidRPr="00CB47D0" w:rsidRDefault="00CB47D0" w:rsidP="00CB47D0">
      <w:pPr>
        <w:pStyle w:val="MDPI71References"/>
      </w:pPr>
      <w:r w:rsidRPr="00CB47D0">
        <w:t>2. Beginning PHP5, Apache, and MySQL Web Development (Programmer to</w:t>
      </w:r>
    </w:p>
    <w:p w14:paraId="15FA6827" w14:textId="77777777" w:rsidR="00CB47D0" w:rsidRPr="00CB47D0" w:rsidRDefault="00CB47D0" w:rsidP="00CB47D0">
      <w:pPr>
        <w:pStyle w:val="MDPI71References"/>
      </w:pPr>
      <w:r w:rsidRPr="00CB47D0">
        <w:t xml:space="preserve">Programmer) by Elizabeth </w:t>
      </w:r>
      <w:proofErr w:type="spellStart"/>
      <w:r w:rsidRPr="00CB47D0">
        <w:t>Naramore</w:t>
      </w:r>
      <w:proofErr w:type="spellEnd"/>
    </w:p>
    <w:p w14:paraId="427A66C0" w14:textId="77777777" w:rsidR="00CB47D0" w:rsidRPr="00CB47D0" w:rsidRDefault="00CB47D0" w:rsidP="00CB47D0">
      <w:pPr>
        <w:pStyle w:val="MDPI71References"/>
      </w:pPr>
      <w:r w:rsidRPr="00CB47D0">
        <w:t>3. MySQL/PHP Database Applications, 2nd Edition by Brad Bulger</w:t>
      </w:r>
    </w:p>
    <w:p w14:paraId="6CC4B1A2" w14:textId="77777777" w:rsidR="00CB47D0" w:rsidRPr="00CB47D0" w:rsidRDefault="00CB47D0" w:rsidP="00CB47D0">
      <w:pPr>
        <w:pStyle w:val="MDPI71References"/>
        <w:rPr>
          <w:bCs/>
        </w:rPr>
      </w:pPr>
      <w:r w:rsidRPr="00CB47D0">
        <w:rPr>
          <w:bCs/>
        </w:rPr>
        <w:t>4. How to Do Everything with PHP and MySQL by Vikram Vaswani</w:t>
      </w:r>
    </w:p>
    <w:p w14:paraId="50DF848B" w14:textId="77777777" w:rsidR="00CB47D0" w:rsidRPr="00CB47D0" w:rsidRDefault="00CB47D0" w:rsidP="00CB47D0">
      <w:pPr>
        <w:pStyle w:val="MDPI71References"/>
        <w:rPr>
          <w:b/>
          <w:u w:val="single"/>
        </w:rPr>
      </w:pPr>
    </w:p>
    <w:p w14:paraId="2C2B1ED9" w14:textId="4F101BC9" w:rsidR="00E93210" w:rsidRDefault="00E93210" w:rsidP="00CB47D0">
      <w:pPr>
        <w:pStyle w:val="MDPI71References"/>
        <w:numPr>
          <w:ilvl w:val="0"/>
          <w:numId w:val="0"/>
        </w:numPr>
        <w:ind w:left="425"/>
      </w:pPr>
    </w:p>
    <w:sectPr w:rsidR="00E93210" w:rsidSect="00CA1D7B">
      <w:headerReference w:type="even" r:id="rId26"/>
      <w:headerReference w:type="default" r:id="rId27"/>
      <w:footerReference w:type="default" r:id="rId28"/>
      <w:headerReference w:type="first" r:id="rId29"/>
      <w:footerReference w:type="first" r:id="rId3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A6DF2" w14:textId="77777777" w:rsidR="001B2C16" w:rsidRDefault="001B2C16">
      <w:pPr>
        <w:spacing w:line="240" w:lineRule="auto"/>
      </w:pPr>
      <w:r>
        <w:separator/>
      </w:r>
    </w:p>
  </w:endnote>
  <w:endnote w:type="continuationSeparator" w:id="0">
    <w:p w14:paraId="3E9613F5" w14:textId="77777777" w:rsidR="001B2C16" w:rsidRDefault="001B2C16">
      <w:pPr>
        <w:spacing w:line="240" w:lineRule="auto"/>
      </w:pPr>
      <w:r>
        <w:continuationSeparator/>
      </w:r>
    </w:p>
  </w:endnote>
  <w:endnote w:type="continuationNotice" w:id="1">
    <w:p w14:paraId="71372FFF" w14:textId="77777777" w:rsidR="001B2C16" w:rsidRDefault="001B2C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9F598"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4FCB"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1278E302"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F8699A">
      <w:rPr>
        <w:b/>
        <w:szCs w:val="16"/>
        <w:lang w:val="it-IT"/>
      </w:rPr>
      <w:t>2022</w:t>
    </w:r>
    <w:r w:rsidR="00375A07" w:rsidRPr="00375A07">
      <w:rPr>
        <w:szCs w:val="16"/>
        <w:lang w:val="it-IT"/>
      </w:rPr>
      <w:t>,</w:t>
    </w:r>
    <w:r w:rsidR="00F8699A">
      <w:rPr>
        <w:i/>
        <w:szCs w:val="16"/>
        <w:lang w:val="it-IT"/>
      </w:rPr>
      <w:t xml:space="preserve"> 22</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05CB7" w14:textId="77777777" w:rsidR="001B2C16" w:rsidRDefault="001B2C16">
      <w:pPr>
        <w:spacing w:line="240" w:lineRule="auto"/>
      </w:pPr>
      <w:r>
        <w:separator/>
      </w:r>
    </w:p>
  </w:footnote>
  <w:footnote w:type="continuationSeparator" w:id="0">
    <w:p w14:paraId="196FA99B" w14:textId="77777777" w:rsidR="001B2C16" w:rsidRDefault="001B2C16">
      <w:pPr>
        <w:spacing w:line="240" w:lineRule="auto"/>
      </w:pPr>
      <w:r>
        <w:continuationSeparator/>
      </w:r>
    </w:p>
  </w:footnote>
  <w:footnote w:type="continuationNotice" w:id="1">
    <w:p w14:paraId="4BA5DCE4" w14:textId="77777777" w:rsidR="001B2C16" w:rsidRDefault="001B2C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2FFD"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8301"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F8699A">
      <w:rPr>
        <w:b/>
        <w:sz w:val="16"/>
      </w:rPr>
      <w:t>2022</w:t>
    </w:r>
    <w:r w:rsidR="00375A07" w:rsidRPr="00375A07">
      <w:rPr>
        <w:sz w:val="16"/>
      </w:rPr>
      <w:t>,</w:t>
    </w:r>
    <w:r w:rsidR="00F8699A">
      <w:rPr>
        <w:i/>
        <w:sz w:val="16"/>
      </w:rPr>
      <w:t xml:space="preserve"> 22</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38107B2E"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0" w:type="dxa"/>
      <w:tblCellMar>
        <w:left w:w="0" w:type="dxa"/>
        <w:right w:w="0" w:type="dxa"/>
      </w:tblCellMar>
      <w:tblLook w:val="04A0" w:firstRow="1" w:lastRow="0" w:firstColumn="1" w:lastColumn="0" w:noHBand="0" w:noVBand="1"/>
    </w:tblPr>
    <w:tblGrid>
      <w:gridCol w:w="4080"/>
      <w:gridCol w:w="4345"/>
      <w:gridCol w:w="2225"/>
    </w:tblGrid>
    <w:tr w:rsidR="003D660D" w:rsidRPr="00691AA3" w14:paraId="5DAFD6CC" w14:textId="77777777" w:rsidTr="00AE4465">
      <w:trPr>
        <w:trHeight w:val="777"/>
      </w:trPr>
      <w:tc>
        <w:tcPr>
          <w:tcW w:w="3736" w:type="dxa"/>
          <w:shd w:val="clear" w:color="auto" w:fill="auto"/>
          <w:vAlign w:val="center"/>
        </w:tcPr>
        <w:p w14:paraId="443DE804" w14:textId="185E8B67" w:rsidR="003D660D" w:rsidRPr="00EF08AF" w:rsidRDefault="00C00E78" w:rsidP="00691AA3">
          <w:pPr>
            <w:pStyle w:val="Header"/>
            <w:pBdr>
              <w:bottom w:val="none" w:sz="0" w:space="0" w:color="auto"/>
            </w:pBdr>
            <w:jc w:val="left"/>
            <w:rPr>
              <w:rFonts w:eastAsia="DengXian"/>
              <w:b/>
              <w:bCs/>
            </w:rPr>
          </w:pPr>
          <w:r>
            <w:drawing>
              <wp:inline distT="0" distB="0" distL="0" distR="0" wp14:anchorId="2D5D03B9" wp14:editId="045F1A03">
                <wp:extent cx="2590800" cy="5580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3445" cy="571511"/>
                        </a:xfrm>
                        <a:prstGeom prst="rect">
                          <a:avLst/>
                        </a:prstGeom>
                        <a:noFill/>
                        <a:ln>
                          <a:noFill/>
                        </a:ln>
                      </pic:spPr>
                    </pic:pic>
                  </a:graphicData>
                </a:graphic>
              </wp:inline>
            </w:drawing>
          </w:r>
        </w:p>
      </w:tc>
      <w:tc>
        <w:tcPr>
          <w:tcW w:w="4606" w:type="dxa"/>
          <w:shd w:val="clear" w:color="auto" w:fill="auto"/>
          <w:vAlign w:val="center"/>
        </w:tcPr>
        <w:p w14:paraId="15FACB08" w14:textId="77777777" w:rsidR="003D660D" w:rsidRPr="00EF08AF" w:rsidRDefault="003D660D" w:rsidP="00691AA3">
          <w:pPr>
            <w:pStyle w:val="Header"/>
            <w:pBdr>
              <w:bottom w:val="none" w:sz="0" w:space="0" w:color="auto"/>
            </w:pBdr>
            <w:rPr>
              <w:rFonts w:eastAsia="DengXian"/>
              <w:b/>
              <w:bCs/>
            </w:rPr>
          </w:pPr>
        </w:p>
      </w:tc>
      <w:tc>
        <w:tcPr>
          <w:tcW w:w="2308" w:type="dxa"/>
          <w:shd w:val="clear" w:color="auto" w:fill="auto"/>
          <w:vAlign w:val="center"/>
        </w:tcPr>
        <w:p w14:paraId="514BA2C2" w14:textId="77777777" w:rsidR="003D660D" w:rsidRPr="00EF08AF" w:rsidRDefault="00DC04F0" w:rsidP="00DC04F0">
          <w:pPr>
            <w:pStyle w:val="Header"/>
            <w:pBdr>
              <w:bottom w:val="none" w:sz="0" w:space="0" w:color="auto"/>
            </w:pBdr>
            <w:jc w:val="right"/>
            <w:rPr>
              <w:rFonts w:eastAsia="DengXian"/>
              <w:b/>
              <w:bCs/>
            </w:rPr>
          </w:pPr>
          <w:r>
            <w:rPr>
              <w:rFonts w:eastAsia="DengXian"/>
              <w:b/>
              <w:bCs/>
            </w:rPr>
            <w:drawing>
              <wp:inline distT="0" distB="0" distL="0" distR="0" wp14:anchorId="66D0FAD1" wp14:editId="7A330268">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3DD046A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CAD"/>
    <w:multiLevelType w:val="hybridMultilevel"/>
    <w:tmpl w:val="0000314F"/>
    <w:lvl w:ilvl="0" w:tplc="00005E14">
      <w:start w:val="1"/>
      <w:numFmt w:val="decimal"/>
      <w:lvlText w:val="%1"/>
      <w:lvlJc w:val="left"/>
      <w:pPr>
        <w:tabs>
          <w:tab w:val="num" w:pos="720"/>
        </w:tabs>
        <w:ind w:left="720" w:hanging="360"/>
      </w:pPr>
      <w:rPr>
        <w:rFonts w:cs="Times New Roman"/>
      </w:rPr>
    </w:lvl>
    <w:lvl w:ilvl="1" w:tplc="00004DF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023C51"/>
    <w:multiLevelType w:val="multilevel"/>
    <w:tmpl w:val="653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2A6E"/>
    <w:multiLevelType w:val="hybridMultilevel"/>
    <w:tmpl w:val="D1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4CA6"/>
    <w:multiLevelType w:val="multilevel"/>
    <w:tmpl w:val="982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7372B"/>
    <w:multiLevelType w:val="multilevel"/>
    <w:tmpl w:val="B6A685A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106B43"/>
    <w:multiLevelType w:val="multilevel"/>
    <w:tmpl w:val="4D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86693"/>
    <w:multiLevelType w:val="multilevel"/>
    <w:tmpl w:val="B79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7" w15:restartNumberingAfterBreak="0">
    <w:nsid w:val="36C14685"/>
    <w:multiLevelType w:val="multilevel"/>
    <w:tmpl w:val="21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03CAF"/>
    <w:multiLevelType w:val="multilevel"/>
    <w:tmpl w:val="8D7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46ABD"/>
    <w:multiLevelType w:val="multilevel"/>
    <w:tmpl w:val="2EA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161A9"/>
    <w:multiLevelType w:val="hybridMultilevel"/>
    <w:tmpl w:val="C89215C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15:restartNumberingAfterBreak="0">
    <w:nsid w:val="40F545F7"/>
    <w:multiLevelType w:val="multilevel"/>
    <w:tmpl w:val="CC70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C07A0"/>
    <w:multiLevelType w:val="hybridMultilevel"/>
    <w:tmpl w:val="6DF23D36"/>
    <w:lvl w:ilvl="0" w:tplc="8A463160">
      <w:start w:val="1"/>
      <w:numFmt w:val="bullet"/>
      <w:lvlText w:val="•"/>
      <w:lvlJc w:val="left"/>
      <w:pPr>
        <w:tabs>
          <w:tab w:val="num" w:pos="720"/>
        </w:tabs>
        <w:ind w:left="720" w:hanging="360"/>
      </w:pPr>
      <w:rPr>
        <w:rFonts w:ascii="Times New Roman" w:hAnsi="Times New Roman"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F3D11DE"/>
    <w:multiLevelType w:val="hybridMultilevel"/>
    <w:tmpl w:val="5F32937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4" w15:restartNumberingAfterBreak="0">
    <w:nsid w:val="50297D9A"/>
    <w:multiLevelType w:val="multilevel"/>
    <w:tmpl w:val="7F3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6"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8" w15:restartNumberingAfterBreak="0">
    <w:nsid w:val="5E7A26F9"/>
    <w:multiLevelType w:val="multilevel"/>
    <w:tmpl w:val="CC5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B7DF3"/>
    <w:multiLevelType w:val="multilevel"/>
    <w:tmpl w:val="3E3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41F2E"/>
    <w:multiLevelType w:val="hybridMultilevel"/>
    <w:tmpl w:val="D38424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67B1353E"/>
    <w:multiLevelType w:val="multilevel"/>
    <w:tmpl w:val="A42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3222AF"/>
    <w:multiLevelType w:val="multilevel"/>
    <w:tmpl w:val="721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C5DE3"/>
    <w:multiLevelType w:val="multilevel"/>
    <w:tmpl w:val="09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6"/>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7"/>
  </w:num>
  <w:num w:numId="7">
    <w:abstractNumId w:val="8"/>
  </w:num>
  <w:num w:numId="8">
    <w:abstractNumId w:val="27"/>
  </w:num>
  <w:num w:numId="9">
    <w:abstractNumId w:val="8"/>
  </w:num>
  <w:num w:numId="10">
    <w:abstractNumId w:val="27"/>
  </w:num>
  <w:num w:numId="11">
    <w:abstractNumId w:val="8"/>
  </w:num>
  <w:num w:numId="12">
    <w:abstractNumId w:val="34"/>
  </w:num>
  <w:num w:numId="13">
    <w:abstractNumId w:val="27"/>
  </w:num>
  <w:num w:numId="14">
    <w:abstractNumId w:val="8"/>
  </w:num>
  <w:num w:numId="15">
    <w:abstractNumId w:val="5"/>
  </w:num>
  <w:num w:numId="16">
    <w:abstractNumId w:val="26"/>
  </w:num>
  <w:num w:numId="17">
    <w:abstractNumId w:val="4"/>
  </w:num>
  <w:num w:numId="18">
    <w:abstractNumId w:val="27"/>
  </w:num>
  <w:num w:numId="19">
    <w:abstractNumId w:val="8"/>
  </w:num>
  <w:num w:numId="20">
    <w:abstractNumId w:val="5"/>
  </w:num>
  <w:num w:numId="21">
    <w:abstractNumId w:val="4"/>
  </w:num>
  <w:num w:numId="22">
    <w:abstractNumId w:val="25"/>
  </w:num>
  <w:num w:numId="23">
    <w:abstractNumId w:val="36"/>
  </w:num>
  <w:num w:numId="24">
    <w:abstractNumId w:val="37"/>
  </w:num>
  <w:num w:numId="25">
    <w:abstractNumId w:val="7"/>
  </w:num>
  <w:num w:numId="2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3"/>
  </w:num>
  <w:num w:numId="34">
    <w:abstractNumId w:val="35"/>
  </w:num>
  <w:num w:numId="35">
    <w:abstractNumId w:val="31"/>
  </w:num>
  <w:num w:numId="36">
    <w:abstractNumId w:val="24"/>
  </w:num>
  <w:num w:numId="37">
    <w:abstractNumId w:val="21"/>
  </w:num>
  <w:num w:numId="38">
    <w:abstractNumId w:val="6"/>
  </w:num>
  <w:num w:numId="39">
    <w:abstractNumId w:val="22"/>
  </w:num>
  <w:num w:numId="40">
    <w:abstractNumId w:val="3"/>
  </w:num>
  <w:num w:numId="41">
    <w:abstractNumId w:val="30"/>
  </w:num>
  <w:num w:numId="42">
    <w:abstractNumId w:val="23"/>
  </w:num>
  <w:num w:numId="43">
    <w:abstractNumId w:val="20"/>
  </w:num>
  <w:num w:numId="44">
    <w:abstractNumId w:val="2"/>
  </w:num>
  <w:num w:numId="45">
    <w:abstractNumId w:val="9"/>
  </w:num>
  <w:num w:numId="46">
    <w:abstractNumId w:val="19"/>
  </w:num>
  <w:num w:numId="47">
    <w:abstractNumId w:val="3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65"/>
    <w:rsid w:val="000122AB"/>
    <w:rsid w:val="00012F4D"/>
    <w:rsid w:val="00035DBF"/>
    <w:rsid w:val="00054346"/>
    <w:rsid w:val="000561FF"/>
    <w:rsid w:val="00064A99"/>
    <w:rsid w:val="00070792"/>
    <w:rsid w:val="00072F75"/>
    <w:rsid w:val="00080004"/>
    <w:rsid w:val="000921C6"/>
    <w:rsid w:val="000A22EF"/>
    <w:rsid w:val="000B5EC8"/>
    <w:rsid w:val="000D093B"/>
    <w:rsid w:val="000F34BE"/>
    <w:rsid w:val="00135066"/>
    <w:rsid w:val="001445B9"/>
    <w:rsid w:val="00146F28"/>
    <w:rsid w:val="00163483"/>
    <w:rsid w:val="001B2C16"/>
    <w:rsid w:val="001B65E3"/>
    <w:rsid w:val="001C4008"/>
    <w:rsid w:val="001E2AEB"/>
    <w:rsid w:val="001F5853"/>
    <w:rsid w:val="001F5D2B"/>
    <w:rsid w:val="00214271"/>
    <w:rsid w:val="00217BC0"/>
    <w:rsid w:val="00222CA6"/>
    <w:rsid w:val="002532CA"/>
    <w:rsid w:val="00255A6D"/>
    <w:rsid w:val="0028224B"/>
    <w:rsid w:val="002A1F1B"/>
    <w:rsid w:val="002A77E9"/>
    <w:rsid w:val="002B786A"/>
    <w:rsid w:val="002C622D"/>
    <w:rsid w:val="002D7D5E"/>
    <w:rsid w:val="002F26EF"/>
    <w:rsid w:val="00315E53"/>
    <w:rsid w:val="00320D3C"/>
    <w:rsid w:val="00326141"/>
    <w:rsid w:val="00354C2D"/>
    <w:rsid w:val="0036011B"/>
    <w:rsid w:val="003609A1"/>
    <w:rsid w:val="003652CD"/>
    <w:rsid w:val="0036766E"/>
    <w:rsid w:val="00375A07"/>
    <w:rsid w:val="00380BEC"/>
    <w:rsid w:val="003D660D"/>
    <w:rsid w:val="003E1F3A"/>
    <w:rsid w:val="003E2099"/>
    <w:rsid w:val="003E7FFA"/>
    <w:rsid w:val="003F3E95"/>
    <w:rsid w:val="003F5356"/>
    <w:rsid w:val="00401D30"/>
    <w:rsid w:val="0040259E"/>
    <w:rsid w:val="0042172A"/>
    <w:rsid w:val="00436585"/>
    <w:rsid w:val="0045658A"/>
    <w:rsid w:val="00466881"/>
    <w:rsid w:val="00473E89"/>
    <w:rsid w:val="00474ABE"/>
    <w:rsid w:val="00482AA3"/>
    <w:rsid w:val="004846E4"/>
    <w:rsid w:val="004853C6"/>
    <w:rsid w:val="00494C08"/>
    <w:rsid w:val="00497112"/>
    <w:rsid w:val="004A49D9"/>
    <w:rsid w:val="004B2B0E"/>
    <w:rsid w:val="004D7BC9"/>
    <w:rsid w:val="004F5EEF"/>
    <w:rsid w:val="0052411E"/>
    <w:rsid w:val="00535E6D"/>
    <w:rsid w:val="005451CC"/>
    <w:rsid w:val="005608DF"/>
    <w:rsid w:val="00562FC7"/>
    <w:rsid w:val="005643C5"/>
    <w:rsid w:val="0058611F"/>
    <w:rsid w:val="005939A2"/>
    <w:rsid w:val="005942A1"/>
    <w:rsid w:val="005C64F1"/>
    <w:rsid w:val="005D0CFE"/>
    <w:rsid w:val="005E2BCD"/>
    <w:rsid w:val="005F159A"/>
    <w:rsid w:val="00621FA4"/>
    <w:rsid w:val="00625FF5"/>
    <w:rsid w:val="00691AA3"/>
    <w:rsid w:val="00692393"/>
    <w:rsid w:val="006B20D5"/>
    <w:rsid w:val="006C6ED9"/>
    <w:rsid w:val="006F2E13"/>
    <w:rsid w:val="00704B35"/>
    <w:rsid w:val="0070534D"/>
    <w:rsid w:val="007273C6"/>
    <w:rsid w:val="00741D35"/>
    <w:rsid w:val="00743DD4"/>
    <w:rsid w:val="00763159"/>
    <w:rsid w:val="007712FB"/>
    <w:rsid w:val="00777CAB"/>
    <w:rsid w:val="00824F40"/>
    <w:rsid w:val="00864137"/>
    <w:rsid w:val="0088200B"/>
    <w:rsid w:val="008837AF"/>
    <w:rsid w:val="008950F5"/>
    <w:rsid w:val="00897848"/>
    <w:rsid w:val="008C59BD"/>
    <w:rsid w:val="008D2D50"/>
    <w:rsid w:val="008E5863"/>
    <w:rsid w:val="00911B1A"/>
    <w:rsid w:val="00913BBC"/>
    <w:rsid w:val="009169F1"/>
    <w:rsid w:val="00925AEC"/>
    <w:rsid w:val="009306EC"/>
    <w:rsid w:val="00947030"/>
    <w:rsid w:val="00952152"/>
    <w:rsid w:val="00967F36"/>
    <w:rsid w:val="00974112"/>
    <w:rsid w:val="00974880"/>
    <w:rsid w:val="0097642D"/>
    <w:rsid w:val="00996792"/>
    <w:rsid w:val="009B2442"/>
    <w:rsid w:val="009C1197"/>
    <w:rsid w:val="009D0D08"/>
    <w:rsid w:val="009F70E6"/>
    <w:rsid w:val="00A17DA6"/>
    <w:rsid w:val="00A34842"/>
    <w:rsid w:val="00A41F22"/>
    <w:rsid w:val="00A50672"/>
    <w:rsid w:val="00A77E62"/>
    <w:rsid w:val="00A8692B"/>
    <w:rsid w:val="00A944CF"/>
    <w:rsid w:val="00AC1248"/>
    <w:rsid w:val="00AE2596"/>
    <w:rsid w:val="00AE4465"/>
    <w:rsid w:val="00AF504B"/>
    <w:rsid w:val="00AF52C8"/>
    <w:rsid w:val="00B00B17"/>
    <w:rsid w:val="00B06FBF"/>
    <w:rsid w:val="00B17B20"/>
    <w:rsid w:val="00B53E13"/>
    <w:rsid w:val="00B768DE"/>
    <w:rsid w:val="00BB01FF"/>
    <w:rsid w:val="00BB0DF8"/>
    <w:rsid w:val="00BB6348"/>
    <w:rsid w:val="00BB7246"/>
    <w:rsid w:val="00BD609F"/>
    <w:rsid w:val="00BF6337"/>
    <w:rsid w:val="00C00E78"/>
    <w:rsid w:val="00C1007D"/>
    <w:rsid w:val="00C31700"/>
    <w:rsid w:val="00C3191B"/>
    <w:rsid w:val="00C63CFB"/>
    <w:rsid w:val="00C76330"/>
    <w:rsid w:val="00CA1D7B"/>
    <w:rsid w:val="00CA3C9E"/>
    <w:rsid w:val="00CA58DF"/>
    <w:rsid w:val="00CB101D"/>
    <w:rsid w:val="00CB2B33"/>
    <w:rsid w:val="00CB47D0"/>
    <w:rsid w:val="00CD4B8A"/>
    <w:rsid w:val="00CD6C60"/>
    <w:rsid w:val="00CE65FD"/>
    <w:rsid w:val="00D03CBA"/>
    <w:rsid w:val="00D157BF"/>
    <w:rsid w:val="00D42D71"/>
    <w:rsid w:val="00D70AE4"/>
    <w:rsid w:val="00D84C3B"/>
    <w:rsid w:val="00D94F65"/>
    <w:rsid w:val="00DC04F0"/>
    <w:rsid w:val="00DD2C50"/>
    <w:rsid w:val="00DD34F9"/>
    <w:rsid w:val="00DF25C3"/>
    <w:rsid w:val="00DF2A6B"/>
    <w:rsid w:val="00DF3ACF"/>
    <w:rsid w:val="00E05C19"/>
    <w:rsid w:val="00E2476B"/>
    <w:rsid w:val="00E25B0B"/>
    <w:rsid w:val="00E35AB9"/>
    <w:rsid w:val="00E40704"/>
    <w:rsid w:val="00E460EA"/>
    <w:rsid w:val="00E467C7"/>
    <w:rsid w:val="00E509D9"/>
    <w:rsid w:val="00E55A61"/>
    <w:rsid w:val="00E74609"/>
    <w:rsid w:val="00E863A9"/>
    <w:rsid w:val="00E93210"/>
    <w:rsid w:val="00EF08AF"/>
    <w:rsid w:val="00EF6C57"/>
    <w:rsid w:val="00F0207C"/>
    <w:rsid w:val="00F077E1"/>
    <w:rsid w:val="00F30EE5"/>
    <w:rsid w:val="00F8699A"/>
    <w:rsid w:val="00FA7232"/>
    <w:rsid w:val="00FB2688"/>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124FC"/>
  <w15:chartTrackingRefBased/>
  <w15:docId w15:val="{04EAB9CC-AF45-BE44-81AA-188FC598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noProof/>
      <w:color w:val="000000"/>
    </w:rPr>
  </w:style>
  <w:style w:type="paragraph" w:styleId="Heading2">
    <w:name w:val="heading 2"/>
    <w:basedOn w:val="Normal"/>
    <w:next w:val="Normal"/>
    <w:link w:val="Heading2Char"/>
    <w:qFormat/>
    <w:rsid w:val="00996792"/>
    <w:pPr>
      <w:keepNext/>
      <w:spacing w:before="240" w:after="60" w:line="240" w:lineRule="auto"/>
      <w:jc w:val="left"/>
      <w:outlineLvl w:val="1"/>
    </w:pPr>
    <w:rPr>
      <w:rFonts w:ascii="Arial" w:eastAsia="Times New Roman" w:hAnsi="Arial" w:cs="Arial"/>
      <w:b/>
      <w:bCs/>
      <w:i/>
      <w:iCs/>
      <w:noProof w:val="0"/>
      <w:color w:val="auto"/>
      <w:sz w:val="28"/>
      <w:szCs w:val="28"/>
      <w:lang w:eastAsia="en-US"/>
    </w:rPr>
  </w:style>
  <w:style w:type="paragraph" w:styleId="Heading3">
    <w:name w:val="heading 3"/>
    <w:basedOn w:val="Normal"/>
    <w:next w:val="Normal"/>
    <w:link w:val="Heading3Char"/>
    <w:uiPriority w:val="9"/>
    <w:semiHidden/>
    <w:unhideWhenUsed/>
    <w:qFormat/>
    <w:rsid w:val="00CB47D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6792"/>
    <w:pPr>
      <w:keepNext/>
      <w:keepLines/>
      <w:spacing w:before="200" w:line="276" w:lineRule="auto"/>
      <w:jc w:val="left"/>
      <w:outlineLvl w:val="3"/>
    </w:pPr>
    <w:rPr>
      <w:rFonts w:asciiTheme="majorHAnsi" w:eastAsiaTheme="majorEastAsia" w:hAnsiTheme="majorHAnsi" w:cstheme="majorBidi"/>
      <w:b/>
      <w:bCs/>
      <w:i/>
      <w:iCs/>
      <w:noProof w:val="0"/>
      <w:color w:val="4472C4"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E93210"/>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Heading2Char">
    <w:name w:val="Heading 2 Char"/>
    <w:basedOn w:val="DefaultParagraphFont"/>
    <w:link w:val="Heading2"/>
    <w:rsid w:val="00996792"/>
    <w:rPr>
      <w:rFonts w:ascii="Arial" w:eastAsia="Times New Roman" w:hAnsi="Arial" w:cs="Arial"/>
      <w:b/>
      <w:bCs/>
      <w:i/>
      <w:iCs/>
      <w:sz w:val="28"/>
      <w:szCs w:val="28"/>
      <w:lang w:eastAsia="en-US"/>
    </w:rPr>
  </w:style>
  <w:style w:type="character" w:customStyle="1" w:styleId="Heading4Char">
    <w:name w:val="Heading 4 Char"/>
    <w:basedOn w:val="DefaultParagraphFont"/>
    <w:link w:val="Heading4"/>
    <w:uiPriority w:val="9"/>
    <w:rsid w:val="00996792"/>
    <w:rPr>
      <w:rFonts w:asciiTheme="majorHAnsi" w:eastAsiaTheme="majorEastAsia" w:hAnsiTheme="majorHAnsi" w:cstheme="majorBidi"/>
      <w:b/>
      <w:bCs/>
      <w:i/>
      <w:iCs/>
      <w:color w:val="4472C4" w:themeColor="accent1"/>
      <w:sz w:val="22"/>
      <w:szCs w:val="22"/>
      <w:lang w:eastAsia="en-US"/>
    </w:rPr>
  </w:style>
  <w:style w:type="character" w:styleId="Strong">
    <w:name w:val="Strong"/>
    <w:basedOn w:val="DefaultParagraphFont"/>
    <w:uiPriority w:val="22"/>
    <w:qFormat/>
    <w:rsid w:val="00996792"/>
    <w:rPr>
      <w:b/>
      <w:bCs/>
    </w:rPr>
  </w:style>
  <w:style w:type="character" w:styleId="HTMLCode">
    <w:name w:val="HTML Code"/>
    <w:basedOn w:val="DefaultParagraphFont"/>
    <w:uiPriority w:val="99"/>
    <w:rsid w:val="00996792"/>
    <w:rPr>
      <w:rFonts w:ascii="Courier New" w:eastAsia="Courier New" w:hAnsi="Courier New" w:cs="Courier New"/>
      <w:sz w:val="20"/>
      <w:szCs w:val="20"/>
    </w:rPr>
  </w:style>
  <w:style w:type="paragraph" w:styleId="ListParagraph">
    <w:name w:val="List Paragraph"/>
    <w:basedOn w:val="Normal"/>
    <w:uiPriority w:val="34"/>
    <w:qFormat/>
    <w:rsid w:val="00996792"/>
    <w:pPr>
      <w:spacing w:after="200" w:line="276" w:lineRule="auto"/>
      <w:ind w:left="720"/>
      <w:contextualSpacing/>
      <w:jc w:val="left"/>
    </w:pPr>
    <w:rPr>
      <w:rFonts w:asciiTheme="minorHAnsi" w:eastAsiaTheme="minorEastAsia" w:hAnsiTheme="minorHAnsi" w:cstheme="minorBidi"/>
      <w:noProof w:val="0"/>
      <w:color w:val="auto"/>
      <w:sz w:val="22"/>
      <w:szCs w:val="22"/>
      <w:lang w:val="en-IN" w:eastAsia="en-US"/>
    </w:rPr>
  </w:style>
  <w:style w:type="paragraph" w:styleId="Title">
    <w:name w:val="Title"/>
    <w:basedOn w:val="Normal"/>
    <w:link w:val="TitleChar"/>
    <w:qFormat/>
    <w:rsid w:val="00996792"/>
    <w:pPr>
      <w:autoSpaceDE w:val="0"/>
      <w:autoSpaceDN w:val="0"/>
      <w:adjustRightInd w:val="0"/>
      <w:spacing w:line="240" w:lineRule="auto"/>
      <w:jc w:val="center"/>
    </w:pPr>
    <w:rPr>
      <w:rFonts w:ascii="Arial" w:eastAsia="Times New Roman" w:hAnsi="Arial" w:cs="Arial"/>
      <w:b/>
      <w:bCs/>
      <w:noProof w:val="0"/>
      <w:color w:val="auto"/>
      <w:sz w:val="36"/>
      <w:szCs w:val="72"/>
      <w:lang w:eastAsia="en-US"/>
    </w:rPr>
  </w:style>
  <w:style w:type="character" w:customStyle="1" w:styleId="TitleChar">
    <w:name w:val="Title Char"/>
    <w:basedOn w:val="DefaultParagraphFont"/>
    <w:link w:val="Title"/>
    <w:rsid w:val="00996792"/>
    <w:rPr>
      <w:rFonts w:ascii="Arial" w:eastAsia="Times New Roman" w:hAnsi="Arial" w:cs="Arial"/>
      <w:b/>
      <w:bCs/>
      <w:sz w:val="36"/>
      <w:szCs w:val="72"/>
      <w:lang w:eastAsia="en-US"/>
    </w:rPr>
  </w:style>
  <w:style w:type="paragraph" w:styleId="BodyTextIndent">
    <w:name w:val="Body Text Indent"/>
    <w:basedOn w:val="Normal"/>
    <w:link w:val="BodyTextIndentChar"/>
    <w:unhideWhenUsed/>
    <w:rsid w:val="00996792"/>
    <w:pPr>
      <w:spacing w:after="120" w:line="276" w:lineRule="auto"/>
      <w:ind w:left="360"/>
      <w:jc w:val="left"/>
    </w:pPr>
    <w:rPr>
      <w:rFonts w:ascii="Calibri" w:eastAsia="Calibri" w:hAnsi="Calibri"/>
      <w:noProof w:val="0"/>
      <w:color w:val="auto"/>
      <w:sz w:val="22"/>
      <w:szCs w:val="22"/>
      <w:lang w:eastAsia="en-US"/>
    </w:rPr>
  </w:style>
  <w:style w:type="character" w:customStyle="1" w:styleId="BodyTextIndentChar">
    <w:name w:val="Body Text Indent Char"/>
    <w:basedOn w:val="DefaultParagraphFont"/>
    <w:link w:val="BodyTextIndent"/>
    <w:rsid w:val="00996792"/>
    <w:rPr>
      <w:rFonts w:eastAsia="Calibri"/>
      <w:sz w:val="22"/>
      <w:szCs w:val="22"/>
      <w:lang w:eastAsia="en-US"/>
    </w:rPr>
  </w:style>
  <w:style w:type="character" w:customStyle="1" w:styleId="Heading3Char">
    <w:name w:val="Heading 3 Char"/>
    <w:basedOn w:val="DefaultParagraphFont"/>
    <w:link w:val="Heading3"/>
    <w:uiPriority w:val="9"/>
    <w:semiHidden/>
    <w:rsid w:val="00CB47D0"/>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st\Downloads\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sensors-template</Template>
  <TotalTime>191</TotalTime>
  <Pages>29</Pages>
  <Words>4073</Words>
  <Characters>23222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Adithya S.T.</dc:creator>
  <cp:keywords/>
  <dc:description/>
  <cp:lastModifiedBy>Adithya S.T.</cp:lastModifiedBy>
  <cp:revision>18</cp:revision>
  <dcterms:created xsi:type="dcterms:W3CDTF">2022-04-24T12:37:00Z</dcterms:created>
  <dcterms:modified xsi:type="dcterms:W3CDTF">2022-04-27T15:46:00Z</dcterms:modified>
</cp:coreProperties>
</file>